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94649022"/>
        <w:docPartObj>
          <w:docPartGallery w:val="Cover Pages"/>
          <w:docPartUnique/>
        </w:docPartObj>
      </w:sdtPr>
      <w:sdtEndPr/>
      <w:sdtContent>
        <w:p w:rsidR="00A42A0B" w:rsidRPr="004404FF" w:rsidRDefault="00A42A0B" w:rsidP="004404FF">
          <w:pPr>
            <w:rPr>
              <w:rFonts w:cs="Times New Roman"/>
            </w:rPr>
          </w:pPr>
          <w:r w:rsidRPr="004404FF">
            <w:rPr>
              <w:rFonts w:cs="Times New Roman"/>
              <w:noProof/>
              <w:lang w:val="es-VE" w:eastAsia="es-V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47BA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404FF">
            <w:rPr>
              <w:rFonts w:cs="Times New Roman"/>
              <w:noProof/>
              <w:lang w:val="es-VE" w:eastAsia="es-V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C6D" w:rsidRPr="00A42A0B" w:rsidRDefault="00832C6D">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32C6D" w:rsidRPr="00A42A0B" w:rsidRDefault="00832C6D">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4404FF" w:rsidRDefault="00E369DC" w:rsidP="004404FF">
          <w:pPr>
            <w:rPr>
              <w:rFonts w:cs="Times New Roman"/>
            </w:rPr>
          </w:pPr>
          <w:r w:rsidRPr="004404FF">
            <w:rPr>
              <w:rFonts w:cs="Times New Roman"/>
              <w:noProof/>
              <w:lang w:val="es-VE" w:eastAsia="es-V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-1371600</wp:posOffset>
                    </wp:positionH>
                    <wp:positionV relativeFrom="page">
                      <wp:posOffset>4853159</wp:posOffset>
                    </wp:positionV>
                    <wp:extent cx="9390185" cy="2145323"/>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9390185" cy="2145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C6D" w:rsidRDefault="00A87564" w:rsidP="00832C6D">
                                <w:pPr>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2C6D">
                                      <w:rPr>
                                        <w:caps/>
                                        <w:color w:val="5B9BD5" w:themeColor="accent1"/>
                                        <w:sz w:val="64"/>
                                        <w:szCs w:val="64"/>
                                      </w:rPr>
                                      <w:t>Audio-acoustic-Assistant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EndPr/>
                                <w:sdtContent>
                                  <w:p w:rsidR="00832C6D" w:rsidRDefault="00832C6D">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6FAAD7" id="Text Box 154" o:spid="_x0000_s1027" type="#_x0000_t202" style="position:absolute;margin-left:-108pt;margin-top:382.15pt;width:739.4pt;height:168.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" filled="f" stroked="f" strokeweight=".5pt">
                    <v:textbox inset="126pt,0,54pt,0">
                      <w:txbxContent>
                        <w:p w:rsidR="00832C6D" w:rsidRDefault="00A87564" w:rsidP="00832C6D">
                          <w:pPr>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32C6D">
                                <w:rPr>
                                  <w:caps/>
                                  <w:color w:val="5B9BD5" w:themeColor="accent1"/>
                                  <w:sz w:val="64"/>
                                  <w:szCs w:val="64"/>
                                </w:rPr>
                                <w:t>Audio-acoustic-Assistant Ltd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EndPr/>
                          <w:sdtContent>
                            <w:p w:rsidR="00832C6D" w:rsidRDefault="00832C6D">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4404FF">
            <w:rPr>
              <w:rFonts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sz w:val="24"/>
        </w:rPr>
      </w:sdtEndPr>
      <w:sdtContent>
        <w:p w:rsidR="00450D19" w:rsidRPr="004404FF" w:rsidRDefault="00450D19" w:rsidP="004404FF">
          <w:pPr>
            <w:pStyle w:val="TOCHeading"/>
            <w:rPr>
              <w:rFonts w:ascii="Times New Roman" w:hAnsi="Times New Roman" w:cs="Times New Roman"/>
            </w:rPr>
          </w:pPr>
          <w:r w:rsidRPr="004404FF">
            <w:rPr>
              <w:rFonts w:ascii="Times New Roman" w:hAnsi="Times New Roman" w:cs="Times New Roman"/>
            </w:rPr>
            <w:t>Contents</w:t>
          </w:r>
        </w:p>
        <w:p w:rsidR="00A05485" w:rsidRPr="004404FF" w:rsidRDefault="00450D19" w:rsidP="004404FF">
          <w:pPr>
            <w:pStyle w:val="TOC1"/>
            <w:rPr>
              <w:rFonts w:eastAsiaTheme="minorEastAsia" w:cs="Times New Roman"/>
              <w:noProof/>
              <w:lang w:eastAsia="en-IE"/>
            </w:rPr>
          </w:pPr>
          <w:r w:rsidRPr="004404FF">
            <w:rPr>
              <w:rFonts w:cs="Times New Roman"/>
            </w:rPr>
            <w:fldChar w:fldCharType="begin"/>
          </w:r>
          <w:r w:rsidRPr="004404FF">
            <w:rPr>
              <w:rFonts w:cs="Times New Roman"/>
            </w:rPr>
            <w:instrText xml:space="preserve"> TOC \o "1-3" \h \z \u </w:instrText>
          </w:r>
          <w:r w:rsidRPr="004404FF">
            <w:rPr>
              <w:rFonts w:cs="Times New Roman"/>
            </w:rPr>
            <w:fldChar w:fldCharType="separate"/>
          </w:r>
          <w:hyperlink w:anchor="_Toc474393684" w:history="1">
            <w:r w:rsidR="00A05485" w:rsidRPr="004404FF">
              <w:rPr>
                <w:rStyle w:val="Hyperlink"/>
                <w:rFonts w:cs="Times New Roman"/>
                <w:noProof/>
              </w:rPr>
              <w:t>Section 1</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685" w:history="1">
            <w:r w:rsidR="00A05485" w:rsidRPr="004404FF">
              <w:rPr>
                <w:rStyle w:val="Hyperlink"/>
                <w:rFonts w:cs="Times New Roman"/>
                <w:noProof/>
              </w:rPr>
              <w:t>Executive Summary</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1"/>
            <w:rPr>
              <w:rFonts w:eastAsiaTheme="minorEastAsia" w:cs="Times New Roman"/>
              <w:noProof/>
              <w:lang w:eastAsia="en-IE"/>
            </w:rPr>
          </w:pPr>
          <w:hyperlink w:anchor="_Toc474393686" w:history="1">
            <w:r w:rsidR="00A05485" w:rsidRPr="004404FF">
              <w:rPr>
                <w:rStyle w:val="Hyperlink"/>
                <w:rFonts w:cs="Times New Roman"/>
                <w:noProof/>
              </w:rPr>
              <w:t>Section 2</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687" w:history="1">
            <w:r w:rsidR="00A05485" w:rsidRPr="004404FF">
              <w:rPr>
                <w:rStyle w:val="Hyperlink"/>
                <w:rFonts w:cs="Times New Roman"/>
                <w:noProof/>
              </w:rPr>
              <w:t>Introduction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1"/>
            <w:rPr>
              <w:rFonts w:eastAsiaTheme="minorEastAsia" w:cs="Times New Roman"/>
              <w:noProof/>
              <w:lang w:eastAsia="en-IE"/>
            </w:rPr>
          </w:pPr>
          <w:hyperlink w:anchor="_Toc474393688" w:history="1">
            <w:r w:rsidR="00A05485" w:rsidRPr="004404FF">
              <w:rPr>
                <w:rStyle w:val="Hyperlink"/>
                <w:rFonts w:cs="Times New Roman"/>
                <w:noProof/>
              </w:rPr>
              <w:t>Section 3</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689" w:history="1">
            <w:r w:rsidR="00A05485" w:rsidRPr="004404FF">
              <w:rPr>
                <w:rStyle w:val="Hyperlink"/>
                <w:rFonts w:cs="Times New Roman"/>
                <w:noProof/>
              </w:rPr>
              <w:t>Market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690" w:history="1">
            <w:r w:rsidR="00A05485" w:rsidRPr="004404FF">
              <w:rPr>
                <w:rStyle w:val="Hyperlink"/>
                <w:rFonts w:cs="Times New Roman"/>
                <w:noProof/>
              </w:rPr>
              <w:t>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691" w:history="1">
            <w:r w:rsidR="00A05485" w:rsidRPr="004404FF">
              <w:rPr>
                <w:rStyle w:val="Hyperlink"/>
                <w:rFonts w:cs="Times New Roman"/>
                <w:noProof/>
              </w:rPr>
              <w:t>Trend</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692" w:history="1">
            <w:r w:rsidR="00A05485" w:rsidRPr="004404FF">
              <w:rPr>
                <w:rStyle w:val="Hyperlink"/>
                <w:rFonts w:cs="Times New Roman"/>
                <w:noProof/>
              </w:rPr>
              <w:t>Size &amp; potential</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693" w:history="1">
            <w:r w:rsidR="00A05485" w:rsidRPr="004404FF">
              <w:rPr>
                <w:rStyle w:val="Hyperlink"/>
                <w:rFonts w:cs="Times New Roman"/>
                <w:noProof/>
              </w:rPr>
              <w:t>Competition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694" w:history="1">
            <w:r w:rsidR="00A05485" w:rsidRPr="004404FF">
              <w:rPr>
                <w:rStyle w:val="Hyperlink"/>
                <w:rFonts w:cs="Times New Roman"/>
                <w:noProof/>
              </w:rPr>
              <w:t>Customers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695" w:history="1">
            <w:r w:rsidR="00A05485" w:rsidRPr="004404FF">
              <w:rPr>
                <w:rStyle w:val="Hyperlink"/>
                <w:rFonts w:cs="Times New Roman"/>
                <w:noProof/>
              </w:rPr>
              <w:t>Structure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696" w:history="1">
            <w:r w:rsidR="00A05485" w:rsidRPr="004404FF">
              <w:rPr>
                <w:rStyle w:val="Hyperlink"/>
                <w:rFonts w:cs="Times New Roman"/>
                <w:noProof/>
              </w:rPr>
              <w:t>SWOT Analysis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1"/>
            <w:rPr>
              <w:rFonts w:eastAsiaTheme="minorEastAsia" w:cs="Times New Roman"/>
              <w:noProof/>
              <w:lang w:eastAsia="en-IE"/>
            </w:rPr>
          </w:pPr>
          <w:hyperlink w:anchor="_Toc474393697" w:history="1">
            <w:r w:rsidR="00A05485" w:rsidRPr="004404FF">
              <w:rPr>
                <w:rStyle w:val="Hyperlink"/>
                <w:rFonts w:cs="Times New Roman"/>
                <w:noProof/>
              </w:rPr>
              <w:t>Section 4</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698" w:history="1">
            <w:r w:rsidR="00A05485" w:rsidRPr="004404FF">
              <w:rPr>
                <w:rStyle w:val="Hyperlink"/>
                <w:rFonts w:cs="Times New Roman"/>
                <w:noProof/>
              </w:rPr>
              <w:t>Market Strategy</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699" w:history="1">
            <w:r w:rsidR="00A05485" w:rsidRPr="004404FF">
              <w:rPr>
                <w:rStyle w:val="Hyperlink"/>
                <w:rFonts w:cs="Times New Roman"/>
                <w:noProof/>
              </w:rPr>
              <w:t>Objectives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00" w:history="1">
            <w:r w:rsidR="00A05485" w:rsidRPr="004404FF">
              <w:rPr>
                <w:rStyle w:val="Hyperlink"/>
                <w:rFonts w:cs="Times New Roman"/>
                <w:noProof/>
              </w:rPr>
              <w:t>Product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01" w:history="1">
            <w:r w:rsidR="00A05485" w:rsidRPr="004404FF">
              <w:rPr>
                <w:rStyle w:val="Hyperlink"/>
                <w:rFonts w:cs="Times New Roman"/>
                <w:noProof/>
              </w:rPr>
              <w:t>Price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02" w:history="1">
            <w:r w:rsidR="00A05485" w:rsidRPr="004404FF">
              <w:rPr>
                <w:rStyle w:val="Hyperlink"/>
                <w:rFonts w:cs="Times New Roman"/>
                <w:noProof/>
              </w:rPr>
              <w:t>Place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03" w:history="1">
            <w:r w:rsidR="00A05485" w:rsidRPr="004404FF">
              <w:rPr>
                <w:rStyle w:val="Hyperlink"/>
                <w:rFonts w:cs="Times New Roman"/>
                <w:noProof/>
              </w:rPr>
              <w:t>Promotion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1"/>
            <w:rPr>
              <w:rFonts w:eastAsiaTheme="minorEastAsia" w:cs="Times New Roman"/>
              <w:noProof/>
              <w:lang w:eastAsia="en-IE"/>
            </w:rPr>
          </w:pPr>
          <w:hyperlink w:anchor="_Toc474393704" w:history="1">
            <w:r w:rsidR="00A05485" w:rsidRPr="004404FF">
              <w:rPr>
                <w:rStyle w:val="Hyperlink"/>
                <w:rFonts w:cs="Times New Roman"/>
                <w:noProof/>
              </w:rPr>
              <w:t>Section 5</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705" w:history="1">
            <w:r w:rsidR="00A05485" w:rsidRPr="004404FF">
              <w:rPr>
                <w:rStyle w:val="Hyperlink"/>
                <w:rFonts w:cs="Times New Roman"/>
                <w:noProof/>
              </w:rPr>
              <w:t>Organisation / Management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06" w:history="1">
            <w:r w:rsidR="00A05485" w:rsidRPr="004404FF">
              <w:rPr>
                <w:rStyle w:val="Hyperlink"/>
                <w:rFonts w:cs="Times New Roman"/>
                <w:noProof/>
              </w:rPr>
              <w:t>The Organisation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07" w:history="1">
            <w:r w:rsidR="00A05485" w:rsidRPr="004404FF">
              <w:rPr>
                <w:rStyle w:val="Hyperlink"/>
                <w:rFonts w:cs="Times New Roman"/>
                <w:noProof/>
              </w:rPr>
              <w:t>Management 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4</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08" w:history="1">
            <w:r w:rsidR="00A05485" w:rsidRPr="004404FF">
              <w:rPr>
                <w:rStyle w:val="Hyperlink"/>
                <w:rFonts w:cs="Times New Roman"/>
                <w:noProof/>
              </w:rPr>
              <w:t>Staff Requirements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1"/>
            <w:rPr>
              <w:rFonts w:eastAsiaTheme="minorEastAsia" w:cs="Times New Roman"/>
              <w:noProof/>
              <w:lang w:eastAsia="en-IE"/>
            </w:rPr>
          </w:pPr>
          <w:hyperlink w:anchor="_Toc474393709" w:history="1">
            <w:r w:rsidR="00A05485" w:rsidRPr="004404FF">
              <w:rPr>
                <w:rStyle w:val="Hyperlink"/>
                <w:rFonts w:cs="Times New Roman"/>
                <w:noProof/>
              </w:rPr>
              <w:t>Section 6</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710" w:history="1">
            <w:r w:rsidR="00A05485" w:rsidRPr="004404FF">
              <w:rPr>
                <w:rStyle w:val="Hyperlink"/>
                <w:rFonts w:cs="Times New Roman"/>
                <w:noProof/>
              </w:rPr>
              <w:t>Production/Operations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11" w:history="1">
            <w:r w:rsidR="00A05485" w:rsidRPr="004404FF">
              <w:rPr>
                <w:rStyle w:val="Hyperlink"/>
                <w:rFonts w:cs="Times New Roman"/>
                <w:noProof/>
              </w:rPr>
              <w:t>Premises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12" w:history="1">
            <w:r w:rsidR="00A05485" w:rsidRPr="004404FF">
              <w:rPr>
                <w:rStyle w:val="Hyperlink"/>
                <w:rFonts w:cs="Times New Roman"/>
                <w:noProof/>
              </w:rPr>
              <w:t>Plant &amp; Equipment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13" w:history="1">
            <w:r w:rsidR="00A05485" w:rsidRPr="004404FF">
              <w:rPr>
                <w:rStyle w:val="Hyperlink"/>
                <w:rFonts w:cs="Times New Roman"/>
                <w:noProof/>
              </w:rPr>
              <w:t>Operations 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1"/>
            <w:rPr>
              <w:rFonts w:eastAsiaTheme="minorEastAsia" w:cs="Times New Roman"/>
              <w:noProof/>
              <w:lang w:eastAsia="en-IE"/>
            </w:rPr>
          </w:pPr>
          <w:hyperlink w:anchor="_Toc474393714" w:history="1">
            <w:r w:rsidR="00A05485" w:rsidRPr="004404FF">
              <w:rPr>
                <w:rStyle w:val="Hyperlink"/>
                <w:rFonts w:cs="Times New Roman"/>
                <w:noProof/>
              </w:rPr>
              <w:t>Section 7</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715" w:history="1">
            <w:r w:rsidR="00A05485" w:rsidRPr="004404FF">
              <w:rPr>
                <w:rStyle w:val="Hyperlink"/>
                <w:rFonts w:cs="Times New Roman"/>
                <w:noProof/>
              </w:rPr>
              <w:t>Costing/Finance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16" w:history="1">
            <w:r w:rsidR="00A05485" w:rsidRPr="004404FF">
              <w:rPr>
                <w:rStyle w:val="Hyperlink"/>
                <w:rFonts w:cs="Times New Roman"/>
                <w:noProof/>
              </w:rPr>
              <w:t>Financial Assumptions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17" w:history="1">
            <w:r w:rsidR="00A05485" w:rsidRPr="004404FF">
              <w:rPr>
                <w:rStyle w:val="Hyperlink"/>
                <w:rFonts w:cs="Times New Roman"/>
                <w:noProof/>
              </w:rPr>
              <w:t>Sensitivity Analysis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1"/>
            <w:rPr>
              <w:rFonts w:eastAsiaTheme="minorEastAsia" w:cs="Times New Roman"/>
              <w:noProof/>
              <w:lang w:eastAsia="en-IE"/>
            </w:rPr>
          </w:pPr>
          <w:hyperlink w:anchor="_Toc474393718" w:history="1">
            <w:r w:rsidR="00A05485" w:rsidRPr="004404FF">
              <w:rPr>
                <w:rStyle w:val="Hyperlink"/>
                <w:rFonts w:cs="Times New Roman"/>
                <w:noProof/>
              </w:rPr>
              <w:t>Appendices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719" w:history="1">
            <w:r w:rsidR="00A05485" w:rsidRPr="004404FF">
              <w:rPr>
                <w:rStyle w:val="Hyperlink"/>
                <w:rFonts w:cs="Times New Roman"/>
                <w:noProof/>
              </w:rPr>
              <w:t>Appendix A</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20" w:history="1">
            <w:r w:rsidR="00A05485" w:rsidRPr="004404FF">
              <w:rPr>
                <w:rStyle w:val="Hyperlink"/>
                <w:rFonts w:cs="Times New Roman"/>
                <w:noProof/>
              </w:rPr>
              <w:t>Financial Projections – Year 1 &amp; Year 2</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721" w:history="1">
            <w:r w:rsidR="00A05485" w:rsidRPr="004404FF">
              <w:rPr>
                <w:rStyle w:val="Hyperlink"/>
                <w:rFonts w:cs="Times New Roman"/>
                <w:noProof/>
              </w:rPr>
              <w:t>Appendix B</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22" w:history="1">
            <w:r w:rsidR="00A05485" w:rsidRPr="004404FF">
              <w:rPr>
                <w:rStyle w:val="Hyperlink"/>
                <w:rFonts w:cs="Times New Roman"/>
                <w:noProof/>
              </w:rPr>
              <w:t>Certificate of Incorporation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723" w:history="1">
            <w:r w:rsidR="00A05485" w:rsidRPr="004404FF">
              <w:rPr>
                <w:rStyle w:val="Hyperlink"/>
                <w:rFonts w:cs="Times New Roman"/>
                <w:noProof/>
              </w:rPr>
              <w:t>Appendix C</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24" w:history="1">
            <w:r w:rsidR="00A05485" w:rsidRPr="004404FF">
              <w:rPr>
                <w:rStyle w:val="Hyperlink"/>
                <w:rFonts w:cs="Times New Roman"/>
                <w:noProof/>
              </w:rPr>
              <w:t>Tax Clearance Certificate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725" w:history="1">
            <w:r w:rsidR="00A05485" w:rsidRPr="004404FF">
              <w:rPr>
                <w:rStyle w:val="Hyperlink"/>
                <w:rFonts w:cs="Times New Roman"/>
                <w:noProof/>
              </w:rPr>
              <w:t>Appendix D</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26" w:history="1">
            <w:r w:rsidR="00A05485" w:rsidRPr="004404FF">
              <w:rPr>
                <w:rStyle w:val="Hyperlink"/>
                <w:rFonts w:cs="Times New Roman"/>
                <w:noProof/>
              </w:rPr>
              <w:t>Promotors’ CVs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727" w:history="1">
            <w:r w:rsidR="00A05485" w:rsidRPr="004404FF">
              <w:rPr>
                <w:rStyle w:val="Hyperlink"/>
                <w:rFonts w:cs="Times New Roman"/>
                <w:noProof/>
              </w:rPr>
              <w:t>Appendix 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28" w:history="1">
            <w:r w:rsidR="00A05485" w:rsidRPr="004404FF">
              <w:rPr>
                <w:rStyle w:val="Hyperlink"/>
                <w:rFonts w:cs="Times New Roman"/>
                <w:noProof/>
              </w:rPr>
              <w:t>Equipment Schedule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A87564" w:rsidP="004404FF">
          <w:pPr>
            <w:pStyle w:val="TOC2"/>
            <w:tabs>
              <w:tab w:val="right" w:leader="dot" w:pos="9016"/>
            </w:tabs>
            <w:rPr>
              <w:rFonts w:eastAsiaTheme="minorEastAsia" w:cs="Times New Roman"/>
              <w:noProof/>
              <w:lang w:eastAsia="en-IE"/>
            </w:rPr>
          </w:pPr>
          <w:hyperlink w:anchor="_Toc474393729" w:history="1">
            <w:r w:rsidR="00A05485" w:rsidRPr="004404FF">
              <w:rPr>
                <w:rStyle w:val="Hyperlink"/>
                <w:rFonts w:cs="Times New Roman"/>
                <w:noProof/>
              </w:rPr>
              <w:t>Appendix F</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7</w:t>
            </w:r>
            <w:r w:rsidR="00A05485" w:rsidRPr="004404FF">
              <w:rPr>
                <w:rFonts w:cs="Times New Roman"/>
                <w:noProof/>
                <w:webHidden/>
              </w:rPr>
              <w:fldChar w:fldCharType="end"/>
            </w:r>
          </w:hyperlink>
        </w:p>
        <w:p w:rsidR="00A05485" w:rsidRPr="004404FF" w:rsidRDefault="00A87564" w:rsidP="004404FF">
          <w:pPr>
            <w:pStyle w:val="TOC3"/>
            <w:tabs>
              <w:tab w:val="right" w:leader="dot" w:pos="9016"/>
            </w:tabs>
            <w:rPr>
              <w:rFonts w:eastAsiaTheme="minorEastAsia" w:cs="Times New Roman"/>
              <w:noProof/>
              <w:lang w:eastAsia="en-IE"/>
            </w:rPr>
          </w:pPr>
          <w:hyperlink w:anchor="_Toc474393730" w:history="1">
            <w:r w:rsidR="00A05485" w:rsidRPr="004404FF">
              <w:rPr>
                <w:rStyle w:val="Hyperlink"/>
                <w:rFonts w:cs="Times New Roman"/>
                <w:noProof/>
              </w:rPr>
              <w:t>Typical Production Drawings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_Toc474393730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7</w:t>
            </w:r>
            <w:r w:rsidR="00A05485" w:rsidRPr="004404FF">
              <w:rPr>
                <w:rFonts w:cs="Times New Roman"/>
                <w:noProof/>
                <w:webHidden/>
              </w:rPr>
              <w:fldChar w:fldCharType="end"/>
            </w:r>
          </w:hyperlink>
        </w:p>
        <w:p w:rsidR="007A1053" w:rsidRPr="004404FF" w:rsidRDefault="00450D19" w:rsidP="004404FF">
          <w:pPr>
            <w:rPr>
              <w:rFonts w:cs="Times New Roman"/>
            </w:rPr>
          </w:pPr>
          <w:r w:rsidRPr="004404FF">
            <w:rPr>
              <w:rFonts w:cs="Times New Roman"/>
              <w:b/>
              <w:bCs/>
              <w:noProof/>
            </w:rPr>
            <w:fldChar w:fldCharType="end"/>
          </w:r>
        </w:p>
      </w:sdtContent>
    </w:sdt>
    <w:bookmarkStart w:id="0" w:name="_Toc474393684" w:displacedByCustomXml="prev"/>
    <w:p w:rsidR="00A650F8" w:rsidRPr="004404FF" w:rsidRDefault="00A650F8" w:rsidP="004404FF">
      <w:pPr>
        <w:pStyle w:val="Heading1"/>
        <w:rPr>
          <w:rFonts w:ascii="Times New Roman" w:hAnsi="Times New Roman" w:cs="Times New Roman"/>
        </w:rPr>
      </w:pPr>
      <w:r w:rsidRPr="004404FF">
        <w:rPr>
          <w:rFonts w:ascii="Times New Roman" w:hAnsi="Times New Roman" w:cs="Times New Roman"/>
        </w:rPr>
        <w:br w:type="page"/>
      </w:r>
    </w:p>
    <w:p w:rsidR="00E369DC" w:rsidRPr="004404FF" w:rsidRDefault="00E369DC" w:rsidP="004404FF">
      <w:pPr>
        <w:pStyle w:val="Heading1"/>
        <w:rPr>
          <w:rFonts w:ascii="Times New Roman" w:hAnsi="Times New Roman" w:cs="Times New Roman"/>
        </w:rPr>
      </w:pPr>
      <w:r w:rsidRPr="004404FF">
        <w:rPr>
          <w:rFonts w:ascii="Times New Roman" w:hAnsi="Times New Roman" w:cs="Times New Roman"/>
        </w:rPr>
        <w:lastRenderedPageBreak/>
        <w:t>Section 1</w:t>
      </w:r>
      <w:bookmarkEnd w:id="0"/>
    </w:p>
    <w:p w:rsidR="00E369DC" w:rsidRPr="004404FF" w:rsidRDefault="00E369DC" w:rsidP="004404FF">
      <w:pPr>
        <w:pStyle w:val="Heading2"/>
        <w:rPr>
          <w:rFonts w:ascii="Times New Roman" w:hAnsi="Times New Roman" w:cs="Times New Roman"/>
        </w:rPr>
      </w:pPr>
      <w:bookmarkStart w:id="1" w:name="_Toc474393685"/>
      <w:r w:rsidRPr="004404FF">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Company Name:</w:t>
            </w:r>
          </w:p>
        </w:tc>
        <w:tc>
          <w:tcPr>
            <w:tcW w:w="2873" w:type="dxa"/>
          </w:tcPr>
          <w:p w:rsidR="00A650F8" w:rsidRPr="004404FF" w:rsidRDefault="00A650F8" w:rsidP="004404FF">
            <w:pPr>
              <w:spacing w:line="360" w:lineRule="auto"/>
              <w:rPr>
                <w:rFonts w:cs="Times New Roman"/>
              </w:rPr>
            </w:pPr>
            <w:proofErr w:type="spellStart"/>
            <w:r w:rsidRPr="004404FF">
              <w:rPr>
                <w:rFonts w:cs="Times New Roman"/>
              </w:rPr>
              <w:t>Audiotronics</w:t>
            </w:r>
            <w:proofErr w:type="spellEnd"/>
            <w:r w:rsidRPr="004404FF">
              <w:rPr>
                <w:rFonts w:cs="Times New Roman"/>
              </w:rPr>
              <w:t xml:space="preserve"> Ltd.</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Address</w:t>
            </w:r>
          </w:p>
        </w:tc>
        <w:tc>
          <w:tcPr>
            <w:tcW w:w="2873" w:type="dxa"/>
          </w:tcPr>
          <w:p w:rsidR="00A650F8" w:rsidRPr="004404FF" w:rsidRDefault="00A650F8" w:rsidP="004404FF">
            <w:pPr>
              <w:spacing w:line="360" w:lineRule="auto"/>
              <w:rPr>
                <w:rFonts w:cs="Times New Roman"/>
              </w:rPr>
            </w:pPr>
            <w:r w:rsidRPr="004404FF">
              <w:rPr>
                <w:rFonts w:cs="Times New Roman"/>
              </w:rPr>
              <w:t>Unit 4, Building C</w:t>
            </w:r>
            <w:r w:rsidRPr="004404FF">
              <w:rPr>
                <w:rFonts w:cs="Times New Roman"/>
              </w:rPr>
              <w:br/>
              <w:t>Industrial Estate</w:t>
            </w:r>
            <w:r w:rsidRPr="004404FF">
              <w:rPr>
                <w:rFonts w:cs="Times New Roman"/>
              </w:rPr>
              <w:br/>
              <w:t>Dublin 3</w:t>
            </w:r>
            <w:r w:rsidRPr="004404FF">
              <w:rPr>
                <w:rFonts w:cs="Times New Roman"/>
              </w:rPr>
              <w:br/>
              <w:t>D03 A2BC</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Telephone:</w:t>
            </w:r>
          </w:p>
        </w:tc>
        <w:tc>
          <w:tcPr>
            <w:tcW w:w="2873" w:type="dxa"/>
          </w:tcPr>
          <w:p w:rsidR="00A650F8" w:rsidRPr="004404FF" w:rsidRDefault="00A650F8" w:rsidP="004404FF">
            <w:pPr>
              <w:spacing w:line="360" w:lineRule="auto"/>
              <w:rPr>
                <w:rFonts w:cs="Times New Roman"/>
              </w:rPr>
            </w:pPr>
            <w:r w:rsidRPr="004404FF">
              <w:rPr>
                <w:rFonts w:cs="Times New Roman"/>
              </w:rPr>
              <w:t>01-4123456</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Fax:</w:t>
            </w:r>
          </w:p>
        </w:tc>
        <w:tc>
          <w:tcPr>
            <w:tcW w:w="2873" w:type="dxa"/>
          </w:tcPr>
          <w:p w:rsidR="00A650F8" w:rsidRPr="004404FF" w:rsidRDefault="00A650F8" w:rsidP="004404FF">
            <w:pPr>
              <w:spacing w:line="360" w:lineRule="auto"/>
              <w:rPr>
                <w:rFonts w:cs="Times New Roman"/>
              </w:rPr>
            </w:pPr>
            <w:r w:rsidRPr="004404FF">
              <w:rPr>
                <w:rFonts w:cs="Times New Roman"/>
              </w:rPr>
              <w:t>01-4123455</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Email:</w:t>
            </w:r>
          </w:p>
        </w:tc>
        <w:tc>
          <w:tcPr>
            <w:tcW w:w="2873" w:type="dxa"/>
          </w:tcPr>
          <w:p w:rsidR="00A650F8" w:rsidRPr="004404FF" w:rsidRDefault="00A650F8" w:rsidP="004404FF">
            <w:pPr>
              <w:spacing w:line="360" w:lineRule="auto"/>
              <w:rPr>
                <w:rFonts w:cs="Times New Roman"/>
              </w:rPr>
            </w:pPr>
            <w:r w:rsidRPr="004404FF">
              <w:rPr>
                <w:rFonts w:cs="Times New Roman"/>
              </w:rPr>
              <w:t>enquires@audiotronics.ie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 Registration Number:</w:t>
            </w:r>
          </w:p>
        </w:tc>
        <w:tc>
          <w:tcPr>
            <w:tcW w:w="2873" w:type="dxa"/>
          </w:tcPr>
          <w:p w:rsidR="00A650F8" w:rsidRPr="004404FF" w:rsidRDefault="00A650F8" w:rsidP="004404FF">
            <w:pPr>
              <w:spacing w:line="360" w:lineRule="auto"/>
              <w:rPr>
                <w:rFonts w:cs="Times New Roman"/>
              </w:rPr>
            </w:pPr>
            <w:r w:rsidRPr="004404FF">
              <w:rPr>
                <w:rFonts w:cs="Times New Roman"/>
              </w:rPr>
              <w:t>2109867YZ</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VAT Number:</w:t>
            </w:r>
          </w:p>
        </w:tc>
        <w:tc>
          <w:tcPr>
            <w:tcW w:w="2873" w:type="dxa"/>
          </w:tcPr>
          <w:p w:rsidR="00A650F8" w:rsidRPr="004404FF" w:rsidRDefault="00A650F8" w:rsidP="004404FF">
            <w:pPr>
              <w:spacing w:line="360" w:lineRule="auto"/>
              <w:rPr>
                <w:rFonts w:cs="Times New Roman"/>
              </w:rPr>
            </w:pPr>
            <w:r w:rsidRPr="004404FF">
              <w:rPr>
                <w:rFonts w:cs="Times New Roman"/>
              </w:rPr>
              <w:t>IE204587415E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Accountants:</w:t>
            </w:r>
          </w:p>
        </w:tc>
        <w:tc>
          <w:tcPr>
            <w:tcW w:w="2873" w:type="dxa"/>
          </w:tcPr>
          <w:p w:rsidR="00A650F8" w:rsidRPr="004404FF" w:rsidRDefault="00A650F8" w:rsidP="004404FF">
            <w:pPr>
              <w:spacing w:line="360" w:lineRule="auto"/>
              <w:rPr>
                <w:rFonts w:cs="Times New Roman"/>
              </w:rPr>
            </w:pPr>
            <w:r w:rsidRPr="004404FF">
              <w:rPr>
                <w:rFonts w:cs="Times New Roman"/>
              </w:rPr>
              <w:t xml:space="preserve">Armin </w:t>
            </w:r>
            <w:proofErr w:type="spellStart"/>
            <w:r w:rsidRPr="004404FF">
              <w:rPr>
                <w:rFonts w:cs="Times New Roman"/>
              </w:rPr>
              <w:t>Tamzarian</w:t>
            </w:r>
            <w:proofErr w:type="spellEnd"/>
            <w:r w:rsidRPr="004404FF">
              <w:rPr>
                <w:rFonts w:cs="Times New Roman"/>
              </w:rPr>
              <w:br/>
              <w:t>742 Evergreen Terrace</w:t>
            </w:r>
          </w:p>
          <w:p w:rsidR="00A650F8" w:rsidRPr="004404FF" w:rsidRDefault="00A650F8" w:rsidP="004404FF">
            <w:pPr>
              <w:spacing w:line="360" w:lineRule="auto"/>
              <w:rPr>
                <w:rFonts w:cs="Times New Roman"/>
              </w:rPr>
            </w:pPr>
            <w:r w:rsidRPr="004404FF">
              <w:rPr>
                <w:rFonts w:cs="Times New Roman"/>
              </w:rPr>
              <w:t>Springfield</w:t>
            </w:r>
          </w:p>
          <w:p w:rsidR="00A650F8" w:rsidRPr="004404FF" w:rsidRDefault="00A650F8" w:rsidP="004404FF">
            <w:pPr>
              <w:spacing w:line="360" w:lineRule="auto"/>
              <w:rPr>
                <w:rFonts w:cs="Times New Roman"/>
              </w:rPr>
            </w:pPr>
            <w:r w:rsidRPr="004404FF">
              <w:rPr>
                <w:rFonts w:cs="Times New Roman"/>
              </w:rPr>
              <w:t>Tallaght, Dublin 24</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Bank:</w:t>
            </w:r>
          </w:p>
        </w:tc>
        <w:tc>
          <w:tcPr>
            <w:tcW w:w="2873" w:type="dxa"/>
          </w:tcPr>
          <w:p w:rsidR="00A650F8" w:rsidRPr="004404FF" w:rsidRDefault="00A650F8" w:rsidP="004404FF">
            <w:pPr>
              <w:spacing w:line="360" w:lineRule="auto"/>
              <w:rPr>
                <w:rFonts w:cs="Times New Roman"/>
              </w:rPr>
            </w:pPr>
            <w:r w:rsidRPr="004404FF">
              <w:rPr>
                <w:rFonts w:cs="Times New Roman"/>
              </w:rPr>
              <w:t>Bank of Ireland,</w:t>
            </w:r>
            <w:r w:rsidRPr="004404FF">
              <w:rPr>
                <w:rFonts w:cs="Times New Roman"/>
              </w:rPr>
              <w:br/>
              <w:t>IFSC House</w:t>
            </w:r>
          </w:p>
          <w:p w:rsidR="00A650F8" w:rsidRPr="004404FF" w:rsidRDefault="00A650F8" w:rsidP="004404FF">
            <w:pPr>
              <w:spacing w:line="360" w:lineRule="auto"/>
              <w:rPr>
                <w:rFonts w:cs="Times New Roman"/>
              </w:rPr>
            </w:pPr>
            <w:r w:rsidRPr="004404FF">
              <w:rPr>
                <w:rFonts w:cs="Times New Roman"/>
              </w:rPr>
              <w:t>IFSC, Dublin 1</w:t>
            </w:r>
          </w:p>
        </w:tc>
      </w:tr>
    </w:tbl>
    <w:p w:rsidR="00A650F8" w:rsidRPr="004404FF" w:rsidRDefault="00A650F8" w:rsidP="004404FF">
      <w:pPr>
        <w:rPr>
          <w:rFonts w:cs="Times New Roman"/>
        </w:rPr>
      </w:pPr>
    </w:p>
    <w:p w:rsidR="00A650F8" w:rsidRPr="004404FF" w:rsidRDefault="00FB5BB3" w:rsidP="004404FF">
      <w:pPr>
        <w:rPr>
          <w:rFonts w:cs="Times New Roman"/>
        </w:rPr>
      </w:pPr>
      <w:r>
        <w:rPr>
          <w:rFonts w:cs="Times New Roman"/>
        </w:rPr>
        <w:t>AAA</w:t>
      </w:r>
      <w:r w:rsidR="00A650F8" w:rsidRPr="004404FF">
        <w:rPr>
          <w:rFonts w:cs="Times New Roman"/>
        </w:rPr>
        <w:t xml:space="preserve"> Ltd. is a company recently formed by the five promotors; C. Allen, K.</w:t>
      </w:r>
      <w:r w:rsidR="00E27F7F" w:rsidRPr="004404FF">
        <w:rPr>
          <w:rFonts w:cs="Times New Roman"/>
        </w:rPr>
        <w:t xml:space="preserve"> Feeney, P. Lawlor, F. </w:t>
      </w:r>
      <w:proofErr w:type="spellStart"/>
      <w:r w:rsidR="00E27F7F" w:rsidRPr="004404FF">
        <w:rPr>
          <w:rFonts w:cs="Times New Roman"/>
        </w:rPr>
        <w:t>McMorrow</w:t>
      </w:r>
      <w:proofErr w:type="spellEnd"/>
      <w:r w:rsidR="00E27F7F" w:rsidRPr="004404FF">
        <w:rPr>
          <w:rFonts w:cs="Times New Roman"/>
        </w:rPr>
        <w:t xml:space="preserve"> &amp;</w:t>
      </w:r>
      <w:r w:rsidR="00A650F8" w:rsidRPr="004404FF">
        <w:rPr>
          <w:rFonts w:cs="Times New Roman"/>
        </w:rPr>
        <w:t xml:space="preserve"> C. Vecchionacce – to fulfil an identified </w:t>
      </w:r>
      <w:r w:rsidR="008978D2" w:rsidRPr="004404FF">
        <w:rPr>
          <w:rFonts w:cs="Times New Roman"/>
        </w:rPr>
        <w:t>market</w:t>
      </w:r>
      <w:r w:rsidR="00A650F8" w:rsidRPr="004404FF">
        <w:rPr>
          <w:rFonts w:cs="Times New Roman"/>
        </w:rPr>
        <w:t xml:space="preserve"> for the </w:t>
      </w:r>
      <w:r w:rsidR="008978D2" w:rsidRPr="004404FF">
        <w:rPr>
          <w:rFonts w:cs="Times New Roman"/>
        </w:rPr>
        <w:t>production and supply of m</w:t>
      </w:r>
      <w:r w:rsidR="00E1537B" w:rsidRPr="004404FF">
        <w:rPr>
          <w:rFonts w:cs="Times New Roman"/>
        </w:rPr>
        <w:t>obile apps specialising in acoustics and sound on Google Play Store</w:t>
      </w:r>
      <w:r w:rsidR="008978D2" w:rsidRPr="004404FF">
        <w:rPr>
          <w:rFonts w:cs="Times New Roman"/>
        </w:rPr>
        <w:t>.</w:t>
      </w:r>
    </w:p>
    <w:p w:rsidR="00E27F7F" w:rsidRPr="004404FF" w:rsidRDefault="00E27F7F" w:rsidP="004404FF">
      <w:pPr>
        <w:rPr>
          <w:rFonts w:cs="Times New Roman"/>
        </w:rPr>
      </w:pPr>
    </w:p>
    <w:p w:rsidR="00E27F7F" w:rsidRPr="004404FF" w:rsidRDefault="00E27F7F" w:rsidP="004404FF">
      <w:pPr>
        <w:rPr>
          <w:rFonts w:cs="Times New Roman"/>
        </w:rPr>
      </w:pPr>
      <w:r w:rsidRPr="004404FF">
        <w:rPr>
          <w:rFonts w:cs="Times New Roman"/>
        </w:rPr>
        <w:t>The company’s objectives into the future are:</w:t>
      </w:r>
    </w:p>
    <w:p w:rsidR="00E27F7F" w:rsidRPr="004404FF" w:rsidRDefault="00E27F7F" w:rsidP="004404FF">
      <w:pPr>
        <w:pStyle w:val="ListParagraph"/>
        <w:numPr>
          <w:ilvl w:val="0"/>
          <w:numId w:val="3"/>
        </w:numPr>
        <w:rPr>
          <w:rFonts w:cs="Times New Roman"/>
        </w:rPr>
      </w:pPr>
      <w:r w:rsidRPr="004404FF">
        <w:rPr>
          <w:rFonts w:cs="Times New Roman"/>
        </w:rPr>
        <w:t xml:space="preserve">To achieve a profitability of 5 % return on sales by end of year 1. </w:t>
      </w:r>
    </w:p>
    <w:p w:rsidR="00E27F7F" w:rsidRPr="004404FF" w:rsidRDefault="00E27F7F" w:rsidP="004404FF">
      <w:pPr>
        <w:pStyle w:val="ListParagraph"/>
        <w:numPr>
          <w:ilvl w:val="0"/>
          <w:numId w:val="3"/>
        </w:numPr>
        <w:rPr>
          <w:rFonts w:cs="Times New Roman"/>
        </w:rPr>
      </w:pPr>
      <w:r w:rsidRPr="004404FF">
        <w:rPr>
          <w:rFonts w:cs="Times New Roman"/>
        </w:rPr>
        <w:lastRenderedPageBreak/>
        <w:t>To achieve an 8% share of the market dealing with mobile</w:t>
      </w:r>
      <w:r w:rsidR="00E1537B" w:rsidRPr="004404FF">
        <w:rPr>
          <w:rFonts w:cs="Times New Roman"/>
        </w:rPr>
        <w:t xml:space="preserve"> acoustic</w:t>
      </w:r>
      <w:r w:rsidRPr="004404FF">
        <w:rPr>
          <w:rFonts w:cs="Times New Roman"/>
        </w:rPr>
        <w:t xml:space="preserve"> apps by end of year 2. </w:t>
      </w:r>
    </w:p>
    <w:p w:rsidR="008B5A56" w:rsidRPr="004404FF" w:rsidRDefault="00E27F7F" w:rsidP="004404FF">
      <w:pPr>
        <w:pStyle w:val="ListParagraph"/>
        <w:numPr>
          <w:ilvl w:val="0"/>
          <w:numId w:val="3"/>
        </w:numPr>
        <w:rPr>
          <w:rFonts w:cs="Times New Roman"/>
        </w:rPr>
      </w:pPr>
      <w:r w:rsidRPr="004404FF">
        <w:rPr>
          <w:rFonts w:cs="Times New Roman"/>
        </w:rPr>
        <w:t>To comply</w:t>
      </w:r>
      <w:r w:rsidR="008B5A56" w:rsidRPr="004404FF">
        <w:rPr>
          <w:rFonts w:cs="Times New Roman"/>
        </w:rPr>
        <w:t xml:space="preserve"> in the short term to</w:t>
      </w:r>
      <w:r w:rsidRPr="004404FF">
        <w:rPr>
          <w:rFonts w:cs="Times New Roman"/>
        </w:rPr>
        <w:t xml:space="preserve"> the following standards</w:t>
      </w:r>
      <w:r w:rsidR="00E523CD">
        <w:rPr>
          <w:rFonts w:cs="Times New Roman"/>
        </w:rPr>
        <w:t xml:space="preserve"> that specialise in </w:t>
      </w:r>
      <w:r w:rsidR="008B5A56" w:rsidRPr="004404FF">
        <w:rPr>
          <w:rFonts w:cs="Times New Roman"/>
        </w:rPr>
        <w:t>acoustics</w:t>
      </w:r>
      <w:r w:rsidR="00E523CD">
        <w:rPr>
          <w:rFonts w:cs="Times New Roman"/>
        </w:rPr>
        <w:t xml:space="preserve"> and sound</w:t>
      </w:r>
      <w:r w:rsidR="008B5A56" w:rsidRPr="004404FF">
        <w:rPr>
          <w:rFonts w:cs="Times New Roman"/>
        </w:rPr>
        <w:t>:</w:t>
      </w:r>
    </w:p>
    <w:tbl>
      <w:tblPr>
        <w:tblStyle w:val="TableGrid"/>
        <w:tblW w:w="8962" w:type="dxa"/>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41"/>
        <w:gridCol w:w="2240"/>
        <w:gridCol w:w="2240"/>
      </w:tblGrid>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226:2003</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ISO/DIS 389-1</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389-1:1998</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389-2:1994</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389-3:2016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389-4:1994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389-5:2006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389-6:2007</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389-8:2004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389-9:2009</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1996-1:2016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1996-2:2007</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ISO/FDIS 1996-2</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1999:2013</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7029:2017</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8253-1:2010</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8253-2:2009</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8253-3:2012</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9612:2009</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11690-1:1996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11690-2:1996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11690-3:1997</w:t>
            </w:r>
          </w:p>
        </w:tc>
      </w:tr>
      <w:tr w:rsidR="008B5A56" w:rsidRPr="004404FF" w:rsidTr="00E523CD">
        <w:trPr>
          <w:trHeight w:val="79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14257:2001</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ISO/TS 15666:2003</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17624:2004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22868:2011</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ISO/NP 22868</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28961:2012</w:t>
            </w:r>
          </w:p>
        </w:tc>
        <w:tc>
          <w:tcPr>
            <w:tcW w:w="2240" w:type="dxa"/>
          </w:tcPr>
          <w:p w:rsidR="008B5A56" w:rsidRPr="004404FF" w:rsidRDefault="008B5A56" w:rsidP="004404FF">
            <w:pPr>
              <w:pStyle w:val="ListParagraph"/>
              <w:spacing w:line="360" w:lineRule="auto"/>
              <w:ind w:left="0"/>
              <w:jc w:val="center"/>
              <w:rPr>
                <w:rFonts w:cs="Times New Roman"/>
              </w:rPr>
            </w:pPr>
          </w:p>
        </w:tc>
        <w:tc>
          <w:tcPr>
            <w:tcW w:w="2240" w:type="dxa"/>
          </w:tcPr>
          <w:p w:rsidR="008B5A56" w:rsidRPr="004404FF" w:rsidRDefault="008B5A56" w:rsidP="004404FF">
            <w:pPr>
              <w:pStyle w:val="ListParagraph"/>
              <w:spacing w:line="360" w:lineRule="auto"/>
              <w:ind w:left="0"/>
              <w:jc w:val="center"/>
              <w:rPr>
                <w:rFonts w:cs="Times New Roman"/>
              </w:rPr>
            </w:pPr>
          </w:p>
        </w:tc>
      </w:tr>
    </w:tbl>
    <w:p w:rsidR="008B5A56" w:rsidRPr="004404FF" w:rsidRDefault="008B5A56" w:rsidP="004404FF">
      <w:pPr>
        <w:pStyle w:val="ListParagraph"/>
        <w:rPr>
          <w:rFonts w:cs="Times New Roman"/>
        </w:rPr>
      </w:pPr>
    </w:p>
    <w:p w:rsidR="00E27F7F" w:rsidRPr="004404FF" w:rsidRDefault="008B5A56" w:rsidP="004404FF">
      <w:pPr>
        <w:pStyle w:val="ListParagraph"/>
        <w:numPr>
          <w:ilvl w:val="0"/>
          <w:numId w:val="4"/>
        </w:numPr>
        <w:rPr>
          <w:rFonts w:cs="Times New Roman"/>
        </w:rPr>
      </w:pPr>
      <w:r w:rsidRPr="004404FF">
        <w:rPr>
          <w:rFonts w:cs="Times New Roman"/>
        </w:rPr>
        <w:t>In the medium term, it is planned to secure its own premises in the Dublin City area</w:t>
      </w:r>
    </w:p>
    <w:p w:rsidR="008B5A56" w:rsidRPr="004404FF" w:rsidRDefault="008B5A56" w:rsidP="004404FF">
      <w:pPr>
        <w:rPr>
          <w:rFonts w:cs="Times New Roman"/>
        </w:rPr>
      </w:pPr>
      <w:r w:rsidRPr="004404FF">
        <w:rPr>
          <w:rFonts w:cs="Times New Roman"/>
        </w:rPr>
        <w:t>This Business Plan is produced with a view to securing the necessary investment from Bank of Ireland:</w:t>
      </w:r>
    </w:p>
    <w:p w:rsidR="008B5A56" w:rsidRPr="004404FF" w:rsidRDefault="008B5A56" w:rsidP="004404FF">
      <w:pPr>
        <w:rPr>
          <w:rFonts w:cs="Times New Roman"/>
        </w:rPr>
      </w:pPr>
      <w:r w:rsidRPr="004404FF">
        <w:rPr>
          <w:rFonts w:cs="Times New Roman"/>
        </w:rPr>
        <w:tab/>
        <w:t>Term Loan:</w:t>
      </w:r>
      <w:r w:rsidRPr="004404FF">
        <w:rPr>
          <w:rFonts w:cs="Times New Roman"/>
        </w:rPr>
        <w:tab/>
      </w:r>
      <w:r w:rsidRPr="004404FF">
        <w:rPr>
          <w:rFonts w:cs="Times New Roman"/>
        </w:rPr>
        <w:tab/>
        <w:t>€20,000</w:t>
      </w:r>
    </w:p>
    <w:p w:rsidR="008B5A56" w:rsidRPr="004404FF" w:rsidRDefault="008B5A56" w:rsidP="004404FF">
      <w:pPr>
        <w:rPr>
          <w:rFonts w:cs="Times New Roman"/>
        </w:rPr>
      </w:pPr>
      <w:r w:rsidRPr="004404FF">
        <w:rPr>
          <w:rFonts w:cs="Times New Roman"/>
        </w:rPr>
        <w:tab/>
        <w:t>Overdraft Facility:</w:t>
      </w:r>
      <w:r w:rsidRPr="004404FF">
        <w:rPr>
          <w:rFonts w:cs="Times New Roman"/>
        </w:rPr>
        <w:tab/>
        <w:t>€10,000</w:t>
      </w:r>
    </w:p>
    <w:p w:rsidR="008B5A56" w:rsidRDefault="008B5A56" w:rsidP="004404FF">
      <w:pPr>
        <w:rPr>
          <w:rFonts w:cs="Times New Roman"/>
        </w:rPr>
      </w:pPr>
      <w:r w:rsidRPr="004404FF">
        <w:rPr>
          <w:rFonts w:cs="Times New Roman"/>
        </w:rPr>
        <w:t>Country Enterprise Board:</w:t>
      </w:r>
      <w:r w:rsidRPr="004404FF">
        <w:rPr>
          <w:rFonts w:cs="Times New Roman"/>
        </w:rPr>
        <w:tab/>
        <w:t>€13,505</w:t>
      </w: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Default="009D095C" w:rsidP="004404FF">
      <w:pPr>
        <w:rPr>
          <w:rFonts w:cs="Times New Roman"/>
        </w:rPr>
      </w:pPr>
    </w:p>
    <w:p w:rsidR="009D095C" w:rsidRPr="004404FF" w:rsidRDefault="009D095C" w:rsidP="004404FF">
      <w:pPr>
        <w:rPr>
          <w:rFonts w:cs="Times New Roman"/>
        </w:rPr>
      </w:pPr>
    </w:p>
    <w:p w:rsidR="00E369DC" w:rsidRPr="004404FF" w:rsidRDefault="00E369DC" w:rsidP="004404FF">
      <w:pPr>
        <w:pStyle w:val="Heading1"/>
        <w:rPr>
          <w:rFonts w:ascii="Times New Roman" w:hAnsi="Times New Roman" w:cs="Times New Roman"/>
        </w:rPr>
      </w:pPr>
      <w:bookmarkStart w:id="2" w:name="_Toc474393686"/>
      <w:r w:rsidRPr="004404FF">
        <w:rPr>
          <w:rFonts w:ascii="Times New Roman" w:hAnsi="Times New Roman" w:cs="Times New Roman"/>
        </w:rPr>
        <w:lastRenderedPageBreak/>
        <w:t>Section 2</w:t>
      </w:r>
      <w:bookmarkEnd w:id="2"/>
    </w:p>
    <w:p w:rsidR="00E369DC" w:rsidRPr="004404FF" w:rsidRDefault="00E369DC" w:rsidP="004404FF">
      <w:pPr>
        <w:pStyle w:val="Heading2"/>
        <w:rPr>
          <w:rFonts w:ascii="Times New Roman" w:hAnsi="Times New Roman" w:cs="Times New Roman"/>
        </w:rPr>
      </w:pPr>
      <w:bookmarkStart w:id="3" w:name="_Toc474393687"/>
      <w:r w:rsidRPr="004404FF">
        <w:rPr>
          <w:rFonts w:ascii="Times New Roman" w:hAnsi="Times New Roman" w:cs="Times New Roman"/>
        </w:rPr>
        <w:t>Introduction</w:t>
      </w:r>
      <w:bookmarkEnd w:id="3"/>
    </w:p>
    <w:p w:rsidR="008B5A56" w:rsidRDefault="008B5A56" w:rsidP="004404FF">
      <w:pPr>
        <w:pStyle w:val="Heading3"/>
        <w:rPr>
          <w:rFonts w:ascii="Times New Roman" w:hAnsi="Times New Roman" w:cs="Times New Roman"/>
        </w:rPr>
      </w:pPr>
      <w:bookmarkStart w:id="4" w:name="_Toc474393690"/>
      <w:r w:rsidRPr="004404FF">
        <w:rPr>
          <w:rFonts w:ascii="Times New Roman" w:hAnsi="Times New Roman" w:cs="Times New Roman"/>
        </w:rPr>
        <w:t>Overview</w:t>
      </w:r>
      <w:bookmarkEnd w:id="4"/>
    </w:p>
    <w:p w:rsidR="00711E26" w:rsidRDefault="00FB5BB3" w:rsidP="001055D7">
      <w:proofErr w:type="spellStart"/>
      <w:r>
        <w:t>AudioAcousticAssistant</w:t>
      </w:r>
      <w:proofErr w:type="spellEnd"/>
      <w:r>
        <w:t xml:space="preserve"> (AAA)</w:t>
      </w:r>
      <w:r w:rsidR="00711E26">
        <w:t xml:space="preserve"> is a start-up company committed to develop </w:t>
      </w:r>
      <w:r w:rsidR="004079D4">
        <w:t>acoustic solutions</w:t>
      </w:r>
      <w:r w:rsidR="00711E26">
        <w:t xml:space="preserve"> for recording and multimedia production studios in the audio a</w:t>
      </w:r>
      <w:r w:rsidR="004079D4">
        <w:t>nd acoustic field</w:t>
      </w:r>
      <w:r w:rsidR="00711E26">
        <w:t>.</w:t>
      </w:r>
    </w:p>
    <w:p w:rsidR="004079D4" w:rsidRPr="001055D7" w:rsidRDefault="004079D4" w:rsidP="001055D7"/>
    <w:p w:rsidR="001055D7" w:rsidRDefault="00711E26" w:rsidP="001055D7">
      <w:pPr>
        <w:rPr>
          <w:lang w:val="en-GB"/>
        </w:rPr>
      </w:pPr>
      <w:r w:rsidRPr="4D688A28">
        <w:rPr>
          <w:lang w:val="en-GB"/>
        </w:rPr>
        <w:t>With the current trends on digital multimedia and marketing</w:t>
      </w:r>
      <w:r w:rsidR="00214780">
        <w:rPr>
          <w:lang w:val="en-GB"/>
        </w:rPr>
        <w:t xml:space="preserve"> using audio-visual content, </w:t>
      </w:r>
      <w:r w:rsidR="0050262F">
        <w:rPr>
          <w:lang w:val="en-GB"/>
        </w:rPr>
        <w:t>promoters</w:t>
      </w:r>
      <w:r w:rsidR="00214780">
        <w:rPr>
          <w:lang w:val="en-GB"/>
        </w:rPr>
        <w:t xml:space="preserve"> were able to identify a</w:t>
      </w:r>
      <w:r w:rsidRPr="00711E26">
        <w:rPr>
          <w:lang w:val="en-GB"/>
        </w:rPr>
        <w:t xml:space="preserve"> niche in the </w:t>
      </w:r>
      <w:r>
        <w:rPr>
          <w:lang w:val="en-GB"/>
        </w:rPr>
        <w:t>audio/acoustic</w:t>
      </w:r>
      <w:r w:rsidRPr="00711E26">
        <w:rPr>
          <w:lang w:val="en-GB"/>
        </w:rPr>
        <w:t xml:space="preserve"> sector </w:t>
      </w:r>
      <w:r w:rsidR="009D095C">
        <w:rPr>
          <w:lang w:val="en-GB"/>
        </w:rPr>
        <w:t>and t</w:t>
      </w:r>
      <w:r w:rsidR="004079D4">
        <w:rPr>
          <w:lang w:val="en-GB"/>
        </w:rPr>
        <w:t xml:space="preserve">he lack of </w:t>
      </w:r>
      <w:r w:rsidR="004079D4" w:rsidRPr="4D688A28">
        <w:rPr>
          <w:lang w:val="en-GB"/>
        </w:rPr>
        <w:t xml:space="preserve">applications </w:t>
      </w:r>
      <w:r w:rsidR="009D095C">
        <w:rPr>
          <w:lang w:val="en-GB"/>
        </w:rPr>
        <w:t>that guides</w:t>
      </w:r>
      <w:r w:rsidR="004079D4" w:rsidRPr="4D688A28">
        <w:rPr>
          <w:lang w:val="en-GB"/>
        </w:rPr>
        <w:t xml:space="preserve"> </w:t>
      </w:r>
      <w:r w:rsidR="004079D4" w:rsidRPr="004079D4">
        <w:rPr>
          <w:b/>
          <w:lang w:val="en-GB"/>
        </w:rPr>
        <w:t>any user</w:t>
      </w:r>
      <w:r w:rsidR="00214780">
        <w:rPr>
          <w:b/>
          <w:lang w:val="en-GB"/>
        </w:rPr>
        <w:t xml:space="preserve"> (</w:t>
      </w:r>
      <w:r w:rsidR="00214780" w:rsidRPr="4D688A28">
        <w:rPr>
          <w:lang w:val="en-GB"/>
        </w:rPr>
        <w:t xml:space="preserve">YouTubers, Voice actors, Musicians, </w:t>
      </w:r>
      <w:r w:rsidR="0050262F">
        <w:rPr>
          <w:lang w:val="en-GB"/>
        </w:rPr>
        <w:t>Home P</w:t>
      </w:r>
      <w:r w:rsidR="00214780" w:rsidRPr="4D688A28">
        <w:rPr>
          <w:lang w:val="en-GB"/>
        </w:rPr>
        <w:t xml:space="preserve">roducers, </w:t>
      </w:r>
      <w:r w:rsidR="0050262F">
        <w:rPr>
          <w:lang w:val="en-GB"/>
        </w:rPr>
        <w:t>etc.</w:t>
      </w:r>
      <w:r w:rsidR="00214780">
        <w:rPr>
          <w:lang w:val="en-GB"/>
        </w:rPr>
        <w:t>)</w:t>
      </w:r>
      <w:r w:rsidR="004079D4">
        <w:rPr>
          <w:lang w:val="en-GB"/>
        </w:rPr>
        <w:t xml:space="preserve"> on</w:t>
      </w:r>
      <w:r w:rsidR="004079D4" w:rsidRPr="4D688A28">
        <w:rPr>
          <w:lang w:val="en-GB"/>
        </w:rPr>
        <w:t xml:space="preserve"> how to perform a proper acoustic treatment for a room</w:t>
      </w:r>
      <w:r w:rsidR="009D095C">
        <w:rPr>
          <w:lang w:val="en-GB"/>
        </w:rPr>
        <w:t xml:space="preserve"> without prior knowledge</w:t>
      </w:r>
      <w:r w:rsidR="00214780">
        <w:rPr>
          <w:lang w:val="en-GB"/>
        </w:rPr>
        <w:t>,</w:t>
      </w:r>
      <w:r w:rsidR="009D095C">
        <w:rPr>
          <w:lang w:val="en-GB"/>
        </w:rPr>
        <w:t xml:space="preserve"> open</w:t>
      </w:r>
      <w:r w:rsidR="00214780">
        <w:rPr>
          <w:lang w:val="en-GB"/>
        </w:rPr>
        <w:t>ing</w:t>
      </w:r>
      <w:r w:rsidR="009D095C">
        <w:rPr>
          <w:lang w:val="en-GB"/>
        </w:rPr>
        <w:t xml:space="preserve"> a market for us, </w:t>
      </w:r>
      <w:r w:rsidR="0050262F">
        <w:rPr>
          <w:lang w:val="en-GB"/>
        </w:rPr>
        <w:t>“</w:t>
      </w:r>
      <w:r w:rsidR="009D095C">
        <w:rPr>
          <w:lang w:val="en-GB"/>
        </w:rPr>
        <w:t>a very user friendly application</w:t>
      </w:r>
      <w:r w:rsidR="00214780">
        <w:rPr>
          <w:lang w:val="en-GB"/>
        </w:rPr>
        <w:t xml:space="preserve"> for this purposes</w:t>
      </w:r>
      <w:r w:rsidR="0050262F">
        <w:rPr>
          <w:lang w:val="en-GB"/>
        </w:rPr>
        <w:t>”</w:t>
      </w:r>
      <w:r w:rsidR="009D095C">
        <w:rPr>
          <w:lang w:val="en-GB"/>
        </w:rPr>
        <w:t>.</w:t>
      </w:r>
    </w:p>
    <w:p w:rsidR="009D095C" w:rsidRDefault="009D095C" w:rsidP="001055D7">
      <w:pPr>
        <w:rPr>
          <w:lang w:val="en-GB"/>
        </w:rPr>
      </w:pPr>
    </w:p>
    <w:p w:rsidR="009D095C" w:rsidRDefault="0050262F" w:rsidP="009D095C">
      <w:pPr>
        <w:rPr>
          <w:lang w:val="en-GB"/>
        </w:rPr>
      </w:pPr>
      <w:r>
        <w:rPr>
          <w:lang w:val="en-GB"/>
        </w:rPr>
        <w:t>We</w:t>
      </w:r>
      <w:r w:rsidR="009D095C" w:rsidRPr="4D688A28">
        <w:rPr>
          <w:lang w:val="en-GB"/>
        </w:rPr>
        <w:t xml:space="preserve"> provide this market with a toolkit to </w:t>
      </w:r>
      <w:r w:rsidR="00214780">
        <w:rPr>
          <w:lang w:val="en-GB"/>
        </w:rPr>
        <w:t>create/</w:t>
      </w:r>
      <w:r w:rsidR="009D095C" w:rsidRPr="4D688A28">
        <w:rPr>
          <w:lang w:val="en-GB"/>
        </w:rPr>
        <w:t xml:space="preserve">improve production environments and will be used as a tool for those who wish to </w:t>
      </w:r>
      <w:r w:rsidR="00214780">
        <w:rPr>
          <w:lang w:val="en-GB"/>
        </w:rPr>
        <w:t xml:space="preserve">control noise and </w:t>
      </w:r>
      <w:r w:rsidR="009D095C" w:rsidRPr="4D688A28">
        <w:rPr>
          <w:lang w:val="en-GB"/>
        </w:rPr>
        <w:t>sound acoustic</w:t>
      </w:r>
      <w:r w:rsidR="00214780">
        <w:rPr>
          <w:lang w:val="en-GB"/>
        </w:rPr>
        <w:t>s</w:t>
      </w:r>
      <w:r w:rsidR="009D095C" w:rsidRPr="4D688A28">
        <w:rPr>
          <w:lang w:val="en-GB"/>
        </w:rPr>
        <w:t xml:space="preserve"> </w:t>
      </w:r>
      <w:r w:rsidR="00214780">
        <w:rPr>
          <w:lang w:val="en-GB"/>
        </w:rPr>
        <w:t xml:space="preserve">when </w:t>
      </w:r>
      <w:r>
        <w:rPr>
          <w:lang w:val="en-GB"/>
        </w:rPr>
        <w:t>producing</w:t>
      </w:r>
      <w:r w:rsidR="00214780">
        <w:rPr>
          <w:lang w:val="en-GB"/>
        </w:rPr>
        <w:t xml:space="preserve"> content</w:t>
      </w:r>
      <w:r>
        <w:rPr>
          <w:lang w:val="en-GB"/>
        </w:rPr>
        <w:t xml:space="preserve"> (</w:t>
      </w:r>
      <w:r w:rsidRPr="4D688A28">
        <w:rPr>
          <w:lang w:val="en-GB"/>
        </w:rPr>
        <w:t>recording, broadcasting</w:t>
      </w:r>
      <w:r>
        <w:rPr>
          <w:lang w:val="en-GB"/>
        </w:rPr>
        <w:t>, rehearsing, controlling noise, etc.)</w:t>
      </w:r>
      <w:r w:rsidR="009D095C" w:rsidRPr="4D688A28">
        <w:rPr>
          <w:lang w:val="en-GB"/>
        </w:rPr>
        <w:t>.</w:t>
      </w:r>
    </w:p>
    <w:p w:rsidR="0050262F" w:rsidRDefault="0050262F" w:rsidP="009D095C">
      <w:pPr>
        <w:rPr>
          <w:lang w:val="en-GB"/>
        </w:rPr>
      </w:pPr>
    </w:p>
    <w:p w:rsidR="0050262F" w:rsidRDefault="0050262F" w:rsidP="009D095C">
      <w:pPr>
        <w:rPr>
          <w:lang w:val="en-GB"/>
        </w:rPr>
      </w:pPr>
      <w:r>
        <w:rPr>
          <w:lang w:val="en-GB"/>
        </w:rPr>
        <w:t xml:space="preserve">In view of the above-mentioned we </w:t>
      </w:r>
      <w:r w:rsidRPr="0050262F">
        <w:rPr>
          <w:lang w:val="en-GB"/>
        </w:rPr>
        <w:t xml:space="preserve">have put together a competent team </w:t>
      </w:r>
      <w:r>
        <w:rPr>
          <w:lang w:val="en-GB"/>
        </w:rPr>
        <w:t xml:space="preserve">of developers </w:t>
      </w:r>
      <w:r w:rsidRPr="0050262F">
        <w:rPr>
          <w:lang w:val="en-GB"/>
        </w:rPr>
        <w:t>and this business plan in order to respond to the demand.</w:t>
      </w:r>
    </w:p>
    <w:p w:rsidR="00E369DC" w:rsidRPr="004404FF" w:rsidRDefault="00E369DC" w:rsidP="004404FF">
      <w:pPr>
        <w:pStyle w:val="Heading1"/>
        <w:rPr>
          <w:rFonts w:ascii="Times New Roman" w:hAnsi="Times New Roman" w:cs="Times New Roman"/>
        </w:rPr>
      </w:pPr>
      <w:bookmarkStart w:id="5" w:name="_Toc474393688"/>
      <w:r w:rsidRPr="004404FF">
        <w:rPr>
          <w:rFonts w:ascii="Times New Roman" w:hAnsi="Times New Roman" w:cs="Times New Roman"/>
        </w:rPr>
        <w:t>Section 3</w:t>
      </w:r>
      <w:bookmarkEnd w:id="5"/>
    </w:p>
    <w:p w:rsidR="00272820" w:rsidRPr="004404FF" w:rsidRDefault="00E369DC" w:rsidP="004404FF">
      <w:pPr>
        <w:pStyle w:val="Heading2"/>
        <w:rPr>
          <w:rFonts w:ascii="Times New Roman" w:hAnsi="Times New Roman" w:cs="Times New Roman"/>
        </w:rPr>
      </w:pPr>
      <w:bookmarkStart w:id="6" w:name="_Toc474393689"/>
      <w:r w:rsidRPr="004404FF">
        <w:rPr>
          <w:rFonts w:ascii="Times New Roman" w:hAnsi="Times New Roman" w:cs="Times New Roman"/>
        </w:rPr>
        <w:t>Market</w:t>
      </w:r>
      <w:bookmarkEnd w:id="6"/>
    </w:p>
    <w:p w:rsidR="00272820" w:rsidRPr="004404FF" w:rsidRDefault="00272820" w:rsidP="004404FF">
      <w:pPr>
        <w:pStyle w:val="Heading3"/>
        <w:spacing w:after="160"/>
        <w:rPr>
          <w:rFonts w:ascii="Times New Roman" w:hAnsi="Times New Roman" w:cs="Times New Roman"/>
        </w:rPr>
      </w:pPr>
      <w:r w:rsidRPr="004404FF">
        <w:rPr>
          <w:rFonts w:ascii="Times New Roman" w:hAnsi="Times New Roman" w:cs="Times New Roman"/>
        </w:rPr>
        <w:t>The Market</w:t>
      </w:r>
    </w:p>
    <w:p w:rsidR="001A39E2" w:rsidRPr="004404FF" w:rsidRDefault="001A39E2" w:rsidP="004404FF">
      <w:pPr>
        <w:rPr>
          <w:rFonts w:cs="Times New Roman"/>
        </w:rPr>
      </w:pPr>
      <w:r w:rsidRPr="004404FF">
        <w:rPr>
          <w:rFonts w:cs="Times New Roman"/>
        </w:rPr>
        <w:t>(Note: Market and the former name for Google Play Store; “Android Market” are not interchangeable in this document)</w:t>
      </w:r>
    </w:p>
    <w:p w:rsidR="00272820" w:rsidRPr="004404FF" w:rsidRDefault="00FB5BB3" w:rsidP="004404FF">
      <w:pPr>
        <w:rPr>
          <w:rFonts w:cs="Times New Roman"/>
        </w:rPr>
      </w:pPr>
      <w:r>
        <w:rPr>
          <w:rFonts w:cs="Times New Roman"/>
        </w:rPr>
        <w:t>AAA</w:t>
      </w:r>
      <w:r w:rsidR="00272820" w:rsidRPr="004404FF">
        <w:rPr>
          <w:rFonts w:cs="Times New Roman"/>
        </w:rPr>
        <w:t xml:space="preserve"> will operate in a specialised niche market </w:t>
      </w:r>
      <w:r w:rsidR="001A39E2" w:rsidRPr="004404FF">
        <w:rPr>
          <w:rFonts w:cs="Times New Roman"/>
        </w:rPr>
        <w:t>with the production of</w:t>
      </w:r>
      <w:r w:rsidR="00272820" w:rsidRPr="004404FF">
        <w:rPr>
          <w:rFonts w:cs="Times New Roman"/>
        </w:rPr>
        <w:t xml:space="preserve"> acoustic</w:t>
      </w:r>
      <w:r w:rsidR="001A39E2" w:rsidRPr="004404FF">
        <w:rPr>
          <w:rFonts w:cs="Times New Roman"/>
        </w:rPr>
        <w:t xml:space="preserve"> and </w:t>
      </w:r>
      <w:r w:rsidR="00D122C7" w:rsidRPr="004404FF">
        <w:rPr>
          <w:rFonts w:cs="Times New Roman"/>
        </w:rPr>
        <w:t>sound</w:t>
      </w:r>
      <w:r w:rsidR="00272820" w:rsidRPr="004404FF">
        <w:rPr>
          <w:rFonts w:cs="Times New Roman"/>
        </w:rPr>
        <w:t xml:space="preserve"> mobile applications. </w:t>
      </w:r>
    </w:p>
    <w:p w:rsidR="00272820" w:rsidRPr="004404FF" w:rsidRDefault="00272820" w:rsidP="004404FF">
      <w:pPr>
        <w:pStyle w:val="Heading3"/>
        <w:spacing w:after="160"/>
        <w:rPr>
          <w:rFonts w:ascii="Times New Roman" w:hAnsi="Times New Roman" w:cs="Times New Roman"/>
        </w:rPr>
      </w:pPr>
      <w:r w:rsidRPr="004404FF">
        <w:rPr>
          <w:rFonts w:ascii="Times New Roman" w:hAnsi="Times New Roman" w:cs="Times New Roman"/>
        </w:rPr>
        <w:t>Overview</w:t>
      </w:r>
    </w:p>
    <w:p w:rsidR="000F5574" w:rsidRPr="004404FF" w:rsidRDefault="000F5574" w:rsidP="004404FF">
      <w:pPr>
        <w:rPr>
          <w:rFonts w:cs="Times New Roman"/>
        </w:rPr>
      </w:pPr>
      <w:r w:rsidRPr="004404FF">
        <w:rPr>
          <w:rFonts w:cs="Times New Roman"/>
        </w:rPr>
        <w:t xml:space="preserve">The market </w:t>
      </w:r>
      <w:r w:rsidR="00E523CD">
        <w:rPr>
          <w:rFonts w:cs="Times New Roman"/>
        </w:rPr>
        <w:t xml:space="preserve">for the production of </w:t>
      </w:r>
      <w:r w:rsidRPr="004404FF">
        <w:rPr>
          <w:rFonts w:cs="Times New Roman"/>
        </w:rPr>
        <w:t>acoustic</w:t>
      </w:r>
      <w:r w:rsidR="00E523CD">
        <w:rPr>
          <w:rFonts w:cs="Times New Roman"/>
        </w:rPr>
        <w:t xml:space="preserve"> and sound</w:t>
      </w:r>
      <w:r w:rsidRPr="004404FF">
        <w:rPr>
          <w:rFonts w:cs="Times New Roman"/>
        </w:rPr>
        <w:t xml:space="preserve"> mobile applications in Ireland is shown in the table hereunder.</w:t>
      </w:r>
    </w:p>
    <w:tbl>
      <w:tblPr>
        <w:tblStyle w:val="TableGrid"/>
        <w:tblW w:w="0" w:type="auto"/>
        <w:tblLook w:val="04A0" w:firstRow="1" w:lastRow="0" w:firstColumn="1" w:lastColumn="0" w:noHBand="0" w:noVBand="1"/>
      </w:tblPr>
      <w:tblGrid>
        <w:gridCol w:w="2104"/>
        <w:gridCol w:w="1830"/>
        <w:gridCol w:w="1536"/>
        <w:gridCol w:w="2268"/>
      </w:tblGrid>
      <w:tr w:rsidR="00D7071A" w:rsidRPr="004404FF" w:rsidTr="00DD66BB">
        <w:trPr>
          <w:trHeight w:val="257"/>
        </w:trPr>
        <w:tc>
          <w:tcPr>
            <w:tcW w:w="7650" w:type="dxa"/>
            <w:gridSpan w:val="4"/>
            <w:tcBorders>
              <w:top w:val="single" w:sz="4" w:space="0" w:color="auto"/>
              <w:left w:val="single" w:sz="4" w:space="0" w:color="auto"/>
              <w:bottom w:val="single" w:sz="4" w:space="0" w:color="auto"/>
              <w:right w:val="single" w:sz="4" w:space="0" w:color="auto"/>
            </w:tcBorders>
          </w:tcPr>
          <w:p w:rsidR="00D7071A" w:rsidRPr="004404FF" w:rsidRDefault="00D7071A" w:rsidP="004404FF">
            <w:pPr>
              <w:spacing w:line="360" w:lineRule="auto"/>
              <w:jc w:val="center"/>
              <w:rPr>
                <w:rFonts w:cs="Times New Roman"/>
                <w:b/>
              </w:rPr>
            </w:pPr>
            <w:r w:rsidRPr="004404FF">
              <w:rPr>
                <w:rFonts w:cs="Times New Roman"/>
                <w:b/>
              </w:rPr>
              <w:t xml:space="preserve">Google Play Store Sector by Selected Genre Segment (Free Apps) </w:t>
            </w:r>
          </w:p>
        </w:tc>
      </w:tr>
      <w:tr w:rsidR="00E17BAA" w:rsidRPr="004404FF" w:rsidTr="00DD66BB">
        <w:trPr>
          <w:trHeight w:val="243"/>
        </w:trPr>
        <w:tc>
          <w:tcPr>
            <w:tcW w:w="2104" w:type="dxa"/>
            <w:tcBorders>
              <w:top w:val="single" w:sz="4" w:space="0" w:color="auto"/>
              <w:left w:val="nil"/>
              <w:bottom w:val="nil"/>
              <w:right w:val="nil"/>
            </w:tcBorders>
          </w:tcPr>
          <w:p w:rsidR="00E17BAA" w:rsidRPr="004404FF" w:rsidRDefault="00D122C7" w:rsidP="004404FF">
            <w:pPr>
              <w:spacing w:line="360" w:lineRule="auto"/>
              <w:jc w:val="center"/>
              <w:rPr>
                <w:rFonts w:cs="Times New Roman"/>
                <w:u w:val="double"/>
              </w:rPr>
            </w:pPr>
            <w:r w:rsidRPr="004404FF">
              <w:rPr>
                <w:rFonts w:cs="Times New Roman"/>
                <w:u w:val="double"/>
              </w:rPr>
              <w:t>Genre</w:t>
            </w:r>
          </w:p>
        </w:tc>
        <w:tc>
          <w:tcPr>
            <w:tcW w:w="1830"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FREE *</w:t>
            </w:r>
          </w:p>
        </w:tc>
        <w:tc>
          <w:tcPr>
            <w:tcW w:w="144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PAID **</w:t>
            </w:r>
          </w:p>
        </w:tc>
        <w:tc>
          <w:tcPr>
            <w:tcW w:w="226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lastRenderedPageBreak/>
              <w:t>Music &amp; Audio</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€87,696,268</w:t>
            </w:r>
          </w:p>
        </w:tc>
        <w:tc>
          <w:tcPr>
            <w:tcW w:w="2268" w:type="dxa"/>
            <w:tcBorders>
              <w:top w:val="nil"/>
              <w:left w:val="nil"/>
              <w:bottom w:val="nil"/>
              <w:right w:val="nil"/>
            </w:tcBorders>
          </w:tcPr>
          <w:p w:rsidR="00E17BAA" w:rsidRPr="004404FF" w:rsidRDefault="00DD66BB" w:rsidP="004404FF">
            <w:pPr>
              <w:spacing w:line="360" w:lineRule="auto"/>
              <w:jc w:val="center"/>
              <w:rPr>
                <w:rFonts w:cs="Times New Roman"/>
              </w:rPr>
            </w:pPr>
            <w:r w:rsidRPr="004404FF">
              <w:rPr>
                <w:rFonts w:cs="Times New Roman"/>
              </w:rPr>
              <w:t>(</w:t>
            </w:r>
            <w:r w:rsidR="00E17BAA" w:rsidRPr="004404FF">
              <w:rPr>
                <w:rFonts w:cs="Times New Roman"/>
              </w:rPr>
              <w:t xml:space="preserve">Acoustics: </w:t>
            </w:r>
            <w:r w:rsidR="00D7071A" w:rsidRPr="004404FF">
              <w:rPr>
                <w:rFonts w:cs="Times New Roman"/>
              </w:rPr>
              <w:t>€150,780</w:t>
            </w:r>
            <w:r w:rsidRPr="004404FF">
              <w:rPr>
                <w:rFonts w:cs="Times New Roman"/>
              </w:rPr>
              <w:t>)</w:t>
            </w: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Game</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€93,212,123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Tools</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€42,243,476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Dating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€54,424,765</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Entertainment</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€99,345,156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Shopping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€89,452,653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830"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448"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Sub Total</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€816,750,000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b/>
              </w:rPr>
            </w:pPr>
            <w:r w:rsidRPr="004404FF">
              <w:rPr>
                <w:rFonts w:cs="Times New Roman"/>
                <w:b/>
              </w:rPr>
              <w:t>€466,374,441</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b/>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Total</w:t>
            </w:r>
          </w:p>
        </w:tc>
        <w:tc>
          <w:tcPr>
            <w:tcW w:w="3278" w:type="dxa"/>
            <w:gridSpan w:val="2"/>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€1,283,124,441</w:t>
            </w: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p>
        </w:tc>
      </w:tr>
    </w:tbl>
    <w:p w:rsidR="00E17BAA" w:rsidRPr="004404FF" w:rsidRDefault="00E17BAA" w:rsidP="004404FF">
      <w:pPr>
        <w:rPr>
          <w:rFonts w:cs="Times New Roman"/>
        </w:rPr>
      </w:pPr>
    </w:p>
    <w:p w:rsidR="00E523CD" w:rsidRPr="004404FF" w:rsidRDefault="00E523CD" w:rsidP="00E523CD">
      <w:pPr>
        <w:rPr>
          <w:rFonts w:cs="Times New Roman"/>
        </w:rPr>
      </w:pPr>
      <w:r>
        <w:rPr>
          <w:rFonts w:cs="Times New Roman"/>
        </w:rPr>
        <w:t>*</w:t>
      </w:r>
      <w:r w:rsidRPr="004404FF">
        <w:rPr>
          <w:rFonts w:cs="Times New Roman"/>
        </w:rPr>
        <w:t xml:space="preserve"> Based on first 250 applications. Estimate is based on if half of users buy one purchase at 99c, </w:t>
      </w:r>
      <w:r>
        <w:rPr>
          <w:rFonts w:cs="Times New Roman"/>
        </w:rPr>
        <w:t>as an in-app purchase.</w:t>
      </w:r>
    </w:p>
    <w:p w:rsidR="00E17BAA" w:rsidRDefault="00E523CD" w:rsidP="004404FF">
      <w:pPr>
        <w:rPr>
          <w:rFonts w:cs="Times New Roman"/>
        </w:rPr>
      </w:pPr>
      <w:r>
        <w:rPr>
          <w:rFonts w:cs="Times New Roman"/>
        </w:rPr>
        <w:t>**</w:t>
      </w:r>
      <w:r w:rsidR="00E17BAA" w:rsidRPr="004404FF">
        <w:rPr>
          <w:rFonts w:cs="Times New Roman"/>
        </w:rPr>
        <w:t xml:space="preserve"> Based on first 250 applications in selected genre on the Google Play Store in Ireland, with the average amount of tota</w:t>
      </w:r>
      <w:r w:rsidR="00D7071A" w:rsidRPr="004404FF">
        <w:rPr>
          <w:rFonts w:cs="Times New Roman"/>
        </w:rPr>
        <w:t>l downloads per app</w:t>
      </w:r>
      <w:r w:rsidR="00E17BAA" w:rsidRPr="004404FF">
        <w:rPr>
          <w:rFonts w:cs="Times New Roman"/>
        </w:rPr>
        <w:t xml:space="preserve">. </w:t>
      </w:r>
    </w:p>
    <w:p w:rsidR="00E523CD" w:rsidRPr="004404FF" w:rsidRDefault="00E523CD" w:rsidP="004404FF">
      <w:pPr>
        <w:rPr>
          <w:rFonts w:cs="Times New Roman"/>
        </w:rPr>
      </w:pPr>
    </w:p>
    <w:p w:rsidR="00E369DC" w:rsidRPr="004404FF" w:rsidRDefault="00E369DC" w:rsidP="004404FF">
      <w:pPr>
        <w:pStyle w:val="Heading3"/>
        <w:rPr>
          <w:rFonts w:ascii="Times New Roman" w:hAnsi="Times New Roman" w:cs="Times New Roman"/>
        </w:rPr>
      </w:pPr>
      <w:bookmarkStart w:id="7" w:name="_Toc474393691"/>
      <w:r w:rsidRPr="004404FF">
        <w:rPr>
          <w:rFonts w:ascii="Times New Roman" w:hAnsi="Times New Roman" w:cs="Times New Roman"/>
        </w:rPr>
        <w:t>Trend</w:t>
      </w:r>
      <w:bookmarkEnd w:id="7"/>
    </w:p>
    <w:p w:rsidR="00D70941" w:rsidRDefault="00D70941" w:rsidP="00E523CD">
      <w:pPr>
        <w:rPr>
          <w:rFonts w:cs="Times New Roman"/>
          <w:szCs w:val="24"/>
        </w:rPr>
      </w:pPr>
      <w:r w:rsidRPr="004404FF">
        <w:rPr>
          <w:rFonts w:cs="Times New Roman"/>
          <w:szCs w:val="24"/>
        </w:rPr>
        <w:t>With the growth of streaming and virtual reality on video sharing sites such as YouTube, Facebook and Instagram, the acoustics of a room are becoming more of a prevalent necessity.</w:t>
      </w:r>
      <w:r w:rsidR="004B7341" w:rsidRPr="004404FF">
        <w:rPr>
          <w:rFonts w:cs="Times New Roman"/>
          <w:szCs w:val="24"/>
        </w:rPr>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w:t>
      </w:r>
      <w:r w:rsidR="00DD66BB" w:rsidRPr="004404FF">
        <w:rPr>
          <w:rFonts w:cs="Times New Roman"/>
          <w:szCs w:val="24"/>
        </w:rPr>
        <w:t xml:space="preserve">mount this has increased or its forecast. </w:t>
      </w:r>
    </w:p>
    <w:p w:rsidR="00E523CD" w:rsidRPr="004404FF" w:rsidRDefault="00E523CD" w:rsidP="00E523CD">
      <w:pPr>
        <w:rPr>
          <w:rFonts w:cs="Times New Roman"/>
          <w:szCs w:val="24"/>
        </w:rPr>
      </w:pPr>
    </w:p>
    <w:p w:rsidR="00E369DC" w:rsidRDefault="00E369DC" w:rsidP="004404FF">
      <w:pPr>
        <w:pStyle w:val="Heading3"/>
        <w:rPr>
          <w:rFonts w:ascii="Times New Roman" w:hAnsi="Times New Roman" w:cs="Times New Roman"/>
        </w:rPr>
      </w:pPr>
      <w:bookmarkStart w:id="8" w:name="_Toc474393692"/>
      <w:r w:rsidRPr="004404FF">
        <w:rPr>
          <w:rFonts w:ascii="Times New Roman" w:hAnsi="Times New Roman" w:cs="Times New Roman"/>
        </w:rPr>
        <w:t>Size &amp; potential</w:t>
      </w:r>
      <w:bookmarkEnd w:id="8"/>
    </w:p>
    <w:p w:rsidR="00E523CD" w:rsidRPr="00E523CD" w:rsidRDefault="00E523CD" w:rsidP="00E523CD">
      <w:r>
        <w:t xml:space="preserve">Extensive research dictates that Android applications on the Google Play Store are worth more than €1.3 billion on an (Republic of) Ireland region. The survey is based on research on the costings of applications on the Google Play store, as well as their popularity. </w:t>
      </w:r>
    </w:p>
    <w:p w:rsidR="00E369DC" w:rsidRPr="004404FF" w:rsidRDefault="00E369DC" w:rsidP="004404FF">
      <w:pPr>
        <w:pStyle w:val="Heading3"/>
        <w:rPr>
          <w:rFonts w:ascii="Times New Roman" w:hAnsi="Times New Roman" w:cs="Times New Roman"/>
        </w:rPr>
      </w:pPr>
      <w:bookmarkStart w:id="9" w:name="_Toc474393693"/>
      <w:r w:rsidRPr="004404FF">
        <w:rPr>
          <w:rFonts w:ascii="Times New Roman" w:hAnsi="Times New Roman" w:cs="Times New Roman"/>
        </w:rPr>
        <w:t>Competition</w:t>
      </w:r>
      <w:bookmarkEnd w:id="9"/>
    </w:p>
    <w:p w:rsidR="00A542AC" w:rsidRDefault="00A542AC" w:rsidP="004404FF">
      <w:pPr>
        <w:rPr>
          <w:rFonts w:cs="Times New Roman"/>
          <w:szCs w:val="24"/>
        </w:rPr>
      </w:pPr>
      <w:r w:rsidRPr="004404FF">
        <w:rPr>
          <w:rFonts w:cs="Times New Roman"/>
          <w:szCs w:val="24"/>
        </w:rPr>
        <w:t xml:space="preserve">The Google Pay Store has very limited applications relating to measuring the acoustics of a room or area. With the applications that do deal with measuring the acoustics, the applications themselves are very poorly designed with an extensive amount of errors within </w:t>
      </w:r>
      <w:r w:rsidRPr="004404FF">
        <w:rPr>
          <w:rFonts w:cs="Times New Roman"/>
          <w:szCs w:val="24"/>
        </w:rPr>
        <w:lastRenderedPageBreak/>
        <w:t xml:space="preserve">those apps. With the little competition that there is, it’s doubtful that this will impact on </w:t>
      </w:r>
      <w:r w:rsidR="004404FF">
        <w:rPr>
          <w:rFonts w:cs="Times New Roman"/>
          <w:szCs w:val="24"/>
        </w:rPr>
        <w:t xml:space="preserve">the promotor’s </w:t>
      </w:r>
      <w:r w:rsidRPr="004404FF">
        <w:rPr>
          <w:rFonts w:cs="Times New Roman"/>
          <w:szCs w:val="24"/>
        </w:rPr>
        <w:t xml:space="preserve">business </w:t>
      </w:r>
      <w:r w:rsidR="00D122C7" w:rsidRPr="004404FF">
        <w:rPr>
          <w:rFonts w:cs="Times New Roman"/>
          <w:szCs w:val="24"/>
        </w:rPr>
        <w:t>much</w:t>
      </w:r>
      <w:r w:rsidRPr="004404FF">
        <w:rPr>
          <w:rFonts w:cs="Times New Roman"/>
          <w:szCs w:val="24"/>
        </w:rPr>
        <w:t xml:space="preserve">. </w:t>
      </w:r>
    </w:p>
    <w:p w:rsidR="00E523CD" w:rsidRPr="004404FF" w:rsidRDefault="00E523CD" w:rsidP="004404FF">
      <w:pPr>
        <w:rPr>
          <w:rFonts w:cs="Times New Roman"/>
          <w:szCs w:val="24"/>
        </w:rPr>
      </w:pPr>
    </w:p>
    <w:p w:rsidR="00E369DC" w:rsidRPr="004404FF" w:rsidRDefault="00E369DC" w:rsidP="004404FF">
      <w:pPr>
        <w:pStyle w:val="Heading3"/>
        <w:rPr>
          <w:rFonts w:ascii="Times New Roman" w:hAnsi="Times New Roman" w:cs="Times New Roman"/>
        </w:rPr>
      </w:pPr>
      <w:bookmarkStart w:id="10" w:name="_Toc474393694"/>
      <w:r w:rsidRPr="004404FF">
        <w:rPr>
          <w:rFonts w:ascii="Times New Roman" w:hAnsi="Times New Roman" w:cs="Times New Roman"/>
        </w:rPr>
        <w:t>Customers</w:t>
      </w:r>
      <w:bookmarkEnd w:id="10"/>
    </w:p>
    <w:p w:rsidR="00A542AC" w:rsidRPr="004404FF" w:rsidRDefault="00D122C7" w:rsidP="004404FF">
      <w:pPr>
        <w:rPr>
          <w:rFonts w:cs="Times New Roman"/>
          <w:szCs w:val="24"/>
        </w:rPr>
      </w:pPr>
      <w:r w:rsidRPr="004404FF">
        <w:rPr>
          <w:rFonts w:cs="Times New Roman"/>
          <w:szCs w:val="24"/>
        </w:rPr>
        <w:t>The</w:t>
      </w:r>
      <w:r w:rsidR="00A542AC" w:rsidRPr="004404FF">
        <w:rPr>
          <w:rFonts w:cs="Times New Roman"/>
          <w:szCs w:val="24"/>
        </w:rPr>
        <w:t xml:space="preserve"> customers will be generated when they purchase </w:t>
      </w:r>
      <w:r w:rsidR="00E523CD">
        <w:rPr>
          <w:rFonts w:cs="Times New Roman"/>
          <w:szCs w:val="24"/>
        </w:rPr>
        <w:t>the</w:t>
      </w:r>
      <w:r w:rsidR="00A542AC" w:rsidRPr="004404FF">
        <w:rPr>
          <w:rFonts w:cs="Times New Roman"/>
          <w:szCs w:val="24"/>
        </w:rPr>
        <w:t xml:space="preserve"> application from the Google Play Store. With the customer feedback and the statistics from Google Developers, </w:t>
      </w:r>
      <w:r w:rsidRPr="004404FF">
        <w:rPr>
          <w:rFonts w:cs="Times New Roman"/>
          <w:szCs w:val="24"/>
        </w:rPr>
        <w:t>the promotors</w:t>
      </w:r>
      <w:r w:rsidR="00A542AC" w:rsidRPr="004404FF">
        <w:rPr>
          <w:rFonts w:cs="Times New Roman"/>
          <w:szCs w:val="24"/>
        </w:rPr>
        <w:t xml:space="preserve"> will be able to see how the application can be developed further to progress with </w:t>
      </w:r>
      <w:r w:rsidR="004404FF">
        <w:rPr>
          <w:rFonts w:cs="Times New Roman"/>
          <w:szCs w:val="24"/>
        </w:rPr>
        <w:t xml:space="preserve">the promotor’s </w:t>
      </w:r>
      <w:r w:rsidR="00A542AC" w:rsidRPr="004404FF">
        <w:rPr>
          <w:rFonts w:cs="Times New Roman"/>
          <w:szCs w:val="24"/>
        </w:rPr>
        <w:t>business</w:t>
      </w:r>
      <w:r w:rsidR="00D051D4" w:rsidRPr="004404FF">
        <w:rPr>
          <w:rFonts w:cs="Times New Roman"/>
          <w:szCs w:val="24"/>
        </w:rPr>
        <w:t>.</w:t>
      </w:r>
    </w:p>
    <w:p w:rsidR="00E369DC" w:rsidRDefault="00E369DC" w:rsidP="004404FF">
      <w:pPr>
        <w:pStyle w:val="Heading3"/>
        <w:rPr>
          <w:rFonts w:ascii="Times New Roman" w:hAnsi="Times New Roman" w:cs="Times New Roman"/>
        </w:rPr>
      </w:pPr>
      <w:bookmarkStart w:id="11" w:name="_Toc474393695"/>
      <w:r w:rsidRPr="004404FF">
        <w:rPr>
          <w:rFonts w:ascii="Times New Roman" w:hAnsi="Times New Roman" w:cs="Times New Roman"/>
        </w:rPr>
        <w:t>Structure</w:t>
      </w:r>
      <w:bookmarkEnd w:id="11"/>
    </w:p>
    <w:p w:rsidR="00F652F3" w:rsidRPr="00F652F3" w:rsidRDefault="00F652F3" w:rsidP="00F652F3"/>
    <w:p w:rsidR="00E369DC" w:rsidRPr="004404FF" w:rsidRDefault="00E369DC" w:rsidP="004404FF">
      <w:pPr>
        <w:pStyle w:val="Heading3"/>
        <w:rPr>
          <w:rFonts w:ascii="Times New Roman" w:hAnsi="Times New Roman" w:cs="Times New Roman"/>
        </w:rPr>
      </w:pPr>
      <w:bookmarkStart w:id="12" w:name="_Toc474393696"/>
      <w:r w:rsidRPr="004404FF">
        <w:rPr>
          <w:rFonts w:ascii="Times New Roman" w:hAnsi="Times New Roman" w:cs="Times New Roman"/>
        </w:rPr>
        <w:t>SWOT Analysis</w:t>
      </w:r>
      <w:bookmarkEnd w:id="12"/>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Strengths</w:t>
      </w:r>
    </w:p>
    <w:p w:rsidR="00D122C7" w:rsidRPr="004404FF" w:rsidRDefault="00D122C7" w:rsidP="004404FF">
      <w:pPr>
        <w:rPr>
          <w:rFonts w:cs="Times New Roman"/>
          <w:szCs w:val="24"/>
        </w:rPr>
      </w:pPr>
      <w:r w:rsidRPr="004404FF">
        <w:rPr>
          <w:rFonts w:cs="Times New Roman"/>
          <w:szCs w:val="24"/>
        </w:rPr>
        <w:t xml:space="preserve">The promotors have long been creating minor apps by themselves. </w:t>
      </w:r>
      <w:r w:rsidR="004404FF">
        <w:rPr>
          <w:rFonts w:cs="Times New Roman"/>
          <w:szCs w:val="24"/>
        </w:rPr>
        <w:t xml:space="preserve">The promotors have worked together or in similar areas for more than 5 years. </w:t>
      </w:r>
    </w:p>
    <w:p w:rsidR="00D122C7" w:rsidRPr="004404FF" w:rsidRDefault="00D122C7" w:rsidP="004404FF">
      <w:pPr>
        <w:rPr>
          <w:rFonts w:cs="Times New Roman"/>
          <w:szCs w:val="24"/>
        </w:rPr>
      </w:pPr>
      <w:r w:rsidRPr="004404FF">
        <w:rPr>
          <w:rFonts w:cs="Times New Roman"/>
          <w:szCs w:val="24"/>
        </w:rPr>
        <w:t xml:space="preserve">The company is currently located in the IFSC, Dublin 1. This is a favourable location with many businesses and major companies nearby. It is on the LUAS Red Line, with the Green Line extension, more potential customers and businesses can find the business in </w:t>
      </w:r>
      <w:r w:rsidR="004404FF" w:rsidRPr="004404FF">
        <w:rPr>
          <w:rFonts w:cs="Times New Roman"/>
          <w:szCs w:val="24"/>
        </w:rPr>
        <w:t>an easy</w:t>
      </w:r>
      <w:r w:rsidRPr="004404FF">
        <w:rPr>
          <w:rFonts w:cs="Times New Roman"/>
          <w:szCs w:val="24"/>
        </w:rPr>
        <w:t xml:space="preserve"> manner. </w:t>
      </w:r>
    </w:p>
    <w:p w:rsidR="00D122C7" w:rsidRPr="004404FF" w:rsidRDefault="00D122C7" w:rsidP="004404FF">
      <w:pPr>
        <w:rPr>
          <w:rFonts w:cs="Times New Roman"/>
          <w:szCs w:val="24"/>
        </w:rPr>
      </w:pPr>
      <w:r w:rsidRPr="004404FF">
        <w:rPr>
          <w:rFonts w:cs="Times New Roman"/>
          <w:szCs w:val="24"/>
        </w:rPr>
        <w:t xml:space="preserve">The promoters have a proven track record in their ability to produce, on time and to budget the specialist products as required by </w:t>
      </w:r>
      <w:r w:rsidR="004404FF">
        <w:rPr>
          <w:rFonts w:cs="Times New Roman"/>
          <w:szCs w:val="24"/>
        </w:rPr>
        <w:t>the promotor’s</w:t>
      </w:r>
      <w:r w:rsidRPr="004404FF">
        <w:rPr>
          <w:rFonts w:cs="Times New Roman"/>
          <w:szCs w:val="24"/>
        </w:rPr>
        <w:t xml:space="preserve"> customers and recognise the importance of meeting deadlines within the overall context of creating and producing mobile applications.</w:t>
      </w:r>
    </w:p>
    <w:p w:rsidR="00D122C7" w:rsidRPr="004404FF" w:rsidRDefault="00D122C7" w:rsidP="004404FF">
      <w:pPr>
        <w:rPr>
          <w:rFonts w:cs="Times New Roman"/>
        </w:rPr>
      </w:pPr>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Weaknesses</w:t>
      </w:r>
    </w:p>
    <w:p w:rsidR="004404FF" w:rsidRPr="004404FF" w:rsidRDefault="004404FF" w:rsidP="004404FF">
      <w:pPr>
        <w:rPr>
          <w:rFonts w:cs="Times New Roman"/>
          <w:szCs w:val="24"/>
        </w:rPr>
      </w:pPr>
      <w:r w:rsidRPr="004404FF">
        <w:rPr>
          <w:rFonts w:cs="Times New Roman"/>
          <w:szCs w:val="24"/>
        </w:rPr>
        <w:t xml:space="preserve">Financial resources are quite limited, but this Business Plan details the requirements, resources and the “why” as to the reasoning why this Project is a good opportunity.  Funding will be from a few sources, with the potential of being rejected. </w:t>
      </w:r>
    </w:p>
    <w:p w:rsidR="00D122C7" w:rsidRDefault="00D122C7" w:rsidP="004404FF">
      <w:pPr>
        <w:pStyle w:val="Heading4"/>
        <w:rPr>
          <w:rFonts w:ascii="Times New Roman" w:hAnsi="Times New Roman" w:cs="Times New Roman"/>
        </w:rPr>
      </w:pPr>
      <w:r w:rsidRPr="004404FF">
        <w:rPr>
          <w:rFonts w:ascii="Times New Roman" w:hAnsi="Times New Roman" w:cs="Times New Roman"/>
        </w:rPr>
        <w:t>Opportunities</w:t>
      </w:r>
    </w:p>
    <w:p w:rsidR="004404FF" w:rsidRPr="004404FF" w:rsidRDefault="004404FF" w:rsidP="004404FF">
      <w:pPr>
        <w:rPr>
          <w:rFonts w:cs="Times New Roman"/>
          <w:szCs w:val="24"/>
        </w:rPr>
      </w:pPr>
      <w:r w:rsidRPr="004404FF">
        <w:rPr>
          <w:rFonts w:cs="Times New Roman"/>
          <w:szCs w:val="24"/>
        </w:rPr>
        <w:t xml:space="preserve">While the current plan is to create one </w:t>
      </w:r>
      <w:r>
        <w:rPr>
          <w:rFonts w:cs="Times New Roman"/>
          <w:szCs w:val="24"/>
        </w:rPr>
        <w:t xml:space="preserve">application for the moment, it is planned to start improving that application and to create other applications when funding becomes available. </w:t>
      </w:r>
    </w:p>
    <w:p w:rsidR="004404FF" w:rsidRPr="004404FF" w:rsidRDefault="004404FF" w:rsidP="004404FF">
      <w:pPr>
        <w:rPr>
          <w:rFonts w:cs="Times New Roman"/>
        </w:rPr>
      </w:pPr>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lastRenderedPageBreak/>
        <w:t>Threats</w:t>
      </w:r>
    </w:p>
    <w:p w:rsidR="004404FF" w:rsidRPr="004404FF" w:rsidRDefault="004404FF" w:rsidP="004404FF">
      <w:pPr>
        <w:rPr>
          <w:rFonts w:cs="Times New Roman"/>
        </w:rPr>
      </w:pPr>
      <w:r w:rsidRPr="004404FF">
        <w:rPr>
          <w:rFonts w:cs="Times New Roman"/>
        </w:rPr>
        <w:t xml:space="preserve">The Project’s most single threat is </w:t>
      </w:r>
      <w:r>
        <w:rPr>
          <w:rFonts w:cs="Times New Roman"/>
        </w:rPr>
        <w:t xml:space="preserve">if </w:t>
      </w:r>
      <w:r w:rsidRPr="004404FF">
        <w:rPr>
          <w:rFonts w:cs="Times New Roman"/>
        </w:rPr>
        <w:t>a major company creat</w:t>
      </w:r>
      <w:r>
        <w:rPr>
          <w:rFonts w:cs="Times New Roman"/>
        </w:rPr>
        <w:t>es</w:t>
      </w:r>
      <w:r w:rsidRPr="004404FF">
        <w:rPr>
          <w:rFonts w:cs="Times New Roman"/>
        </w:rPr>
        <w:t xml:space="preserve"> a very similar app before </w:t>
      </w:r>
      <w:r>
        <w:rPr>
          <w:rFonts w:cs="Times New Roman"/>
        </w:rPr>
        <w:t>the promotors have the chance to promote theirs</w:t>
      </w:r>
      <w:r w:rsidRPr="004404FF">
        <w:rPr>
          <w:rFonts w:cs="Times New Roman"/>
        </w:rPr>
        <w:t xml:space="preserve">. But with extensive research, companies do not seem focused on this, and are focused more on the likes of Virtual Reality and Smart Glasses. </w:t>
      </w:r>
    </w:p>
    <w:p w:rsidR="00E369DC" w:rsidRPr="004404FF" w:rsidRDefault="00E369DC" w:rsidP="004404FF">
      <w:pPr>
        <w:pStyle w:val="Heading1"/>
        <w:rPr>
          <w:rFonts w:ascii="Times New Roman" w:hAnsi="Times New Roman" w:cs="Times New Roman"/>
        </w:rPr>
      </w:pPr>
      <w:bookmarkStart w:id="13" w:name="_Toc474393697"/>
      <w:r w:rsidRPr="004404FF">
        <w:rPr>
          <w:rFonts w:ascii="Times New Roman" w:hAnsi="Times New Roman" w:cs="Times New Roman"/>
        </w:rPr>
        <w:t>Section 4</w:t>
      </w:r>
      <w:bookmarkEnd w:id="13"/>
    </w:p>
    <w:p w:rsidR="00E369DC" w:rsidRDefault="00E369DC" w:rsidP="004404FF">
      <w:pPr>
        <w:pStyle w:val="Heading2"/>
        <w:rPr>
          <w:rFonts w:ascii="Times New Roman" w:hAnsi="Times New Roman" w:cs="Times New Roman"/>
        </w:rPr>
      </w:pPr>
      <w:bookmarkStart w:id="14" w:name="_Toc474393698"/>
      <w:r w:rsidRPr="004404FF">
        <w:rPr>
          <w:rFonts w:ascii="Times New Roman" w:hAnsi="Times New Roman" w:cs="Times New Roman"/>
        </w:rPr>
        <w:t>Market Strategy</w:t>
      </w:r>
      <w:bookmarkEnd w:id="14"/>
    </w:p>
    <w:p w:rsidR="009D3495" w:rsidRDefault="009D3495" w:rsidP="009D3495">
      <w:r>
        <w:t>In order to achieve out Sales target, the following strategy has been devised:</w:t>
      </w:r>
    </w:p>
    <w:p w:rsidR="009D3495" w:rsidRPr="009D3495" w:rsidRDefault="009D3495" w:rsidP="009D3495"/>
    <w:p w:rsidR="00450D19" w:rsidRDefault="00E369DC" w:rsidP="004404FF">
      <w:pPr>
        <w:pStyle w:val="Heading3"/>
        <w:rPr>
          <w:rFonts w:ascii="Times New Roman" w:hAnsi="Times New Roman" w:cs="Times New Roman"/>
        </w:rPr>
      </w:pPr>
      <w:bookmarkStart w:id="15" w:name="_Toc474393699"/>
      <w:r w:rsidRPr="004404FF">
        <w:rPr>
          <w:rFonts w:ascii="Times New Roman" w:hAnsi="Times New Roman" w:cs="Times New Roman"/>
        </w:rPr>
        <w:t>Objectives</w:t>
      </w:r>
      <w:bookmarkEnd w:id="15"/>
    </w:p>
    <w:p w:rsidR="009D3495" w:rsidRDefault="009D3495" w:rsidP="009D3495">
      <w:pPr>
        <w:pStyle w:val="ListParagraph"/>
        <w:numPr>
          <w:ilvl w:val="0"/>
          <w:numId w:val="4"/>
        </w:numPr>
      </w:pPr>
      <w:r>
        <w:t>To achieve a profit of 2.5% return on Sales by year 1.</w:t>
      </w:r>
    </w:p>
    <w:p w:rsidR="009D3495" w:rsidRDefault="009D3495" w:rsidP="009D3495">
      <w:pPr>
        <w:pStyle w:val="ListParagraph"/>
        <w:numPr>
          <w:ilvl w:val="0"/>
          <w:numId w:val="4"/>
        </w:numPr>
      </w:pPr>
      <w:r>
        <w:t xml:space="preserve">To achieve a 4% share of the identified market by the end of Year 2. </w:t>
      </w:r>
    </w:p>
    <w:p w:rsidR="00A146F5" w:rsidRPr="00A146F5" w:rsidRDefault="00A146F5" w:rsidP="00A146F5">
      <w:pPr>
        <w:pStyle w:val="ListParagraph"/>
        <w:numPr>
          <w:ilvl w:val="0"/>
          <w:numId w:val="4"/>
        </w:numPr>
      </w:pPr>
      <w:r w:rsidRPr="00A146F5">
        <w:t xml:space="preserve">To secure ISO </w:t>
      </w:r>
      <w:r>
        <w:t>standards</w:t>
      </w:r>
      <w:r w:rsidRPr="00A146F5">
        <w:t xml:space="preserve"> accreditation in the short term.</w:t>
      </w:r>
    </w:p>
    <w:p w:rsidR="00A146F5" w:rsidRPr="009D3495" w:rsidRDefault="00A146F5" w:rsidP="00A146F5">
      <w:pPr>
        <w:pStyle w:val="ListParagraph"/>
        <w:numPr>
          <w:ilvl w:val="0"/>
          <w:numId w:val="4"/>
        </w:numPr>
      </w:pPr>
      <w:r w:rsidRPr="00A146F5">
        <w:t>Medium</w:t>
      </w:r>
      <w:r>
        <w:t>/Long</w:t>
      </w:r>
      <w:r w:rsidRPr="00A146F5">
        <w:t xml:space="preserve"> Term - to buy its own premises in the Dublin area</w:t>
      </w:r>
    </w:p>
    <w:p w:rsidR="00E369DC" w:rsidRDefault="00E369DC" w:rsidP="004404FF">
      <w:pPr>
        <w:pStyle w:val="Heading3"/>
        <w:rPr>
          <w:rFonts w:ascii="Times New Roman" w:hAnsi="Times New Roman" w:cs="Times New Roman"/>
        </w:rPr>
      </w:pPr>
      <w:bookmarkStart w:id="16" w:name="_Toc474393700"/>
      <w:r w:rsidRPr="004404FF">
        <w:rPr>
          <w:rFonts w:ascii="Times New Roman" w:hAnsi="Times New Roman" w:cs="Times New Roman"/>
        </w:rPr>
        <w:t>Product</w:t>
      </w:r>
      <w:bookmarkEnd w:id="16"/>
    </w:p>
    <w:p w:rsidR="00FB5BB3" w:rsidRPr="00FB5BB3" w:rsidRDefault="00FB5BB3" w:rsidP="00FB5BB3"/>
    <w:p w:rsidR="00E369DC" w:rsidRPr="004404FF" w:rsidRDefault="00E369DC" w:rsidP="004404FF">
      <w:pPr>
        <w:pStyle w:val="Heading3"/>
        <w:rPr>
          <w:rFonts w:ascii="Times New Roman" w:hAnsi="Times New Roman" w:cs="Times New Roman"/>
        </w:rPr>
      </w:pPr>
      <w:bookmarkStart w:id="17" w:name="_Toc474393701"/>
      <w:r w:rsidRPr="004404FF">
        <w:rPr>
          <w:rFonts w:ascii="Times New Roman" w:hAnsi="Times New Roman" w:cs="Times New Roman"/>
        </w:rPr>
        <w:t>Price</w:t>
      </w:r>
      <w:bookmarkEnd w:id="17"/>
    </w:p>
    <w:p w:rsidR="00FB5BB3" w:rsidRDefault="00FB5BB3" w:rsidP="00FB5BB3">
      <w:bookmarkStart w:id="18" w:name="_Toc474393702"/>
      <w:r>
        <w:t>The price of applications today varies based on the depth of the application itself as well as popularity in the market. Popular apps such as Minecraft are heavily monetised because of increased daily traffic and overall quality.</w:t>
      </w:r>
    </w:p>
    <w:p w:rsidR="00FB5BB3" w:rsidRDefault="00FB5BB3" w:rsidP="00FB5BB3">
      <w:r>
        <w:t xml:space="preserve">The initial release of the application will initially be free with standard advertisements. The premium version will begin at approximately 99 cents, upwards to €4.99, preferably with no advertisements. We have the option to price the application based on our competition which there is none of. </w:t>
      </w:r>
    </w:p>
    <w:p w:rsidR="00FB5BB3" w:rsidRDefault="00FB5BB3" w:rsidP="00FB5BB3">
      <w:r>
        <w:t>We are releasing the application free to get it in the hands of the consumers before adding layers of complexity to the overall layout and the pricing and monetisation will be visited again. Details of all costs ingoing and outgoing are detailed further in Section 7.</w:t>
      </w:r>
    </w:p>
    <w:p w:rsidR="00E369DC" w:rsidRDefault="00E369DC" w:rsidP="004404FF">
      <w:pPr>
        <w:pStyle w:val="Heading3"/>
        <w:rPr>
          <w:rFonts w:ascii="Times New Roman" w:hAnsi="Times New Roman" w:cs="Times New Roman"/>
        </w:rPr>
      </w:pPr>
      <w:r w:rsidRPr="004404FF">
        <w:rPr>
          <w:rFonts w:ascii="Times New Roman" w:hAnsi="Times New Roman" w:cs="Times New Roman"/>
        </w:rPr>
        <w:t>Place</w:t>
      </w:r>
      <w:bookmarkEnd w:id="18"/>
    </w:p>
    <w:p w:rsidR="00FB5BB3" w:rsidRDefault="00FB5BB3" w:rsidP="00FB5BB3">
      <w:r>
        <w:t>The selling of our application will be done solely through the Google Play Store. The play store itself is the number one platform in the world to get our application into the hands of the people who matter most, the consumers. The initialisation of our promotion drive with Google itself will be dealt with by our Sales and Marketing Director who will get us the best quality deal, overall.</w:t>
      </w:r>
    </w:p>
    <w:p w:rsidR="00FB5BB3" w:rsidRPr="00FB5BB3" w:rsidRDefault="00FB5BB3" w:rsidP="00FB5BB3">
      <w:r>
        <w:lastRenderedPageBreak/>
        <w:t>Our product will be developed over the three-month allocated period by our team of highly skilled developers. We have an office space rented for the time period with all the equipment we need to meet any or all of our target deadlines.</w:t>
      </w:r>
    </w:p>
    <w:p w:rsidR="00E369DC" w:rsidRDefault="00E369DC" w:rsidP="004404FF">
      <w:pPr>
        <w:pStyle w:val="Heading3"/>
        <w:rPr>
          <w:rFonts w:ascii="Times New Roman" w:hAnsi="Times New Roman" w:cs="Times New Roman"/>
        </w:rPr>
      </w:pPr>
      <w:bookmarkStart w:id="19" w:name="_Toc474393703"/>
      <w:r w:rsidRPr="004404FF">
        <w:rPr>
          <w:rFonts w:ascii="Times New Roman" w:hAnsi="Times New Roman" w:cs="Times New Roman"/>
        </w:rPr>
        <w:t>Promotion</w:t>
      </w:r>
      <w:bookmarkEnd w:id="19"/>
    </w:p>
    <w:p w:rsidR="00FB5BB3" w:rsidRDefault="00FB5BB3" w:rsidP="00FB5BB3">
      <w:r>
        <w:t>We plan to have a launch day/event to get awareness of our product out there by inviting media and industry professionals to come try and test our product out. Our promotional manager will have a social media campaign under way as well as up to date information and teasers on our website to ramp up interest and anticipation.</w:t>
      </w:r>
    </w:p>
    <w:p w:rsidR="00FB5BB3" w:rsidRPr="00FB5BB3" w:rsidRDefault="00FB5BB3" w:rsidP="00FB5BB3">
      <w:r>
        <w:t>We plan to have everything in order to maximise the awareness of our application and put the “Audio Acoustic Assistant™ “where it belongs.</w:t>
      </w:r>
    </w:p>
    <w:p w:rsidR="00E369DC" w:rsidRPr="004404FF" w:rsidRDefault="00E369DC" w:rsidP="004404FF">
      <w:pPr>
        <w:pStyle w:val="Heading1"/>
        <w:rPr>
          <w:rFonts w:ascii="Times New Roman" w:hAnsi="Times New Roman" w:cs="Times New Roman"/>
        </w:rPr>
      </w:pPr>
      <w:bookmarkStart w:id="20" w:name="_Toc474393704"/>
      <w:r w:rsidRPr="004404FF">
        <w:rPr>
          <w:rFonts w:ascii="Times New Roman" w:hAnsi="Times New Roman" w:cs="Times New Roman"/>
        </w:rPr>
        <w:t>Section 5</w:t>
      </w:r>
      <w:bookmarkEnd w:id="20"/>
    </w:p>
    <w:p w:rsidR="00E369DC" w:rsidRPr="004404FF" w:rsidRDefault="00E369DC" w:rsidP="004404FF">
      <w:pPr>
        <w:pStyle w:val="Heading2"/>
        <w:rPr>
          <w:rFonts w:ascii="Times New Roman" w:hAnsi="Times New Roman" w:cs="Times New Roman"/>
        </w:rPr>
      </w:pPr>
      <w:bookmarkStart w:id="21" w:name="_Toc474393705"/>
      <w:r w:rsidRPr="004404FF">
        <w:rPr>
          <w:rFonts w:ascii="Times New Roman" w:hAnsi="Times New Roman" w:cs="Times New Roman"/>
        </w:rPr>
        <w:t>Organisation / Management</w:t>
      </w:r>
      <w:bookmarkEnd w:id="21"/>
    </w:p>
    <w:p w:rsidR="00C55869" w:rsidRPr="004404FF" w:rsidRDefault="00C55869" w:rsidP="004404FF">
      <w:pPr>
        <w:pStyle w:val="Heading3"/>
        <w:rPr>
          <w:rFonts w:ascii="Times New Roman" w:hAnsi="Times New Roman" w:cs="Times New Roman"/>
        </w:rPr>
      </w:pPr>
      <w:bookmarkStart w:id="22" w:name="_Toc474393706"/>
      <w:r w:rsidRPr="004404FF">
        <w:rPr>
          <w:rFonts w:ascii="Times New Roman" w:hAnsi="Times New Roman" w:cs="Times New Roman"/>
        </w:rPr>
        <w:t>The Organisation</w:t>
      </w:r>
      <w:bookmarkEnd w:id="22"/>
    </w:p>
    <w:p w:rsidR="00C55869" w:rsidRPr="004404FF" w:rsidRDefault="00FB5BB3" w:rsidP="004404FF">
      <w:pPr>
        <w:rPr>
          <w:rFonts w:cs="Times New Roman"/>
          <w:szCs w:val="24"/>
        </w:rPr>
      </w:pPr>
      <w:r>
        <w:rPr>
          <w:rFonts w:cs="Times New Roman"/>
          <w:szCs w:val="24"/>
        </w:rPr>
        <w:t>AAA</w:t>
      </w:r>
      <w:r w:rsidR="00C55869" w:rsidRPr="004404FF">
        <w:rPr>
          <w:rFonts w:cs="Times New Roman"/>
          <w:szCs w:val="24"/>
        </w:rPr>
        <w:t xml:space="preserve"> Limited is a private limited company with all shares owned in equal measures by 5 primary promotors.</w:t>
      </w:r>
      <w:r w:rsidR="00205D05" w:rsidRPr="004404FF">
        <w:rPr>
          <w:rFonts w:cs="Times New Roman"/>
          <w:szCs w:val="24"/>
        </w:rPr>
        <w:t xml:space="preserve"> The organisation deals specifically with producing applications for Android devices, specialising in sound management and sound production.</w:t>
      </w:r>
      <w:r w:rsidR="00C55869" w:rsidRPr="004404FF">
        <w:rPr>
          <w:rFonts w:cs="Times New Roman"/>
          <w:szCs w:val="24"/>
        </w:rPr>
        <w:t xml:space="preserve"> A copy of the Certification of Incorporation is appended and a copy of the Memorandum and Articles of Association will be made available to the Bank in the normal course. </w:t>
      </w:r>
    </w:p>
    <w:p w:rsidR="00C55869" w:rsidRPr="004404FF" w:rsidRDefault="00C55869" w:rsidP="004404FF">
      <w:pPr>
        <w:rPr>
          <w:rFonts w:cs="Times New Roman"/>
        </w:rPr>
      </w:pPr>
    </w:p>
    <w:p w:rsidR="00450D19" w:rsidRPr="004404FF" w:rsidRDefault="00450D19" w:rsidP="004404FF">
      <w:pPr>
        <w:pStyle w:val="Heading3"/>
        <w:rPr>
          <w:rFonts w:ascii="Times New Roman" w:hAnsi="Times New Roman" w:cs="Times New Roman"/>
        </w:rPr>
      </w:pPr>
      <w:bookmarkStart w:id="23" w:name="_Toc474393707"/>
      <w:r w:rsidRPr="004404FF">
        <w:rPr>
          <w:rFonts w:ascii="Times New Roman" w:hAnsi="Times New Roman" w:cs="Times New Roman"/>
        </w:rPr>
        <w:t>Management Overview</w:t>
      </w:r>
      <w:bookmarkEnd w:id="23"/>
    </w:p>
    <w:p w:rsidR="00C55869" w:rsidRPr="004404FF" w:rsidRDefault="00346A95" w:rsidP="004404FF">
      <w:pPr>
        <w:rPr>
          <w:rFonts w:cs="Times New Roman"/>
          <w:szCs w:val="24"/>
        </w:rPr>
      </w:pPr>
      <w:r w:rsidRPr="004404FF">
        <w:rPr>
          <w:rFonts w:cs="Times New Roman"/>
          <w:szCs w:val="24"/>
        </w:rPr>
        <w:t>The composition of the team is vital as everyone has known each other for a number of years and are comfortable in working with each other. The likes</w:t>
      </w:r>
      <w:r w:rsidR="00D122C7" w:rsidRPr="004404FF">
        <w:rPr>
          <w:rFonts w:cs="Times New Roman"/>
          <w:szCs w:val="24"/>
        </w:rPr>
        <w:t xml:space="preserve"> of Colin Allen’s education in A</w:t>
      </w:r>
      <w:r w:rsidRPr="004404FF">
        <w:rPr>
          <w:rFonts w:cs="Times New Roman"/>
          <w:szCs w:val="24"/>
        </w:rPr>
        <w:t xml:space="preserve">ccounting really grounds Cedric Vecchionacce </w:t>
      </w:r>
      <w:r w:rsidR="00D122C7" w:rsidRPr="004404FF">
        <w:rPr>
          <w:rFonts w:cs="Times New Roman"/>
          <w:szCs w:val="24"/>
        </w:rPr>
        <w:t>and Patrick Lawlor, who are in M</w:t>
      </w:r>
      <w:r w:rsidRPr="004404FF">
        <w:rPr>
          <w:rFonts w:cs="Times New Roman"/>
          <w:szCs w:val="24"/>
        </w:rPr>
        <w:t xml:space="preserve">arketing. Keith Feeney </w:t>
      </w:r>
      <w:r w:rsidR="007A1053" w:rsidRPr="004404FF">
        <w:rPr>
          <w:rFonts w:cs="Times New Roman"/>
          <w:szCs w:val="24"/>
        </w:rPr>
        <w:t xml:space="preserve">works closely with </w:t>
      </w:r>
      <w:proofErr w:type="spellStart"/>
      <w:r w:rsidR="007A1053" w:rsidRPr="004404FF">
        <w:rPr>
          <w:rFonts w:cs="Times New Roman"/>
          <w:szCs w:val="24"/>
        </w:rPr>
        <w:t>Fearghal</w:t>
      </w:r>
      <w:proofErr w:type="spellEnd"/>
      <w:r w:rsidR="007A1053" w:rsidRPr="004404FF">
        <w:rPr>
          <w:rFonts w:cs="Times New Roman"/>
          <w:szCs w:val="24"/>
        </w:rPr>
        <w:t xml:space="preserve"> </w:t>
      </w:r>
      <w:proofErr w:type="spellStart"/>
      <w:r w:rsidR="007A1053" w:rsidRPr="004404FF">
        <w:rPr>
          <w:rFonts w:cs="Times New Roman"/>
          <w:szCs w:val="24"/>
        </w:rPr>
        <w:t>McMorrow</w:t>
      </w:r>
      <w:proofErr w:type="spellEnd"/>
      <w:r w:rsidR="007A1053" w:rsidRPr="004404FF">
        <w:rPr>
          <w:rFonts w:cs="Times New Roman"/>
          <w:szCs w:val="24"/>
        </w:rPr>
        <w:t xml:space="preserve"> to keep track of on-going projects and to resolve any issues the team have but also</w:t>
      </w:r>
      <w:r w:rsidRPr="004404FF">
        <w:rPr>
          <w:rFonts w:cs="Times New Roman"/>
          <w:szCs w:val="24"/>
        </w:rPr>
        <w:t xml:space="preserve"> ensures the</w:t>
      </w:r>
      <w:r w:rsidR="007A1053" w:rsidRPr="004404FF">
        <w:rPr>
          <w:rFonts w:cs="Times New Roman"/>
          <w:szCs w:val="24"/>
        </w:rPr>
        <w:t xml:space="preserve"> team are</w:t>
      </w:r>
      <w:r w:rsidR="00954D9D" w:rsidRPr="004404FF">
        <w:rPr>
          <w:rFonts w:cs="Times New Roman"/>
          <w:szCs w:val="24"/>
        </w:rPr>
        <w:t xml:space="preserve"> in good spirits and to keep them motivated.</w:t>
      </w:r>
      <w:r w:rsidRPr="004404FF">
        <w:rPr>
          <w:rFonts w:cs="Times New Roman"/>
          <w:szCs w:val="24"/>
        </w:rPr>
        <w:t xml:space="preserve"> </w:t>
      </w:r>
    </w:p>
    <w:p w:rsidR="00137013" w:rsidRPr="004404FF" w:rsidRDefault="00137013" w:rsidP="004404FF">
      <w:pPr>
        <w:rPr>
          <w:rFonts w:cs="Times New Roman"/>
          <w:szCs w:val="24"/>
        </w:rPr>
      </w:pPr>
    </w:p>
    <w:p w:rsidR="00C55869" w:rsidRPr="004404FF" w:rsidRDefault="00C55869" w:rsidP="004404FF">
      <w:pPr>
        <w:rPr>
          <w:rFonts w:cs="Times New Roman"/>
          <w:szCs w:val="24"/>
        </w:rPr>
      </w:pPr>
      <w:r w:rsidRPr="004404FF">
        <w:rPr>
          <w:rFonts w:cs="Times New Roman"/>
          <w:szCs w:val="24"/>
        </w:rPr>
        <w:t>The combination of the expertise of the promotors has given the way for a relaxed division of responsibilities as detailed below.</w:t>
      </w:r>
    </w:p>
    <w:p w:rsidR="00C55869" w:rsidRPr="004404FF" w:rsidRDefault="00C55869" w:rsidP="004404FF">
      <w:pPr>
        <w:rPr>
          <w:rFonts w:cs="Times New Roman"/>
          <w:szCs w:val="24"/>
        </w:rPr>
      </w:pPr>
    </w:p>
    <w:p w:rsidR="00FC7557" w:rsidRPr="004404FF" w:rsidRDefault="00C55869" w:rsidP="004404FF">
      <w:pPr>
        <w:rPr>
          <w:rFonts w:cs="Times New Roman"/>
          <w:szCs w:val="24"/>
          <w:u w:val="single"/>
        </w:rPr>
      </w:pPr>
      <w:r w:rsidRPr="004404FF">
        <w:rPr>
          <w:rFonts w:cs="Times New Roman"/>
          <w:szCs w:val="24"/>
          <w:u w:val="single"/>
        </w:rPr>
        <w:t>C.</w:t>
      </w:r>
      <w:r w:rsidR="00FC7557" w:rsidRPr="004404FF">
        <w:rPr>
          <w:rFonts w:cs="Times New Roman"/>
          <w:szCs w:val="24"/>
          <w:u w:val="single"/>
        </w:rPr>
        <w:t xml:space="preserve"> Vecchionacce – Managing Director</w:t>
      </w:r>
    </w:p>
    <w:p w:rsidR="00FC7557" w:rsidRPr="004404FF" w:rsidRDefault="00FC7557" w:rsidP="004404FF">
      <w:pPr>
        <w:rPr>
          <w:rFonts w:cs="Times New Roman"/>
          <w:b/>
          <w:szCs w:val="24"/>
        </w:rPr>
      </w:pPr>
      <w:r w:rsidRPr="004404FF">
        <w:rPr>
          <w:rFonts w:cs="Times New Roman"/>
          <w:szCs w:val="24"/>
        </w:rPr>
        <w:tab/>
      </w:r>
      <w:r w:rsidR="00B23794" w:rsidRPr="004404FF">
        <w:rPr>
          <w:rFonts w:cs="Times New Roman"/>
          <w:b/>
          <w:szCs w:val="24"/>
        </w:rPr>
        <w:t>Sales &amp; M</w:t>
      </w:r>
      <w:r w:rsidRPr="004404FF">
        <w:rPr>
          <w:rFonts w:cs="Times New Roman"/>
          <w:b/>
          <w:szCs w:val="24"/>
        </w:rPr>
        <w:t>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lastRenderedPageBreak/>
        <w:t>Master’s Degree</w:t>
      </w:r>
      <w:r w:rsidR="00FC7557" w:rsidRPr="004404FF">
        <w:rPr>
          <w:rFonts w:cs="Times New Roman"/>
          <w:szCs w:val="24"/>
        </w:rPr>
        <w:t xml:space="preserve"> in Business Analysis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Marketing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6</w:t>
      </w:r>
      <w:r w:rsidR="007A1053" w:rsidRPr="004404FF">
        <w:rPr>
          <w:rFonts w:cs="Times New Roman"/>
          <w:szCs w:val="24"/>
        </w:rPr>
        <w:t>+</w:t>
      </w:r>
      <w:r w:rsidRPr="004404FF">
        <w:rPr>
          <w:rFonts w:cs="Times New Roman"/>
          <w:szCs w:val="24"/>
        </w:rPr>
        <w:t xml:space="preserve"> </w:t>
      </w:r>
      <w:r w:rsidR="00FC7557" w:rsidRPr="004404FF">
        <w:rPr>
          <w:rFonts w:cs="Times New Roman"/>
          <w:szCs w:val="24"/>
        </w:rPr>
        <w:t>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Health &amp; Safety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Personal and Professional Development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Interpersonal skills</w:t>
      </w:r>
    </w:p>
    <w:p w:rsidR="00137013" w:rsidRPr="004404FF" w:rsidRDefault="00137013" w:rsidP="004404FF">
      <w:pPr>
        <w:rPr>
          <w:rFonts w:cs="Times New Roman"/>
          <w:szCs w:val="24"/>
        </w:rPr>
      </w:pPr>
      <w:r w:rsidRPr="004404FF">
        <w:rPr>
          <w:rFonts w:cs="Times New Roman"/>
          <w:szCs w:val="24"/>
        </w:rPr>
        <w:t xml:space="preserve">Cedric Vecchionacce has worked for some major companies including Facebook. Facebook is currently thriving. Cedric was one of the people who suggested to have ads in the Facebook newsfeed.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t>P. Lawlor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Marketing</w:t>
      </w:r>
      <w:r w:rsidR="00B23794" w:rsidRPr="004404FF">
        <w:rPr>
          <w:rFonts w:cs="Times New Roman"/>
          <w:b/>
          <w:szCs w:val="24"/>
        </w:rPr>
        <w:t xml:space="preserve"> Analyst</w:t>
      </w:r>
    </w:p>
    <w:p w:rsidR="00FC7557" w:rsidRPr="004404FF" w:rsidRDefault="00302DF3" w:rsidP="004404FF">
      <w:pPr>
        <w:pStyle w:val="ListParagraph"/>
        <w:numPr>
          <w:ilvl w:val="0"/>
          <w:numId w:val="1"/>
        </w:numPr>
        <w:rPr>
          <w:rFonts w:cs="Times New Roman"/>
          <w:szCs w:val="24"/>
          <w:u w:val="single"/>
        </w:rPr>
      </w:pPr>
      <w:r w:rsidRPr="004404FF">
        <w:rPr>
          <w:rFonts w:cs="Times New Roman"/>
          <w:szCs w:val="24"/>
        </w:rPr>
        <w:t>Master’s Degree in Marketing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Business</w:t>
      </w:r>
      <w:r w:rsidR="00302DF3" w:rsidRPr="004404FF">
        <w:rPr>
          <w:rFonts w:cs="Times New Roman"/>
          <w:szCs w:val="24"/>
        </w:rPr>
        <w:t xml:space="preserve"> Development</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8</w:t>
      </w:r>
      <w:r w:rsidR="007A1053" w:rsidRPr="004404FF">
        <w:rPr>
          <w:rFonts w:cs="Times New Roman"/>
          <w:szCs w:val="24"/>
        </w:rPr>
        <w:t>+</w:t>
      </w:r>
      <w:r w:rsidRPr="004404FF">
        <w:rPr>
          <w:rFonts w:cs="Times New Roman"/>
          <w:szCs w:val="24"/>
        </w:rPr>
        <w:t xml:space="preserve"> 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Excellent communication skills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3</w:t>
      </w:r>
      <w:r w:rsidR="007A1053" w:rsidRPr="004404FF">
        <w:rPr>
          <w:rFonts w:cs="Times New Roman"/>
          <w:szCs w:val="24"/>
        </w:rPr>
        <w:t>+</w:t>
      </w:r>
      <w:r w:rsidRPr="004404FF">
        <w:rPr>
          <w:rFonts w:cs="Times New Roman"/>
          <w:szCs w:val="24"/>
        </w:rPr>
        <w:t xml:space="preserve"> years’ voluntary work experience</w:t>
      </w:r>
    </w:p>
    <w:p w:rsidR="00137013" w:rsidRPr="004404FF" w:rsidRDefault="00137013" w:rsidP="004404FF">
      <w:pPr>
        <w:rPr>
          <w:rFonts w:cs="Times New Roman"/>
          <w:szCs w:val="24"/>
        </w:rPr>
      </w:pPr>
      <w:r w:rsidRPr="004404FF">
        <w:rPr>
          <w:rFonts w:cs="Times New Roman"/>
          <w:szCs w:val="24"/>
        </w:rPr>
        <w:t xml:space="preserve">Patrick has worked for the likes of Intel and Facebook. Patrick has analysed the market around Facebook and its competitors for a number of years.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t>K. Feeney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Humans Resources</w:t>
      </w:r>
    </w:p>
    <w:p w:rsidR="00FC7557" w:rsidRPr="004404FF" w:rsidRDefault="009B0B1B" w:rsidP="004404FF">
      <w:pPr>
        <w:pStyle w:val="ListParagraph"/>
        <w:numPr>
          <w:ilvl w:val="0"/>
          <w:numId w:val="1"/>
        </w:numPr>
        <w:rPr>
          <w:rFonts w:cs="Times New Roman"/>
          <w:szCs w:val="24"/>
        </w:rPr>
      </w:pPr>
      <w:r w:rsidRPr="004404FF">
        <w:rPr>
          <w:rFonts w:cs="Times New Roman"/>
          <w:szCs w:val="24"/>
        </w:rPr>
        <w:t>BSc (Honours) in Communication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Higher Certificate in Business Analysis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5</w:t>
      </w:r>
      <w:r w:rsidR="00B9028A" w:rsidRPr="004404FF">
        <w:rPr>
          <w:rFonts w:cs="Times New Roman"/>
          <w:szCs w:val="24"/>
        </w:rPr>
        <w:t>+</w:t>
      </w:r>
      <w:r w:rsidR="00FC7557" w:rsidRPr="004404FF">
        <w:rPr>
          <w:rFonts w:cs="Times New Roman"/>
          <w:szCs w:val="24"/>
        </w:rPr>
        <w:t xml:space="preserve"> years working experience</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Demonstrates a high level of integrity, confidentiality and fairness</w:t>
      </w:r>
    </w:p>
    <w:p w:rsidR="00137013" w:rsidRPr="004404FF" w:rsidRDefault="00137013" w:rsidP="004404FF">
      <w:pPr>
        <w:rPr>
          <w:rFonts w:cs="Times New Roman"/>
          <w:szCs w:val="24"/>
        </w:rPr>
      </w:pPr>
      <w:r w:rsidRPr="004404FF">
        <w:rPr>
          <w:rFonts w:cs="Times New Roman"/>
          <w:szCs w:val="24"/>
        </w:rPr>
        <w:t xml:space="preserve">Keith has worked for Amazon for a number of years. Keith has dealt with employee relations, payroll and training at Amazon’s Ireland offices.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t xml:space="preserve">F. </w:t>
      </w:r>
      <w:proofErr w:type="spellStart"/>
      <w:r w:rsidRPr="004404FF">
        <w:rPr>
          <w:rFonts w:cs="Times New Roman"/>
          <w:szCs w:val="24"/>
          <w:u w:val="single"/>
        </w:rPr>
        <w:t>McMorrow</w:t>
      </w:r>
      <w:proofErr w:type="spellEnd"/>
      <w:r w:rsidRPr="004404FF">
        <w:rPr>
          <w:rFonts w:cs="Times New Roman"/>
          <w:szCs w:val="24"/>
          <w:u w:val="single"/>
        </w:rPr>
        <w:t xml:space="preserve">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Production &amp; Operations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BSc (Honours) in Operations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lastRenderedPageBreak/>
        <w:t>Higher Certificate in Production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7</w:t>
      </w:r>
      <w:r w:rsidR="007A1053" w:rsidRPr="004404FF">
        <w:rPr>
          <w:rFonts w:cs="Times New Roman"/>
          <w:szCs w:val="24"/>
        </w:rPr>
        <w:t>+</w:t>
      </w:r>
      <w:r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Experienced in CNC and lean manufacturing </w:t>
      </w:r>
    </w:p>
    <w:p w:rsidR="00137013" w:rsidRPr="004404FF" w:rsidRDefault="00137013" w:rsidP="004404FF">
      <w:pPr>
        <w:rPr>
          <w:rFonts w:cs="Times New Roman"/>
          <w:szCs w:val="24"/>
        </w:rPr>
      </w:pPr>
      <w:proofErr w:type="spellStart"/>
      <w:r w:rsidRPr="004404FF">
        <w:rPr>
          <w:rFonts w:cs="Times New Roman"/>
          <w:szCs w:val="24"/>
        </w:rPr>
        <w:t>Fearghal</w:t>
      </w:r>
      <w:proofErr w:type="spellEnd"/>
      <w:r w:rsidRPr="004404FF">
        <w:rPr>
          <w:rFonts w:cs="Times New Roman"/>
          <w:szCs w:val="24"/>
        </w:rPr>
        <w:t xml:space="preserve"> has worked for LinkedIn and Amazon. </w:t>
      </w:r>
      <w:proofErr w:type="spellStart"/>
      <w:r w:rsidRPr="004404FF">
        <w:rPr>
          <w:rFonts w:cs="Times New Roman"/>
          <w:szCs w:val="24"/>
        </w:rPr>
        <w:t>Fearghal</w:t>
      </w:r>
      <w:proofErr w:type="spellEnd"/>
      <w:r w:rsidRPr="004404FF">
        <w:rPr>
          <w:rFonts w:cs="Times New Roman"/>
          <w:szCs w:val="24"/>
        </w:rPr>
        <w:t xml:space="preserve"> has been a Production Manager for a number of years and has managed an Amazon warehouse.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t>C. Allen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Finance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Master’s Degree in Finance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BSc (Hons) in </w:t>
      </w:r>
      <w:r w:rsidR="00205D05" w:rsidRPr="004404FF">
        <w:rPr>
          <w:rFonts w:cs="Times New Roman"/>
          <w:szCs w:val="24"/>
        </w:rPr>
        <w:t>Accounting</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9</w:t>
      </w:r>
      <w:r w:rsidR="007A1053" w:rsidRPr="004404FF">
        <w:rPr>
          <w:rFonts w:cs="Times New Roman"/>
          <w:szCs w:val="24"/>
        </w:rPr>
        <w:t>+</w:t>
      </w:r>
      <w:r w:rsidR="009B0B1B"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w:t>
      </w:r>
      <w:r w:rsidR="00205D05" w:rsidRPr="004404FF">
        <w:rPr>
          <w:rFonts w:cs="Times New Roman"/>
          <w:szCs w:val="24"/>
        </w:rPr>
        <w:t xml:space="preserve"> communication </w:t>
      </w:r>
      <w:r w:rsidRPr="004404FF">
        <w:rPr>
          <w:rFonts w:cs="Times New Roman"/>
          <w:szCs w:val="24"/>
        </w:rPr>
        <w:t>skills</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Demonstrates the ability to manage and grow finance teams</w:t>
      </w:r>
    </w:p>
    <w:p w:rsidR="00205D05" w:rsidRPr="004404FF" w:rsidRDefault="00137013" w:rsidP="004404FF">
      <w:pPr>
        <w:rPr>
          <w:rFonts w:cs="Times New Roman"/>
          <w:szCs w:val="24"/>
        </w:rPr>
      </w:pPr>
      <w:r w:rsidRPr="004404FF">
        <w:rPr>
          <w:rFonts w:cs="Times New Roman"/>
          <w:szCs w:val="24"/>
        </w:rPr>
        <w:t xml:space="preserve">Colin has worked for LinkedIn for many years. Colin has contributed to keeping LinkedIn operating by correctly predicting the finances for the company. Colin is excellent in decision making. </w:t>
      </w:r>
    </w:p>
    <w:p w:rsidR="00954D9D" w:rsidRPr="004404FF" w:rsidRDefault="00954D9D" w:rsidP="004404FF">
      <w:pPr>
        <w:rPr>
          <w:rFonts w:cs="Times New Roman"/>
          <w:szCs w:val="24"/>
        </w:rPr>
      </w:pPr>
    </w:p>
    <w:p w:rsidR="00954D9D" w:rsidRPr="004404FF" w:rsidRDefault="00205D05" w:rsidP="004404FF">
      <w:pPr>
        <w:rPr>
          <w:rFonts w:cs="Times New Roman"/>
          <w:szCs w:val="24"/>
        </w:rPr>
      </w:pPr>
      <w:r w:rsidRPr="004404FF">
        <w:rPr>
          <w:rFonts w:cs="Times New Roman"/>
          <w:szCs w:val="24"/>
        </w:rPr>
        <w:t>Full Curricula Vitae for the promotors are included in the Appendices.</w:t>
      </w:r>
    </w:p>
    <w:p w:rsidR="00450D19" w:rsidRDefault="00450D19" w:rsidP="004404FF">
      <w:pPr>
        <w:pStyle w:val="Heading3"/>
        <w:rPr>
          <w:rFonts w:ascii="Times New Roman" w:hAnsi="Times New Roman" w:cs="Times New Roman"/>
        </w:rPr>
      </w:pPr>
      <w:bookmarkStart w:id="24" w:name="_Toc474393708"/>
      <w:r w:rsidRPr="004404FF">
        <w:rPr>
          <w:rFonts w:ascii="Times New Roman" w:hAnsi="Times New Roman" w:cs="Times New Roman"/>
        </w:rPr>
        <w:t>Staff Requirements</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946"/>
        <w:gridCol w:w="992"/>
      </w:tblGrid>
      <w:tr w:rsidR="00F652F3" w:rsidTr="00F652F3">
        <w:trPr>
          <w:trHeight w:val="362"/>
        </w:trPr>
        <w:tc>
          <w:tcPr>
            <w:tcW w:w="2593" w:type="dxa"/>
          </w:tcPr>
          <w:p w:rsidR="00F652F3" w:rsidRDefault="00F652F3" w:rsidP="00F652F3"/>
        </w:tc>
        <w:tc>
          <w:tcPr>
            <w:tcW w:w="946" w:type="dxa"/>
          </w:tcPr>
          <w:p w:rsidR="00F652F3" w:rsidRDefault="00F652F3" w:rsidP="00F652F3">
            <w:pPr>
              <w:jc w:val="center"/>
            </w:pPr>
            <w:r>
              <w:t>Year 1</w:t>
            </w:r>
          </w:p>
        </w:tc>
        <w:tc>
          <w:tcPr>
            <w:tcW w:w="992" w:type="dxa"/>
          </w:tcPr>
          <w:p w:rsidR="00F652F3" w:rsidRDefault="00F652F3" w:rsidP="00F652F3">
            <w:pPr>
              <w:jc w:val="center"/>
            </w:pPr>
            <w:r>
              <w:t>Year 2</w:t>
            </w:r>
          </w:p>
        </w:tc>
      </w:tr>
      <w:tr w:rsidR="00F652F3" w:rsidTr="00F652F3">
        <w:trPr>
          <w:trHeight w:val="383"/>
        </w:trPr>
        <w:tc>
          <w:tcPr>
            <w:tcW w:w="2593" w:type="dxa"/>
          </w:tcPr>
          <w:p w:rsidR="00F652F3" w:rsidRDefault="00F652F3" w:rsidP="00F652F3">
            <w:r>
              <w:t>Managing Director</w:t>
            </w:r>
          </w:p>
        </w:tc>
        <w:tc>
          <w:tcPr>
            <w:tcW w:w="946" w:type="dxa"/>
          </w:tcPr>
          <w:p w:rsidR="00F652F3" w:rsidRDefault="00F652F3" w:rsidP="00F652F3">
            <w:pPr>
              <w:jc w:val="center"/>
            </w:pPr>
            <w:r>
              <w:t>1</w:t>
            </w:r>
          </w:p>
        </w:tc>
        <w:tc>
          <w:tcPr>
            <w:tcW w:w="992" w:type="dxa"/>
          </w:tcPr>
          <w:p w:rsidR="00F652F3" w:rsidRDefault="00F652F3" w:rsidP="00F652F3">
            <w:pPr>
              <w:jc w:val="center"/>
            </w:pPr>
            <w:r>
              <w:t>1</w:t>
            </w:r>
          </w:p>
        </w:tc>
      </w:tr>
      <w:tr w:rsidR="00F652F3" w:rsidTr="00F652F3">
        <w:trPr>
          <w:trHeight w:val="383"/>
        </w:trPr>
        <w:tc>
          <w:tcPr>
            <w:tcW w:w="2593" w:type="dxa"/>
          </w:tcPr>
          <w:p w:rsidR="00F652F3" w:rsidRDefault="00F652F3" w:rsidP="00F652F3">
            <w:r>
              <w:t>Sales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Marketing</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Human Resources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Finance Analyst</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Programming Engineers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Apprentices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RPr="00F652F3" w:rsidTr="00F652F3">
        <w:trPr>
          <w:trHeight w:val="362"/>
        </w:trPr>
        <w:tc>
          <w:tcPr>
            <w:tcW w:w="2593" w:type="dxa"/>
          </w:tcPr>
          <w:p w:rsidR="00F652F3" w:rsidRPr="00F652F3" w:rsidRDefault="00F652F3" w:rsidP="00F652F3">
            <w:pPr>
              <w:rPr>
                <w:b/>
                <w:u w:val="double"/>
              </w:rPr>
            </w:pPr>
            <w:r w:rsidRPr="00F652F3">
              <w:rPr>
                <w:b/>
                <w:u w:val="double"/>
              </w:rPr>
              <w:t>Total:</w:t>
            </w:r>
          </w:p>
        </w:tc>
        <w:tc>
          <w:tcPr>
            <w:tcW w:w="946" w:type="dxa"/>
          </w:tcPr>
          <w:p w:rsidR="00F652F3" w:rsidRPr="00F652F3" w:rsidRDefault="00F652F3" w:rsidP="00F652F3">
            <w:pPr>
              <w:jc w:val="center"/>
              <w:rPr>
                <w:b/>
                <w:u w:val="double"/>
              </w:rPr>
            </w:pPr>
            <w:r w:rsidRPr="00F652F3">
              <w:rPr>
                <w:b/>
                <w:u w:val="double"/>
              </w:rPr>
              <w:t>5</w:t>
            </w:r>
          </w:p>
        </w:tc>
        <w:tc>
          <w:tcPr>
            <w:tcW w:w="992" w:type="dxa"/>
          </w:tcPr>
          <w:p w:rsidR="00F652F3" w:rsidRPr="00F652F3" w:rsidRDefault="00F652F3" w:rsidP="00F652F3">
            <w:pPr>
              <w:jc w:val="center"/>
              <w:rPr>
                <w:b/>
                <w:u w:val="double"/>
              </w:rPr>
            </w:pPr>
            <w:r w:rsidRPr="00F652F3">
              <w:rPr>
                <w:b/>
                <w:u w:val="double"/>
              </w:rPr>
              <w:t>1</w:t>
            </w:r>
            <w:r>
              <w:rPr>
                <w:b/>
                <w:u w:val="double"/>
              </w:rPr>
              <w:t>3</w:t>
            </w:r>
          </w:p>
        </w:tc>
      </w:tr>
    </w:tbl>
    <w:p w:rsidR="00F652F3" w:rsidRDefault="00F652F3" w:rsidP="00F652F3"/>
    <w:p w:rsidR="00F652F3" w:rsidRDefault="00F652F3" w:rsidP="00F652F3">
      <w:r>
        <w:t xml:space="preserve">Staff will be recruited from within the industry and through mutual acquaintances with at least 5 years in their field of expertise.  </w:t>
      </w:r>
    </w:p>
    <w:p w:rsidR="00F652F3" w:rsidRPr="00F652F3" w:rsidRDefault="00F652F3" w:rsidP="00F652F3">
      <w:r>
        <w:lastRenderedPageBreak/>
        <w:t>College work-placement systems will help recruit apprentices for on-the-job training and to see how the “real world” works. Quality and Qualifications Ireland (QQI) and the Department of Education will be assisting the business.</w:t>
      </w:r>
    </w:p>
    <w:p w:rsidR="00E369DC" w:rsidRPr="004404FF" w:rsidRDefault="00E369DC" w:rsidP="004404FF">
      <w:pPr>
        <w:pStyle w:val="Heading1"/>
        <w:rPr>
          <w:rFonts w:ascii="Times New Roman" w:hAnsi="Times New Roman" w:cs="Times New Roman"/>
        </w:rPr>
      </w:pPr>
      <w:bookmarkStart w:id="25" w:name="_Toc474393709"/>
      <w:r w:rsidRPr="004404FF">
        <w:rPr>
          <w:rFonts w:ascii="Times New Roman" w:hAnsi="Times New Roman" w:cs="Times New Roman"/>
        </w:rPr>
        <w:t>Section 6</w:t>
      </w:r>
      <w:bookmarkEnd w:id="25"/>
    </w:p>
    <w:p w:rsidR="00E369DC" w:rsidRPr="004404FF" w:rsidRDefault="00E369DC" w:rsidP="004404FF">
      <w:pPr>
        <w:pStyle w:val="Heading2"/>
        <w:rPr>
          <w:rFonts w:ascii="Times New Roman" w:hAnsi="Times New Roman" w:cs="Times New Roman"/>
        </w:rPr>
      </w:pPr>
      <w:bookmarkStart w:id="26" w:name="_Toc474393710"/>
      <w:r w:rsidRPr="004404FF">
        <w:rPr>
          <w:rFonts w:ascii="Times New Roman" w:hAnsi="Times New Roman" w:cs="Times New Roman"/>
        </w:rPr>
        <w:t>Production/Operations</w:t>
      </w:r>
      <w:bookmarkEnd w:id="26"/>
    </w:p>
    <w:p w:rsidR="00450D19" w:rsidRDefault="00450D19" w:rsidP="004404FF">
      <w:pPr>
        <w:pStyle w:val="Heading3"/>
        <w:rPr>
          <w:rFonts w:ascii="Times New Roman" w:hAnsi="Times New Roman" w:cs="Times New Roman"/>
        </w:rPr>
      </w:pPr>
      <w:bookmarkStart w:id="27" w:name="_Toc474393711"/>
      <w:r w:rsidRPr="004404FF">
        <w:rPr>
          <w:rFonts w:ascii="Times New Roman" w:hAnsi="Times New Roman" w:cs="Times New Roman"/>
        </w:rPr>
        <w:t>Premises</w:t>
      </w:r>
      <w:bookmarkEnd w:id="27"/>
    </w:p>
    <w:p w:rsidR="00A17CBF" w:rsidRDefault="00A17CBF" w:rsidP="00A17CBF">
      <w:proofErr w:type="spellStart"/>
      <w:r>
        <w:t>AudioAcousticAssistant</w:t>
      </w:r>
      <w:proofErr w:type="spellEnd"/>
      <w:r>
        <w:t xml:space="preserve"> Ltd. will commence operations within the National College of Ireland on Mayor Street. </w:t>
      </w:r>
    </w:p>
    <w:p w:rsidR="00A17CBF" w:rsidRPr="00A17CBF" w:rsidRDefault="00A17CBF" w:rsidP="00A17CBF">
      <w:r>
        <w:t>This location has usable classrooms that have sufficient capacity to cater for the plans as detailed in this document and will be sufficient for the foreseeable future.</w:t>
      </w:r>
    </w:p>
    <w:p w:rsidR="00450D19" w:rsidRDefault="00FB7BFB" w:rsidP="004404FF">
      <w:pPr>
        <w:pStyle w:val="Heading3"/>
        <w:rPr>
          <w:rFonts w:ascii="Times New Roman" w:hAnsi="Times New Roman" w:cs="Times New Roman"/>
        </w:rPr>
      </w:pPr>
      <w:bookmarkStart w:id="28" w:name="_Toc474393712"/>
      <w:r>
        <w:rPr>
          <w:rFonts w:ascii="Times New Roman" w:hAnsi="Times New Roman" w:cs="Times New Roman"/>
        </w:rPr>
        <w:t>Location</w:t>
      </w:r>
      <w:r w:rsidR="00450D19" w:rsidRPr="004404FF">
        <w:rPr>
          <w:rFonts w:ascii="Times New Roman" w:hAnsi="Times New Roman" w:cs="Times New Roman"/>
        </w:rPr>
        <w:t xml:space="preserve"> &amp; Equipment</w:t>
      </w:r>
      <w:bookmarkEnd w:id="28"/>
    </w:p>
    <w:p w:rsidR="00FB7BFB" w:rsidRDefault="00FB7BFB" w:rsidP="00FB7BFB">
      <w:r>
        <w:t>The workspace will be fitted out with the following equipment:</w:t>
      </w:r>
    </w:p>
    <w:p w:rsidR="00FB7BFB" w:rsidRPr="00FB7BFB" w:rsidRDefault="00FB7BFB" w:rsidP="00FB7BFB">
      <w:r>
        <w:t>5 Computers that can run Android Studio, NetBeans and have internet access.</w:t>
      </w:r>
    </w:p>
    <w:p w:rsidR="00450D19" w:rsidRDefault="00450D19" w:rsidP="004404FF">
      <w:pPr>
        <w:pStyle w:val="Heading3"/>
        <w:rPr>
          <w:rFonts w:ascii="Times New Roman" w:hAnsi="Times New Roman" w:cs="Times New Roman"/>
        </w:rPr>
      </w:pPr>
      <w:bookmarkStart w:id="29" w:name="_Toc474393713"/>
      <w:r w:rsidRPr="004404FF">
        <w:rPr>
          <w:rFonts w:ascii="Times New Roman" w:hAnsi="Times New Roman" w:cs="Times New Roman"/>
        </w:rPr>
        <w:t>Operations Overview</w:t>
      </w:r>
      <w:bookmarkEnd w:id="29"/>
    </w:p>
    <w:p w:rsidR="00FB7BFB" w:rsidRPr="006E5609" w:rsidRDefault="00FB7BFB" w:rsidP="00FB7BFB">
      <w:r w:rsidRPr="006E5609">
        <w:t>The sequence of events which we will use to get our application to the App and website to the market would take the following steps:</w:t>
      </w:r>
    </w:p>
    <w:p w:rsidR="00FB7BFB" w:rsidRPr="006E5609" w:rsidRDefault="00FB7BFB" w:rsidP="00FB7BFB">
      <w:r w:rsidRPr="006E5609">
        <w:t>The form of drawings and technical specification is received and an Estimate is prepared based on measured labour and overhead/profit margin required.</w:t>
      </w:r>
    </w:p>
    <w:p w:rsidR="00FB7BFB" w:rsidRPr="006E5609" w:rsidRDefault="00FB7BFB" w:rsidP="00FB7BFB">
      <w:r w:rsidRPr="006E5609">
        <w:t>The app and website is scheduled for production through the workspace. Such elements as; availability of labour and customer delivery date are considered during this process.</w:t>
      </w:r>
    </w:p>
    <w:p w:rsidR="00FB7BFB" w:rsidRPr="006E5609" w:rsidRDefault="00FB7BFB" w:rsidP="00FB7BFB">
      <w:r w:rsidRPr="006E5609">
        <w:t>The app and website is then put through the workspace (in our NCI classroom) and with a use of Android Studio.</w:t>
      </w:r>
    </w:p>
    <w:p w:rsidR="00FB7BFB" w:rsidRPr="006E5609" w:rsidRDefault="00FB7BFB" w:rsidP="00FB7BFB">
      <w:r w:rsidRPr="006E5609">
        <w:t>The app is then submitted to Google play store, and the website is published on a web domain.</w:t>
      </w:r>
    </w:p>
    <w:p w:rsidR="00FB7BFB" w:rsidRPr="006E5609" w:rsidRDefault="00FB7BFB" w:rsidP="00FB7BFB">
      <w:r w:rsidRPr="006E5609">
        <w:t>Following release, the AAA app and website customer help and maintenance process will be subcontracted to Google Ltd. in Dublin.</w:t>
      </w:r>
    </w:p>
    <w:p w:rsidR="00FB7BFB" w:rsidRDefault="00FB7BFB" w:rsidP="00FB7BFB">
      <w:pPr>
        <w:pStyle w:val="Heading3"/>
        <w:rPr>
          <w:b/>
        </w:rPr>
      </w:pPr>
      <w:r w:rsidRPr="00FB7BFB">
        <w:rPr>
          <w:b/>
        </w:rPr>
        <w:t>Quality Control</w:t>
      </w:r>
    </w:p>
    <w:p w:rsidR="00FB7BFB" w:rsidRPr="006E5609" w:rsidRDefault="00FB7BFB" w:rsidP="00FB7BFB">
      <w:r w:rsidRPr="006E5609">
        <w:t>The promoters will have early access to the app and website, and will be able to give feedback which we will take under advisement.</w:t>
      </w:r>
    </w:p>
    <w:p w:rsidR="00FB7BFB" w:rsidRPr="006E5609" w:rsidRDefault="00FB7BFB" w:rsidP="00FB7BFB">
      <w:r w:rsidRPr="006E5609">
        <w:t xml:space="preserve">We have arranged a group of beta testers from our customer bases (for example we have </w:t>
      </w:r>
      <w:proofErr w:type="spellStart"/>
      <w:r w:rsidRPr="006E5609">
        <w:t>Youtuber’s</w:t>
      </w:r>
      <w:proofErr w:type="spellEnd"/>
      <w:r w:rsidRPr="006E5609">
        <w:t xml:space="preserve"> who are willing to test our app and give us feedback.) prior to the commencement of release to the market.</w:t>
      </w:r>
    </w:p>
    <w:p w:rsidR="00E369DC" w:rsidRPr="004404FF" w:rsidRDefault="00E369DC" w:rsidP="004404FF">
      <w:pPr>
        <w:pStyle w:val="Heading1"/>
        <w:rPr>
          <w:rFonts w:ascii="Times New Roman" w:hAnsi="Times New Roman" w:cs="Times New Roman"/>
        </w:rPr>
      </w:pPr>
      <w:bookmarkStart w:id="30" w:name="_Toc474393714"/>
      <w:r w:rsidRPr="004404FF">
        <w:rPr>
          <w:rFonts w:ascii="Times New Roman" w:hAnsi="Times New Roman" w:cs="Times New Roman"/>
        </w:rPr>
        <w:lastRenderedPageBreak/>
        <w:t>Section 7</w:t>
      </w:r>
      <w:bookmarkEnd w:id="30"/>
    </w:p>
    <w:p w:rsidR="00E369DC" w:rsidRPr="004404FF" w:rsidRDefault="00E369DC" w:rsidP="004404FF">
      <w:pPr>
        <w:pStyle w:val="Heading2"/>
        <w:rPr>
          <w:rFonts w:ascii="Times New Roman" w:hAnsi="Times New Roman" w:cs="Times New Roman"/>
        </w:rPr>
      </w:pPr>
      <w:bookmarkStart w:id="31" w:name="_Toc474393715"/>
      <w:r w:rsidRPr="004404FF">
        <w:rPr>
          <w:rFonts w:ascii="Times New Roman" w:hAnsi="Times New Roman" w:cs="Times New Roman"/>
        </w:rPr>
        <w:t>Costing/Finance</w:t>
      </w:r>
      <w:bookmarkEnd w:id="31"/>
    </w:p>
    <w:p w:rsidR="00450D19" w:rsidRDefault="00450D19" w:rsidP="004404FF">
      <w:pPr>
        <w:pStyle w:val="Heading3"/>
        <w:rPr>
          <w:rFonts w:ascii="Times New Roman" w:hAnsi="Times New Roman" w:cs="Times New Roman"/>
        </w:rPr>
      </w:pPr>
      <w:bookmarkStart w:id="32" w:name="_Toc474393716"/>
      <w:r w:rsidRPr="004404FF">
        <w:rPr>
          <w:rFonts w:ascii="Times New Roman" w:hAnsi="Times New Roman" w:cs="Times New Roman"/>
        </w:rPr>
        <w:t>Financial Assumptions</w:t>
      </w:r>
      <w:bookmarkEnd w:id="32"/>
    </w:p>
    <w:p w:rsidR="00602A74" w:rsidRDefault="00602A74" w:rsidP="00602A74">
      <w:r>
        <w:t xml:space="preserve">Full sets of financial projections for the first twelve months of operation are contained in the Appendices. </w:t>
      </w:r>
    </w:p>
    <w:p w:rsidR="00602A74" w:rsidRDefault="00602A74" w:rsidP="00602A74"/>
    <w:p w:rsidR="00602A74" w:rsidRDefault="00602A74" w:rsidP="00602A74">
      <w:r>
        <w:t xml:space="preserve"> Sales</w:t>
      </w:r>
    </w:p>
    <w:p w:rsidR="00602A74" w:rsidRDefault="00602A74" w:rsidP="00602A74">
      <w:r>
        <w:t>The sales as projected for the first year, based on direct primary research  of our potential customers, are set at:</w:t>
      </w:r>
    </w:p>
    <w:p w:rsidR="00602A74" w:rsidRDefault="00602A74" w:rsidP="00602A74">
      <w:r>
        <w:t>Year 1:</w:t>
      </w:r>
      <w:r>
        <w:tab/>
        <w:t>0.01712% of target market.</w:t>
      </w:r>
      <w:r>
        <w:tab/>
      </w:r>
    </w:p>
    <w:p w:rsidR="00602A74" w:rsidRDefault="00602A74" w:rsidP="00602A74">
      <w:r>
        <w:t>The projected sales are modest given the extent of the potential market of $900 million and our research indicates that these figures are achievable.</w:t>
      </w:r>
    </w:p>
    <w:p w:rsidR="00602A74" w:rsidRDefault="00602A74" w:rsidP="00602A74"/>
    <w:p w:rsidR="00602A74" w:rsidRDefault="00602A74" w:rsidP="00602A74">
      <w:r>
        <w:t xml:space="preserve">Expenses </w:t>
      </w:r>
    </w:p>
    <w:p w:rsidR="00602A74" w:rsidRDefault="00602A74" w:rsidP="00602A74">
      <w:r>
        <w:t xml:space="preserve">Full schedule of expenses is contained in the appended projections. The expenses as calculated are realistic and based on current prices. </w:t>
      </w:r>
    </w:p>
    <w:p w:rsidR="00602A74" w:rsidRDefault="00602A74" w:rsidP="00602A74"/>
    <w:p w:rsidR="00602A74" w:rsidRDefault="00602A74" w:rsidP="00602A74">
      <w:r>
        <w:t>Detailed Job Costing Overview</w:t>
      </w:r>
    </w:p>
    <w:p w:rsidR="00602A74" w:rsidRDefault="00602A74" w:rsidP="00602A74">
      <w:r>
        <w:t>Full analysis of the Labour Rate build-up are given in the Appendices and the Unit Sales / average job costing make up is as follows:</w:t>
      </w:r>
    </w:p>
    <w:p w:rsidR="00602A74" w:rsidRDefault="00602A74" w:rsidP="00602A74">
      <w:r>
        <w:tab/>
      </w:r>
    </w:p>
    <w:p w:rsidR="00602A74" w:rsidRDefault="00602A74" w:rsidP="00602A74">
      <w:r>
        <w:t>Unit Pricing per Download.</w:t>
      </w:r>
    </w:p>
    <w:p w:rsidR="00602A74" w:rsidRDefault="00602A74" w:rsidP="00602A74"/>
    <w:p w:rsidR="00602A74" w:rsidRDefault="00602A74" w:rsidP="00602A74">
      <w:r>
        <w:t>App cost per year = 272,257</w:t>
      </w:r>
    </w:p>
    <w:p w:rsidR="00602A74" w:rsidRDefault="00602A74" w:rsidP="00602A74"/>
    <w:p w:rsidR="00602A74" w:rsidRDefault="00602A74" w:rsidP="00602A74">
      <w:r>
        <w:t>We sell = 44,000</w:t>
      </w:r>
    </w:p>
    <w:p w:rsidR="00602A74" w:rsidRDefault="00602A74" w:rsidP="00602A74"/>
    <w:p w:rsidR="00602A74" w:rsidRDefault="00602A74" w:rsidP="00602A74">
      <w:r>
        <w:t>Cost per unit = 6.18</w:t>
      </w:r>
    </w:p>
    <w:p w:rsidR="00602A74" w:rsidRDefault="00602A74" w:rsidP="00602A74"/>
    <w:p w:rsidR="00602A74" w:rsidRDefault="00602A74" w:rsidP="00602A74">
      <w:r>
        <w:t>Profit per unit = 1.50</w:t>
      </w:r>
    </w:p>
    <w:p w:rsidR="00602A74" w:rsidRDefault="00602A74" w:rsidP="00602A74"/>
    <w:p w:rsidR="00602A74" w:rsidRDefault="00602A74" w:rsidP="00602A74">
      <w:r>
        <w:t>Capital Grant</w:t>
      </w:r>
    </w:p>
    <w:p w:rsidR="00602A74" w:rsidRDefault="00602A74" w:rsidP="00602A74">
      <w:r>
        <w:t xml:space="preserve">No capital grant has been allocated to our company.  </w:t>
      </w:r>
    </w:p>
    <w:p w:rsidR="00602A74" w:rsidRDefault="00602A74" w:rsidP="00602A74">
      <w:r>
        <w:lastRenderedPageBreak/>
        <w:t>Capital Expenditure</w:t>
      </w:r>
    </w:p>
    <w:p w:rsidR="00602A74" w:rsidRDefault="00602A74" w:rsidP="00602A74">
      <w:r>
        <w:t>It has been assumed that the capital expenditure, in the amount of IR5725occurs in the month preceding operations, but for clarity this has been shown in Month 1.</w:t>
      </w:r>
    </w:p>
    <w:p w:rsidR="00602A74" w:rsidRDefault="00602A74" w:rsidP="00602A74">
      <w:r>
        <w:t>A full schedule of projected Capital Expenditure is appended.</w:t>
      </w:r>
    </w:p>
    <w:p w:rsidR="00602A74" w:rsidRDefault="00602A74" w:rsidP="00602A74"/>
    <w:p w:rsidR="00602A74" w:rsidRDefault="00602A74" w:rsidP="00602A74">
      <w:r>
        <w:t>Funding:</w:t>
      </w:r>
    </w:p>
    <w:p w:rsidR="00602A74" w:rsidRDefault="00602A74" w:rsidP="00602A74">
      <w:r>
        <w:t>It is intended to fund the proposed project as follows:</w:t>
      </w:r>
    </w:p>
    <w:p w:rsidR="00602A74" w:rsidRDefault="00602A74" w:rsidP="00602A74"/>
    <w:p w:rsidR="00602A74" w:rsidRDefault="00602A74" w:rsidP="00602A74">
      <w:r>
        <w:t>Use of Funds:</w:t>
      </w:r>
    </w:p>
    <w:p w:rsidR="00602A74" w:rsidRDefault="00602A74" w:rsidP="00602A74">
      <w:r>
        <w:t>Capital Expenditure</w:t>
      </w:r>
      <w:r>
        <w:tab/>
        <w:t>€ 5725</w:t>
      </w:r>
    </w:p>
    <w:p w:rsidR="00602A74" w:rsidRDefault="00602A74" w:rsidP="00602A74">
      <w:r>
        <w:t>Working Capital</w:t>
      </w:r>
      <w:r>
        <w:tab/>
      </w:r>
      <w:r>
        <w:tab/>
        <w:t>€ 104,275</w:t>
      </w:r>
    </w:p>
    <w:p w:rsidR="00602A74" w:rsidRDefault="00602A74" w:rsidP="00602A74">
      <w:r>
        <w:tab/>
      </w:r>
      <w:r>
        <w:tab/>
      </w:r>
      <w:r>
        <w:tab/>
        <w:t>----------</w:t>
      </w:r>
    </w:p>
    <w:p w:rsidR="00602A74" w:rsidRDefault="00602A74" w:rsidP="00602A74">
      <w:r>
        <w:tab/>
      </w:r>
      <w:r>
        <w:tab/>
      </w:r>
      <w:r>
        <w:tab/>
        <w:t>€ 104,275</w:t>
      </w:r>
    </w:p>
    <w:p w:rsidR="00602A74" w:rsidRDefault="00602A74" w:rsidP="00602A74"/>
    <w:p w:rsidR="00602A74" w:rsidRDefault="00602A74" w:rsidP="00602A74">
      <w:r>
        <w:t>Source of Funds:</w:t>
      </w:r>
    </w:p>
    <w:p w:rsidR="00602A74" w:rsidRDefault="00602A74" w:rsidP="00602A74">
      <w:r>
        <w:t>Our  funds</w:t>
      </w:r>
      <w:r>
        <w:tab/>
      </w:r>
      <w:r>
        <w:tab/>
        <w:t>€ 50,000</w:t>
      </w:r>
    </w:p>
    <w:p w:rsidR="00602A74" w:rsidRDefault="00602A74" w:rsidP="00602A74">
      <w:r>
        <w:t>Bank Term Loan</w:t>
      </w:r>
      <w:r>
        <w:tab/>
        <w:t>€ 50,000</w:t>
      </w:r>
    </w:p>
    <w:p w:rsidR="00602A74" w:rsidRDefault="00602A74" w:rsidP="00602A74">
      <w:r>
        <w:t>Bank Overdraft</w:t>
      </w:r>
      <w:r>
        <w:tab/>
      </w:r>
      <w:r>
        <w:tab/>
        <w:t>€ 10,000</w:t>
      </w:r>
    </w:p>
    <w:p w:rsidR="00602A74" w:rsidRDefault="00602A74" w:rsidP="00602A74">
      <w:r>
        <w:tab/>
      </w:r>
    </w:p>
    <w:p w:rsidR="00602A74" w:rsidRDefault="00602A74" w:rsidP="00602A74">
      <w:r>
        <w:tab/>
      </w:r>
      <w:r>
        <w:tab/>
      </w:r>
      <w:r>
        <w:tab/>
        <w:t>-----------</w:t>
      </w:r>
    </w:p>
    <w:p w:rsidR="00602A74" w:rsidRDefault="00602A74" w:rsidP="00602A74">
      <w:r>
        <w:tab/>
      </w:r>
      <w:r>
        <w:tab/>
      </w:r>
      <w:r>
        <w:tab/>
      </w:r>
      <w:r>
        <w:tab/>
        <w:t>€110,000</w:t>
      </w:r>
    </w:p>
    <w:p w:rsidR="00602A74" w:rsidRDefault="00602A74" w:rsidP="00602A74">
      <w:r>
        <w:t>Credit Terms</w:t>
      </w:r>
    </w:p>
    <w:p w:rsidR="00602A74" w:rsidRPr="00602A74" w:rsidRDefault="00602A74" w:rsidP="00602A74">
      <w:r>
        <w:t>The ‘industry norm’ for credit (debtors and creditors) is 60days and the projections follow this norm.</w:t>
      </w:r>
    </w:p>
    <w:p w:rsidR="00450D19" w:rsidRDefault="00450D19" w:rsidP="004404FF">
      <w:pPr>
        <w:pStyle w:val="Heading3"/>
        <w:rPr>
          <w:rFonts w:ascii="Times New Roman" w:hAnsi="Times New Roman" w:cs="Times New Roman"/>
        </w:rPr>
      </w:pPr>
      <w:bookmarkStart w:id="33" w:name="_Toc474393717"/>
      <w:r w:rsidRPr="004404FF">
        <w:rPr>
          <w:rFonts w:ascii="Times New Roman" w:hAnsi="Times New Roman" w:cs="Times New Roman"/>
        </w:rPr>
        <w:t>Sensitivity Analysis</w:t>
      </w:r>
      <w:bookmarkEnd w:id="33"/>
    </w:p>
    <w:p w:rsidR="00602A74" w:rsidRDefault="00602A74" w:rsidP="00602A74">
      <w:r>
        <w:t>A sensitivity analysis for Year 1 has been included in the appendices and this shows the following:</w:t>
      </w:r>
    </w:p>
    <w:p w:rsidR="00602A74" w:rsidRDefault="00602A74" w:rsidP="00602A74">
      <w:r>
        <w:t>Year 1</w:t>
      </w:r>
    </w:p>
    <w:p w:rsidR="00602A74" w:rsidRDefault="00602A74" w:rsidP="00602A74">
      <w:r>
        <w:t>As Projected</w:t>
      </w:r>
      <w:r>
        <w:tab/>
        <w:t>Sales - 10%</w:t>
      </w:r>
      <w:r>
        <w:tab/>
        <w:t>Sales -20%</w:t>
      </w:r>
    </w:p>
    <w:p w:rsidR="00602A74" w:rsidRDefault="00602A74" w:rsidP="00602A74"/>
    <w:p w:rsidR="00602A74" w:rsidRDefault="00602A74" w:rsidP="00602A74">
      <w:r>
        <w:t>Cash Balance</w:t>
      </w:r>
      <w:r>
        <w:tab/>
        <w:t>€ -8,257</w:t>
      </w:r>
      <w:r>
        <w:tab/>
        <w:t>(€-23,657)</w:t>
      </w:r>
      <w:r>
        <w:tab/>
        <w:t>(€ -39,327)</w:t>
      </w:r>
    </w:p>
    <w:p w:rsidR="00602A74" w:rsidRDefault="00602A74" w:rsidP="00602A74">
      <w:r>
        <w:t>Profit (Loss)</w:t>
      </w:r>
      <w:r>
        <w:tab/>
        <w:t>€ -8,257</w:t>
      </w:r>
      <w:r>
        <w:tab/>
        <w:t>(€-23,657)</w:t>
      </w:r>
      <w:r>
        <w:tab/>
        <w:t>(€ -39,327)</w:t>
      </w:r>
    </w:p>
    <w:p w:rsidR="00602A74" w:rsidRDefault="00602A74" w:rsidP="00602A74"/>
    <w:p w:rsidR="00602A74" w:rsidRDefault="00602A74" w:rsidP="00602A74">
      <w:r>
        <w:lastRenderedPageBreak/>
        <w:t>Inflation</w:t>
      </w:r>
    </w:p>
    <w:p w:rsidR="00602A74" w:rsidRDefault="00602A74" w:rsidP="00602A74">
      <w:r>
        <w:t>Given the current financial climate, inflation has been ignored for the purposes of this business plan.</w:t>
      </w:r>
      <w:r>
        <w:t xml:space="preserve"> </w:t>
      </w:r>
    </w:p>
    <w:p w:rsidR="00E369DC" w:rsidRPr="004404FF" w:rsidRDefault="00E369DC" w:rsidP="004404FF">
      <w:pPr>
        <w:pStyle w:val="Heading1"/>
        <w:rPr>
          <w:rFonts w:ascii="Times New Roman" w:hAnsi="Times New Roman" w:cs="Times New Roman"/>
        </w:rPr>
      </w:pPr>
      <w:bookmarkStart w:id="34" w:name="_Toc474393718"/>
      <w:bookmarkStart w:id="35" w:name="_GoBack"/>
      <w:bookmarkEnd w:id="35"/>
      <w:r w:rsidRPr="004404FF">
        <w:rPr>
          <w:rFonts w:ascii="Times New Roman" w:hAnsi="Times New Roman" w:cs="Times New Roman"/>
        </w:rPr>
        <w:t>Appendices</w:t>
      </w:r>
      <w:bookmarkEnd w:id="34"/>
    </w:p>
    <w:p w:rsidR="00E369DC" w:rsidRPr="004404FF" w:rsidRDefault="00E369DC" w:rsidP="004404FF">
      <w:pPr>
        <w:pStyle w:val="Heading2"/>
        <w:rPr>
          <w:rFonts w:ascii="Times New Roman" w:hAnsi="Times New Roman" w:cs="Times New Roman"/>
        </w:rPr>
      </w:pPr>
      <w:bookmarkStart w:id="36" w:name="_Toc474393719"/>
      <w:r w:rsidRPr="004404FF">
        <w:rPr>
          <w:rFonts w:ascii="Times New Roman" w:hAnsi="Times New Roman" w:cs="Times New Roman"/>
        </w:rPr>
        <w:t>Appendix A</w:t>
      </w:r>
      <w:bookmarkEnd w:id="36"/>
    </w:p>
    <w:p w:rsidR="00450D19" w:rsidRPr="004404FF" w:rsidRDefault="00450D19" w:rsidP="004404FF">
      <w:pPr>
        <w:pStyle w:val="Heading3"/>
        <w:rPr>
          <w:rFonts w:ascii="Times New Roman" w:hAnsi="Times New Roman" w:cs="Times New Roman"/>
        </w:rPr>
      </w:pPr>
      <w:bookmarkStart w:id="37" w:name="_Toc474393720"/>
      <w:r w:rsidRPr="004404FF">
        <w:rPr>
          <w:rFonts w:ascii="Times New Roman" w:hAnsi="Times New Roman" w:cs="Times New Roman"/>
        </w:rPr>
        <w:t>Financial Projections – Year 1 &amp; Year 2</w:t>
      </w:r>
      <w:bookmarkEnd w:id="37"/>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Profit and loss; Cash Flow</w:t>
      </w:r>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Balance Sheet</w:t>
      </w:r>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38" w:name="_Toc474393721"/>
      <w:r w:rsidRPr="004404FF">
        <w:rPr>
          <w:rFonts w:ascii="Times New Roman" w:hAnsi="Times New Roman" w:cs="Times New Roman"/>
        </w:rPr>
        <w:t>Appendix B</w:t>
      </w:r>
      <w:bookmarkEnd w:id="38"/>
    </w:p>
    <w:p w:rsidR="00450D19" w:rsidRPr="004404FF" w:rsidRDefault="00450D19" w:rsidP="004404FF">
      <w:pPr>
        <w:pStyle w:val="Heading3"/>
        <w:rPr>
          <w:rFonts w:ascii="Times New Roman" w:hAnsi="Times New Roman" w:cs="Times New Roman"/>
        </w:rPr>
      </w:pPr>
      <w:bookmarkStart w:id="39" w:name="_Toc474393722"/>
      <w:r w:rsidRPr="004404FF">
        <w:rPr>
          <w:rFonts w:ascii="Times New Roman" w:hAnsi="Times New Roman" w:cs="Times New Roman"/>
        </w:rPr>
        <w:t>Certificate of Incorporation</w:t>
      </w:r>
      <w:bookmarkEnd w:id="39"/>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0" w:name="_Toc474393723"/>
      <w:r w:rsidRPr="004404FF">
        <w:rPr>
          <w:rFonts w:ascii="Times New Roman" w:hAnsi="Times New Roman" w:cs="Times New Roman"/>
        </w:rPr>
        <w:t>Appendix C</w:t>
      </w:r>
      <w:bookmarkEnd w:id="40"/>
    </w:p>
    <w:p w:rsidR="00450D19" w:rsidRPr="004404FF" w:rsidRDefault="00450D19" w:rsidP="004404FF">
      <w:pPr>
        <w:pStyle w:val="Heading3"/>
        <w:rPr>
          <w:rFonts w:ascii="Times New Roman" w:hAnsi="Times New Roman" w:cs="Times New Roman"/>
        </w:rPr>
      </w:pPr>
      <w:bookmarkStart w:id="41" w:name="_Toc474393724"/>
      <w:r w:rsidRPr="004404FF">
        <w:rPr>
          <w:rFonts w:ascii="Times New Roman" w:hAnsi="Times New Roman" w:cs="Times New Roman"/>
        </w:rPr>
        <w:t>Tax Clearance Certificate</w:t>
      </w:r>
      <w:bookmarkEnd w:id="41"/>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2" w:name="_Toc474393725"/>
      <w:r w:rsidRPr="004404FF">
        <w:rPr>
          <w:rFonts w:ascii="Times New Roman" w:hAnsi="Times New Roman" w:cs="Times New Roman"/>
        </w:rPr>
        <w:t>Appendix D</w:t>
      </w:r>
      <w:bookmarkEnd w:id="42"/>
    </w:p>
    <w:p w:rsidR="00450D19" w:rsidRPr="004404FF" w:rsidRDefault="00450D19" w:rsidP="004404FF">
      <w:pPr>
        <w:pStyle w:val="Heading3"/>
        <w:rPr>
          <w:rFonts w:ascii="Times New Roman" w:hAnsi="Times New Roman" w:cs="Times New Roman"/>
        </w:rPr>
      </w:pPr>
      <w:bookmarkStart w:id="43" w:name="_Toc474393726"/>
      <w:r w:rsidRPr="004404FF">
        <w:rPr>
          <w:rFonts w:ascii="Times New Roman" w:hAnsi="Times New Roman" w:cs="Times New Roman"/>
        </w:rPr>
        <w:t>Promotors’ CVs</w:t>
      </w:r>
      <w:bookmarkEnd w:id="43"/>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4" w:name="_Toc474393727"/>
      <w:r w:rsidRPr="004404FF">
        <w:rPr>
          <w:rFonts w:ascii="Times New Roman" w:hAnsi="Times New Roman" w:cs="Times New Roman"/>
        </w:rPr>
        <w:t>Appendix E</w:t>
      </w:r>
      <w:bookmarkEnd w:id="44"/>
    </w:p>
    <w:p w:rsidR="00450D19" w:rsidRPr="004404FF" w:rsidRDefault="00450D19" w:rsidP="004404FF">
      <w:pPr>
        <w:pStyle w:val="Heading3"/>
        <w:rPr>
          <w:rFonts w:ascii="Times New Roman" w:hAnsi="Times New Roman" w:cs="Times New Roman"/>
        </w:rPr>
      </w:pPr>
      <w:bookmarkStart w:id="45" w:name="_Toc474393728"/>
      <w:r w:rsidRPr="004404FF">
        <w:rPr>
          <w:rFonts w:ascii="Times New Roman" w:hAnsi="Times New Roman" w:cs="Times New Roman"/>
        </w:rPr>
        <w:t>Equipment Schedule</w:t>
      </w:r>
      <w:bookmarkEnd w:id="45"/>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450D19" w:rsidP="004404FF">
      <w:pPr>
        <w:pStyle w:val="Heading2"/>
        <w:rPr>
          <w:rFonts w:ascii="Times New Roman" w:hAnsi="Times New Roman" w:cs="Times New Roman"/>
        </w:rPr>
      </w:pPr>
      <w:bookmarkStart w:id="46" w:name="_Toc474393729"/>
      <w:r w:rsidRPr="004404FF">
        <w:rPr>
          <w:rFonts w:ascii="Times New Roman" w:hAnsi="Times New Roman" w:cs="Times New Roman"/>
        </w:rPr>
        <w:t>Appendix F</w:t>
      </w:r>
      <w:bookmarkEnd w:id="46"/>
    </w:p>
    <w:p w:rsidR="00450D19" w:rsidRPr="004404FF" w:rsidRDefault="00450D19" w:rsidP="004404FF">
      <w:pPr>
        <w:pStyle w:val="Heading3"/>
        <w:rPr>
          <w:rFonts w:ascii="Times New Roman" w:hAnsi="Times New Roman" w:cs="Times New Roman"/>
        </w:rPr>
      </w:pPr>
      <w:bookmarkStart w:id="47" w:name="_Toc474393730"/>
      <w:r w:rsidRPr="004404FF">
        <w:rPr>
          <w:rFonts w:ascii="Times New Roman" w:hAnsi="Times New Roman" w:cs="Times New Roman"/>
        </w:rPr>
        <w:t>Typical Production Drawings</w:t>
      </w:r>
      <w:bookmarkEnd w:id="47"/>
    </w:p>
    <w:p w:rsidR="00272820" w:rsidRPr="004404FF" w:rsidRDefault="00272820" w:rsidP="004404FF">
      <w:pPr>
        <w:pStyle w:val="Heading2"/>
        <w:rPr>
          <w:rFonts w:ascii="Times New Roman" w:hAnsi="Times New Roman" w:cs="Times New Roman"/>
        </w:rPr>
      </w:pPr>
      <w:r w:rsidRPr="004404FF">
        <w:rPr>
          <w:rFonts w:ascii="Times New Roman" w:hAnsi="Times New Roman" w:cs="Times New Roman"/>
        </w:rPr>
        <w:t>Appendix G</w:t>
      </w:r>
    </w:p>
    <w:p w:rsidR="00272820" w:rsidRPr="004404FF" w:rsidRDefault="00272820" w:rsidP="004404FF">
      <w:pPr>
        <w:pStyle w:val="Heading3"/>
        <w:rPr>
          <w:rFonts w:ascii="Times New Roman" w:hAnsi="Times New Roman" w:cs="Times New Roman"/>
        </w:rPr>
      </w:pPr>
      <w:r w:rsidRPr="004404FF">
        <w:rPr>
          <w:rFonts w:ascii="Times New Roman" w:hAnsi="Times New Roman" w:cs="Times New Roman"/>
        </w:rPr>
        <w:t>References</w:t>
      </w:r>
    </w:p>
    <w:p w:rsidR="00E7238B" w:rsidRPr="004404FF" w:rsidRDefault="00E7238B" w:rsidP="004404FF">
      <w:pPr>
        <w:rPr>
          <w:rFonts w:cs="Times New Roman"/>
        </w:rPr>
      </w:pPr>
    </w:p>
    <w:p w:rsidR="00346A95" w:rsidRPr="004404FF" w:rsidRDefault="00346A95" w:rsidP="004404FF">
      <w:pPr>
        <w:rPr>
          <w:rFonts w:cs="Times New Roman"/>
        </w:rPr>
      </w:pPr>
    </w:p>
    <w:p w:rsidR="00E369DC" w:rsidRPr="004404FF" w:rsidRDefault="00E369DC" w:rsidP="004404FF">
      <w:pPr>
        <w:rPr>
          <w:rFonts w:cs="Times New Roman"/>
        </w:rPr>
      </w:pPr>
    </w:p>
    <w:sectPr w:rsidR="00E369DC" w:rsidRPr="004404FF"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564" w:rsidRDefault="00A87564" w:rsidP="00A42A0B">
      <w:pPr>
        <w:spacing w:line="240" w:lineRule="auto"/>
      </w:pPr>
      <w:r>
        <w:separator/>
      </w:r>
    </w:p>
  </w:endnote>
  <w:endnote w:type="continuationSeparator" w:id="0">
    <w:p w:rsidR="00A87564" w:rsidRDefault="00A87564" w:rsidP="00A42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564" w:rsidRDefault="00A87564" w:rsidP="00A42A0B">
      <w:pPr>
        <w:spacing w:line="240" w:lineRule="auto"/>
      </w:pPr>
      <w:r>
        <w:separator/>
      </w:r>
    </w:p>
  </w:footnote>
  <w:footnote w:type="continuationSeparator" w:id="0">
    <w:p w:rsidR="00A87564" w:rsidRDefault="00A87564" w:rsidP="00A42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C6D" w:rsidRDefault="00832C6D">
    <w:pPr>
      <w:pStyle w:val="Header"/>
    </w:pPr>
    <w:r>
      <w:rPr>
        <w:noProof/>
        <w:lang w:val="es-VE" w:eastAsia="es-V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EndPr/>
                          <w:sdtContent>
                            <w:p w:rsidR="00832C6D" w:rsidRDefault="00832C6D">
                              <w:pPr>
                                <w:pStyle w:val="Header"/>
                                <w:jc w:val="center"/>
                                <w:rPr>
                                  <w:caps/>
                                  <w:color w:val="FFFFFF" w:themeColor="background1"/>
                                </w:rPr>
                              </w:pPr>
                              <w:r>
                                <w:rPr>
                                  <w:caps/>
                                  <w:color w:val="FFFFFF" w:themeColor="background1"/>
                                </w:rPr>
                                <w:t>Audio-acoustic-Assistant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EndPr/>
                    <w:sdtContent>
                      <w:p w:rsidR="00832C6D" w:rsidRDefault="00832C6D">
                        <w:pPr>
                          <w:pStyle w:val="Header"/>
                          <w:jc w:val="center"/>
                          <w:rPr>
                            <w:caps/>
                            <w:color w:val="FFFFFF" w:themeColor="background1"/>
                          </w:rPr>
                        </w:pPr>
                        <w:r>
                          <w:rPr>
                            <w:caps/>
                            <w:color w:val="FFFFFF" w:themeColor="background1"/>
                          </w:rPr>
                          <w:t>Audio-acoustic-Assistant Ltd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C6D" w:rsidRDefault="00832C6D">
    <w:pPr>
      <w:pStyle w:val="Header"/>
    </w:pPr>
    <w:r>
      <w:rPr>
        <w:noProof/>
        <w:lang w:val="es-VE" w:eastAsia="es-V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32C6D" w:rsidRDefault="00832C6D">
                              <w:pPr>
                                <w:pStyle w:val="Header"/>
                                <w:jc w:val="center"/>
                                <w:rPr>
                                  <w:caps/>
                                  <w:color w:val="FFFFFF" w:themeColor="background1"/>
                                </w:rPr>
                              </w:pPr>
                              <w:r>
                                <w:rPr>
                                  <w:caps/>
                                  <w:color w:val="FFFFFF" w:themeColor="background1"/>
                                </w:rPr>
                                <w:t>Audio-acoustic-Assistant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32C6D" w:rsidRDefault="00832C6D">
                        <w:pPr>
                          <w:pStyle w:val="Header"/>
                          <w:jc w:val="center"/>
                          <w:rPr>
                            <w:caps/>
                            <w:color w:val="FFFFFF" w:themeColor="background1"/>
                          </w:rPr>
                        </w:pPr>
                        <w:r>
                          <w:rPr>
                            <w:caps/>
                            <w:color w:val="FFFFFF" w:themeColor="background1"/>
                          </w:rPr>
                          <w:t>Audio-acoustic-Assistant Ltd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DDB4B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F5574"/>
    <w:rsid w:val="001055D7"/>
    <w:rsid w:val="00137013"/>
    <w:rsid w:val="001A39E2"/>
    <w:rsid w:val="00205D05"/>
    <w:rsid w:val="00214780"/>
    <w:rsid w:val="00272820"/>
    <w:rsid w:val="00302DF3"/>
    <w:rsid w:val="00312863"/>
    <w:rsid w:val="00322255"/>
    <w:rsid w:val="00346A95"/>
    <w:rsid w:val="003516FD"/>
    <w:rsid w:val="00377E9F"/>
    <w:rsid w:val="004079D4"/>
    <w:rsid w:val="004404FF"/>
    <w:rsid w:val="00450D19"/>
    <w:rsid w:val="004B7341"/>
    <w:rsid w:val="0050262F"/>
    <w:rsid w:val="0054737B"/>
    <w:rsid w:val="00602A74"/>
    <w:rsid w:val="00711E26"/>
    <w:rsid w:val="007A1053"/>
    <w:rsid w:val="007D7A8E"/>
    <w:rsid w:val="00832C6D"/>
    <w:rsid w:val="008978D2"/>
    <w:rsid w:val="008B5A56"/>
    <w:rsid w:val="008E002C"/>
    <w:rsid w:val="00910709"/>
    <w:rsid w:val="0092435C"/>
    <w:rsid w:val="00954D9D"/>
    <w:rsid w:val="009B0B1B"/>
    <w:rsid w:val="009D095C"/>
    <w:rsid w:val="009D3495"/>
    <w:rsid w:val="00A05485"/>
    <w:rsid w:val="00A146F5"/>
    <w:rsid w:val="00A17CBF"/>
    <w:rsid w:val="00A41C15"/>
    <w:rsid w:val="00A42A0B"/>
    <w:rsid w:val="00A542AC"/>
    <w:rsid w:val="00A650F8"/>
    <w:rsid w:val="00A87564"/>
    <w:rsid w:val="00B23794"/>
    <w:rsid w:val="00B9028A"/>
    <w:rsid w:val="00C55869"/>
    <w:rsid w:val="00D051D4"/>
    <w:rsid w:val="00D122C7"/>
    <w:rsid w:val="00D7071A"/>
    <w:rsid w:val="00D70941"/>
    <w:rsid w:val="00DD66BB"/>
    <w:rsid w:val="00E1537B"/>
    <w:rsid w:val="00E17BAA"/>
    <w:rsid w:val="00E27F7F"/>
    <w:rsid w:val="00E30969"/>
    <w:rsid w:val="00E329E2"/>
    <w:rsid w:val="00E369DC"/>
    <w:rsid w:val="00E523CD"/>
    <w:rsid w:val="00E7238B"/>
    <w:rsid w:val="00F652F3"/>
    <w:rsid w:val="00FB5BB3"/>
    <w:rsid w:val="00FB7BFB"/>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2DAE"/>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outlineLvl w:val="2"/>
    </w:pPr>
    <w:rPr>
      <w:rFonts w:asciiTheme="majorHAnsi" w:eastAsiaTheme="majorEastAsia" w:hAnsiTheme="majorHAnsi" w:cstheme="majorBidi"/>
      <w:color w:val="BF8F00" w:themeColor="accent4" w:themeShade="BF"/>
      <w:szCs w:val="24"/>
    </w:rPr>
  </w:style>
  <w:style w:type="paragraph" w:styleId="Heading4">
    <w:name w:val="heading 4"/>
    <w:basedOn w:val="Normal"/>
    <w:next w:val="Normal"/>
    <w:link w:val="Heading4Char"/>
    <w:uiPriority w:val="9"/>
    <w:unhideWhenUsed/>
    <w:qFormat/>
    <w:rsid w:val="00450D19"/>
    <w:pPr>
      <w:keepNext/>
      <w:keepLines/>
      <w:spacing w:before="4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45FF570-B515-4751-A60C-40CE8444E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16</Pages>
  <Words>3151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Audio-acoustic-Assistant Ltd</vt:lpstr>
    </vt:vector>
  </TitlesOfParts>
  <Company/>
  <LinksUpToDate>false</LinksUpToDate>
  <CharactersWithSpaces>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Audio-acoustic-Assistant Ltd</dc:title>
  <dc:subject>Business Plan</dc:subject>
  <dc:creator>Keith Feeney</dc:creator>
  <cp:keywords/>
  <dc:description/>
  <cp:lastModifiedBy>Cedric Vecchionacce</cp:lastModifiedBy>
  <cp:revision>8</cp:revision>
  <dcterms:created xsi:type="dcterms:W3CDTF">2017-02-28T11:54:00Z</dcterms:created>
  <dcterms:modified xsi:type="dcterms:W3CDTF">2017-03-20T22:58:00Z</dcterms:modified>
</cp:coreProperties>
</file>