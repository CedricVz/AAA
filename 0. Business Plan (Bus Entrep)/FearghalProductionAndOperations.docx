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01" w:rsidRPr="006E5609" w:rsidRDefault="00F0628B" w:rsidP="00040401">
      <w:pPr>
        <w:pStyle w:val="Title"/>
        <w:rPr>
          <w:color w:val="0D0D0D" w:themeColor="text1" w:themeTint="F2"/>
        </w:rPr>
      </w:pPr>
      <w:r w:rsidRPr="006E5609">
        <w:rPr>
          <w:color w:val="0D0D0D" w:themeColor="text1" w:themeTint="F2"/>
        </w:rPr>
        <w:t>PRODUCTION AND OPERATIONS</w:t>
      </w:r>
    </w:p>
    <w:p w:rsidR="006E5609" w:rsidRPr="006E5609" w:rsidRDefault="006E5609" w:rsidP="006E5609">
      <w:pPr>
        <w:rPr>
          <w:rFonts w:asciiTheme="majorHAnsi" w:eastAsiaTheme="majorEastAsia" w:hAnsiTheme="majorHAnsi" w:cstheme="majorBidi"/>
          <w:color w:val="0D0D0D" w:themeColor="text1" w:themeTint="F2"/>
          <w:sz w:val="36"/>
          <w:szCs w:val="32"/>
        </w:rPr>
      </w:pPr>
      <w:r w:rsidRPr="006E5609">
        <w:rPr>
          <w:rStyle w:val="Heading1Char"/>
          <w:color w:val="0D0D0D" w:themeColor="text1" w:themeTint="F2"/>
          <w:sz w:val="36"/>
        </w:rPr>
        <w:t>Premises</w:t>
      </w:r>
      <w:r w:rsidRPr="006E5609">
        <w:rPr>
          <w:rFonts w:asciiTheme="majorHAnsi" w:eastAsiaTheme="majorEastAsia" w:hAnsiTheme="majorHAnsi" w:cstheme="majorBidi"/>
          <w:color w:val="0D0D0D" w:themeColor="text1" w:themeTint="F2"/>
          <w:sz w:val="36"/>
          <w:szCs w:val="32"/>
        </w:rPr>
        <w:t>:</w:t>
      </w:r>
    </w:p>
    <w:p w:rsidR="006E5609" w:rsidRPr="006E5609" w:rsidRDefault="006E5609" w:rsidP="006E5609">
      <w:pPr>
        <w:rPr>
          <w:sz w:val="24"/>
        </w:rPr>
      </w:pPr>
      <w:r w:rsidRPr="006E5609">
        <w:rPr>
          <w:sz w:val="24"/>
        </w:rPr>
        <w:t>AudioAcousticAssistant Ltd. will commence operations within the National Colle</w:t>
      </w:r>
      <w:r>
        <w:rPr>
          <w:sz w:val="24"/>
        </w:rPr>
        <w:t xml:space="preserve">ge of Ireland on Mayor Street. </w:t>
      </w:r>
      <w:bookmarkStart w:id="0" w:name="_GoBack"/>
      <w:bookmarkEnd w:id="0"/>
    </w:p>
    <w:p w:rsidR="006E5609" w:rsidRPr="006E5609" w:rsidRDefault="006E5609" w:rsidP="006E5609">
      <w:pPr>
        <w:rPr>
          <w:sz w:val="24"/>
        </w:rPr>
      </w:pPr>
      <w:r w:rsidRPr="006E5609">
        <w:rPr>
          <w:sz w:val="24"/>
        </w:rPr>
        <w:t>This location has usable classrooms that have sufficient capacity to cater for the plans as detailed in this document and will be sufficient for the foreseeable future.</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E5609" w:rsidP="006E5609">
      <w:pPr>
        <w:pStyle w:val="Heading1"/>
        <w:rPr>
          <w:color w:val="0D0D0D" w:themeColor="text1" w:themeTint="F2"/>
          <w:sz w:val="36"/>
        </w:rPr>
      </w:pPr>
      <w:r w:rsidRPr="006E5609">
        <w:rPr>
          <w:color w:val="0D0D0D" w:themeColor="text1" w:themeTint="F2"/>
          <w:sz w:val="36"/>
        </w:rPr>
        <w:t>Health &amp; Safety/Employment and Tax Legislation.</w:t>
      </w:r>
    </w:p>
    <w:p w:rsidR="006E5609" w:rsidRPr="006E5609" w:rsidRDefault="006E5609" w:rsidP="006E5609">
      <w:pPr>
        <w:rPr>
          <w:sz w:val="24"/>
        </w:rPr>
      </w:pPr>
      <w:r w:rsidRPr="006E5609">
        <w:rPr>
          <w:sz w:val="24"/>
        </w:rPr>
        <w:t>The numerous terms under Employment legislation, Working Time Directive etc. are known to the promoters and will be adhered to by the company. Each employee will be given a contract of employment upon recruitment and proper books and tax returns will be maintained.</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E5609" w:rsidP="006E5609">
      <w:pPr>
        <w:rPr>
          <w:rFonts w:asciiTheme="majorHAnsi" w:eastAsiaTheme="majorEastAsia" w:hAnsiTheme="majorHAnsi" w:cstheme="majorBidi"/>
          <w:color w:val="0D0D0D" w:themeColor="text1" w:themeTint="F2"/>
          <w:sz w:val="36"/>
          <w:szCs w:val="32"/>
        </w:rPr>
      </w:pPr>
      <w:r w:rsidRPr="006E5609">
        <w:rPr>
          <w:rStyle w:val="Heading1Char"/>
          <w:color w:val="0D0D0D" w:themeColor="text1" w:themeTint="F2"/>
          <w:sz w:val="36"/>
        </w:rPr>
        <w:t>Insurances</w:t>
      </w:r>
      <w:r w:rsidRPr="006E5609">
        <w:rPr>
          <w:rFonts w:asciiTheme="majorHAnsi" w:eastAsiaTheme="majorEastAsia" w:hAnsiTheme="majorHAnsi" w:cstheme="majorBidi"/>
          <w:color w:val="0D0D0D" w:themeColor="text1" w:themeTint="F2"/>
          <w:sz w:val="36"/>
          <w:szCs w:val="32"/>
        </w:rPr>
        <w:t>.</w:t>
      </w:r>
    </w:p>
    <w:p w:rsidR="006E5609" w:rsidRPr="006E5609" w:rsidRDefault="006E5609" w:rsidP="006E5609">
      <w:pPr>
        <w:rPr>
          <w:sz w:val="24"/>
        </w:rPr>
      </w:pPr>
      <w:r w:rsidRPr="006E5609">
        <w:rPr>
          <w:sz w:val="24"/>
        </w:rPr>
        <w:t xml:space="preserve">The promoters have taken advice on insurance provisions as required. Items such as Employer liability, Public Liability, Fire and All Perils insurance etc. have been posted and are covered in the projected financial statements appended. </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E5609" w:rsidP="006E5609">
      <w:pPr>
        <w:pStyle w:val="Heading1"/>
        <w:rPr>
          <w:color w:val="0D0D0D" w:themeColor="text1" w:themeTint="F2"/>
          <w:sz w:val="36"/>
        </w:rPr>
      </w:pPr>
      <w:r w:rsidRPr="006E5609">
        <w:rPr>
          <w:color w:val="0D0D0D" w:themeColor="text1" w:themeTint="F2"/>
          <w:sz w:val="36"/>
        </w:rPr>
        <w:t>Plant and Equipment.</w:t>
      </w:r>
    </w:p>
    <w:p w:rsidR="006E5609" w:rsidRPr="006E5609" w:rsidRDefault="006E5609" w:rsidP="006E5609">
      <w:pPr>
        <w:rPr>
          <w:sz w:val="24"/>
        </w:rPr>
      </w:pPr>
      <w:r w:rsidRPr="006E5609">
        <w:rPr>
          <w:sz w:val="24"/>
        </w:rPr>
        <w:t>The workspace will be fitted out with the following equipment:</w:t>
      </w:r>
    </w:p>
    <w:p w:rsidR="006E5609" w:rsidRPr="006E5609" w:rsidRDefault="006E5609" w:rsidP="006E5609">
      <w:pPr>
        <w:rPr>
          <w:sz w:val="24"/>
        </w:rPr>
      </w:pPr>
      <w:r w:rsidRPr="006E5609">
        <w:rPr>
          <w:sz w:val="24"/>
        </w:rPr>
        <w:t xml:space="preserve">5 Computers that can run Android Studio, NetBeans and have internet access. </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E5609" w:rsidP="006E5609">
      <w:pPr>
        <w:pStyle w:val="Heading1"/>
        <w:rPr>
          <w:color w:val="0D0D0D" w:themeColor="text1" w:themeTint="F2"/>
          <w:sz w:val="36"/>
        </w:rPr>
      </w:pPr>
      <w:r w:rsidRPr="006E5609">
        <w:rPr>
          <w:color w:val="0D0D0D" w:themeColor="text1" w:themeTint="F2"/>
          <w:sz w:val="36"/>
        </w:rPr>
        <w:t>Production/Operations</w:t>
      </w:r>
    </w:p>
    <w:p w:rsidR="006E5609" w:rsidRPr="006E5609" w:rsidRDefault="006E5609" w:rsidP="006E5609">
      <w:pPr>
        <w:rPr>
          <w:sz w:val="24"/>
        </w:rPr>
      </w:pPr>
      <w:r w:rsidRPr="006E5609">
        <w:rPr>
          <w:sz w:val="24"/>
        </w:rPr>
        <w:t xml:space="preserve">The sequence of events which we will use to get our application to the App and website to the market </w:t>
      </w:r>
      <w:r w:rsidRPr="006E5609">
        <w:rPr>
          <w:sz w:val="24"/>
        </w:rPr>
        <w:t>would take the following steps:</w:t>
      </w:r>
    </w:p>
    <w:p w:rsidR="006E5609" w:rsidRPr="006E5609" w:rsidRDefault="006E5609" w:rsidP="006E5609">
      <w:pPr>
        <w:rPr>
          <w:sz w:val="24"/>
        </w:rPr>
      </w:pPr>
      <w:r w:rsidRPr="006E5609">
        <w:rPr>
          <w:sz w:val="24"/>
        </w:rPr>
        <w:t>The form of drawings and technical specification is received and an Estimate is prepared based on measured labour and overhead/profit margin required.</w:t>
      </w:r>
    </w:p>
    <w:p w:rsidR="006E5609" w:rsidRPr="006E5609" w:rsidRDefault="006E5609" w:rsidP="006E5609">
      <w:pPr>
        <w:rPr>
          <w:sz w:val="24"/>
        </w:rPr>
      </w:pPr>
      <w:r w:rsidRPr="006E5609">
        <w:rPr>
          <w:sz w:val="24"/>
        </w:rPr>
        <w:t>The app and website is scheduled for production through the workspace. Such elements as; availability of labour and customer delivery date are considered during this process.</w:t>
      </w:r>
    </w:p>
    <w:p w:rsidR="006E5609" w:rsidRPr="006E5609" w:rsidRDefault="006E5609" w:rsidP="006E5609">
      <w:pPr>
        <w:rPr>
          <w:sz w:val="24"/>
        </w:rPr>
      </w:pPr>
      <w:r w:rsidRPr="006E5609">
        <w:rPr>
          <w:sz w:val="24"/>
        </w:rPr>
        <w:lastRenderedPageBreak/>
        <w:t xml:space="preserve">The app and website is then put through the </w:t>
      </w:r>
      <w:r w:rsidRPr="006E5609">
        <w:rPr>
          <w:sz w:val="24"/>
        </w:rPr>
        <w:t>workspace (</w:t>
      </w:r>
      <w:r w:rsidRPr="006E5609">
        <w:rPr>
          <w:sz w:val="24"/>
        </w:rPr>
        <w:t>in our NCI classroom) and with a use of Android Studio.</w:t>
      </w:r>
    </w:p>
    <w:p w:rsidR="006E5609" w:rsidRPr="006E5609" w:rsidRDefault="006E5609" w:rsidP="006E5609">
      <w:pPr>
        <w:rPr>
          <w:sz w:val="24"/>
        </w:rPr>
      </w:pPr>
      <w:r w:rsidRPr="006E5609">
        <w:rPr>
          <w:sz w:val="24"/>
        </w:rPr>
        <w:t>The app is then submitted to Google play store, and the website is published on a web domain.</w:t>
      </w:r>
    </w:p>
    <w:p w:rsidR="006E5609" w:rsidRPr="006E5609" w:rsidRDefault="006E5609" w:rsidP="006E5609">
      <w:pPr>
        <w:rPr>
          <w:sz w:val="24"/>
        </w:rPr>
      </w:pPr>
      <w:r w:rsidRPr="006E5609">
        <w:rPr>
          <w:sz w:val="24"/>
        </w:rPr>
        <w:t xml:space="preserve">Following </w:t>
      </w:r>
      <w:r w:rsidRPr="006E5609">
        <w:rPr>
          <w:sz w:val="24"/>
        </w:rPr>
        <w:t>release,</w:t>
      </w:r>
      <w:r w:rsidRPr="006E5609">
        <w:rPr>
          <w:sz w:val="24"/>
        </w:rPr>
        <w:t xml:space="preserve"> the AAA app and website customer help and maintenance process will be subcontracted to Google Ltd. in Dublin.</w:t>
      </w:r>
    </w:p>
    <w:p w:rsidR="006E5609" w:rsidRPr="006E5609" w:rsidRDefault="006E5609" w:rsidP="006E5609">
      <w:pPr>
        <w:rPr>
          <w:rFonts w:asciiTheme="majorHAnsi" w:eastAsiaTheme="majorEastAsia" w:hAnsiTheme="majorHAnsi" w:cstheme="majorBidi"/>
          <w:color w:val="0D0D0D" w:themeColor="text1" w:themeTint="F2"/>
          <w:sz w:val="36"/>
          <w:szCs w:val="32"/>
        </w:rPr>
      </w:pPr>
    </w:p>
    <w:p w:rsidR="006E5609" w:rsidRPr="006E5609" w:rsidRDefault="006E5609" w:rsidP="006E5609">
      <w:pPr>
        <w:pStyle w:val="Heading1"/>
        <w:rPr>
          <w:color w:val="0D0D0D" w:themeColor="text1" w:themeTint="F2"/>
          <w:sz w:val="36"/>
        </w:rPr>
      </w:pPr>
      <w:r w:rsidRPr="006E5609">
        <w:rPr>
          <w:color w:val="0D0D0D" w:themeColor="text1" w:themeTint="F2"/>
          <w:sz w:val="36"/>
        </w:rPr>
        <w:t>Quality Control.</w:t>
      </w:r>
    </w:p>
    <w:p w:rsidR="006E5609" w:rsidRPr="006E5609" w:rsidRDefault="006E5609" w:rsidP="006E5609">
      <w:pPr>
        <w:rPr>
          <w:sz w:val="24"/>
        </w:rPr>
      </w:pPr>
      <w:r w:rsidRPr="006E5609">
        <w:rPr>
          <w:sz w:val="24"/>
        </w:rPr>
        <w:t>The promoters will have early access to the app and website, and will be able to give feedback which we will take under advisement.</w:t>
      </w:r>
    </w:p>
    <w:p w:rsidR="006E5609" w:rsidRPr="006E5609" w:rsidRDefault="006E5609" w:rsidP="006E5609">
      <w:pPr>
        <w:rPr>
          <w:sz w:val="24"/>
        </w:rPr>
      </w:pPr>
      <w:r w:rsidRPr="006E5609">
        <w:rPr>
          <w:sz w:val="24"/>
        </w:rPr>
        <w:t xml:space="preserve">We have arranged a group of beta testers from our customer bases (for example we have </w:t>
      </w:r>
      <w:r w:rsidRPr="006E5609">
        <w:rPr>
          <w:sz w:val="24"/>
        </w:rPr>
        <w:t>Youtuber’s</w:t>
      </w:r>
      <w:r w:rsidRPr="006E5609">
        <w:rPr>
          <w:sz w:val="24"/>
        </w:rPr>
        <w:t xml:space="preserve"> who are willing to test our app and give us feedback.) prior to the commencement of release to the market.</w:t>
      </w:r>
    </w:p>
    <w:p w:rsidR="001B3A81" w:rsidRPr="006E5609" w:rsidRDefault="001B3A81">
      <w:pPr>
        <w:rPr>
          <w:color w:val="0D0D0D" w:themeColor="text1" w:themeTint="F2"/>
        </w:rPr>
      </w:pPr>
    </w:p>
    <w:sectPr w:rsidR="001B3A81" w:rsidRPr="006E5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01"/>
    <w:rsid w:val="00040401"/>
    <w:rsid w:val="001B3A81"/>
    <w:rsid w:val="006E5609"/>
    <w:rsid w:val="00AA5B32"/>
    <w:rsid w:val="00D82CF6"/>
    <w:rsid w:val="00F062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CEA0"/>
  <w15:chartTrackingRefBased/>
  <w15:docId w15:val="{7EB75855-1AAF-4539-8993-AD8BC090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4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9C1DAA42.dotm</Template>
  <TotalTime>8</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Fearghal McMorrow</dc:creator>
  <cp:keywords/>
  <dc:description/>
  <cp:lastModifiedBy>Fearghal McMorrow</cp:lastModifiedBy>
  <cp:revision>4</cp:revision>
  <dcterms:created xsi:type="dcterms:W3CDTF">2017-02-12T16:38:00Z</dcterms:created>
  <dcterms:modified xsi:type="dcterms:W3CDTF">2017-03-01T12:23:00Z</dcterms:modified>
</cp:coreProperties>
</file>