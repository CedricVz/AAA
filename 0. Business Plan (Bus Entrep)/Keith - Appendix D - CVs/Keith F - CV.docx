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32"/>
        <w:gridCol w:w="270"/>
        <w:gridCol w:w="263"/>
        <w:gridCol w:w="7"/>
        <w:gridCol w:w="928"/>
        <w:gridCol w:w="1032"/>
        <w:gridCol w:w="1562"/>
        <w:gridCol w:w="1046"/>
        <w:gridCol w:w="607"/>
        <w:gridCol w:w="3033"/>
      </w:tblGrid>
      <w:tr w:rsidR="00F56843" w:rsidRPr="006F74F1" w:rsidTr="00F56843">
        <w:trPr>
          <w:trHeight w:val="1141"/>
          <w:jc w:val="center"/>
        </w:trPr>
        <w:tc>
          <w:tcPr>
            <w:tcW w:w="6094" w:type="dxa"/>
            <w:gridSpan w:val="7"/>
            <w:tcBorders>
              <w:bottom w:val="single" w:sz="4" w:space="0" w:color="808080" w:themeColor="background1" w:themeShade="80"/>
            </w:tcBorders>
          </w:tcPr>
          <w:p w:rsidR="00F56843" w:rsidRPr="006F74F1" w:rsidRDefault="008677C4" w:rsidP="00F56843">
            <w:pPr>
              <w:pStyle w:val="Heading1"/>
              <w:outlineLvl w:val="0"/>
              <w:rPr>
                <w:lang w:val="en-IE"/>
              </w:rPr>
            </w:pPr>
            <w:r>
              <w:rPr>
                <w:lang w:val="en-IE"/>
              </w:rPr>
              <w:t>Keith Feeney</w:t>
            </w:r>
          </w:p>
          <w:p w:rsidR="00F56843" w:rsidRPr="006F74F1" w:rsidRDefault="008677C4" w:rsidP="00F56843">
            <w:pPr>
              <w:pStyle w:val="tagline"/>
              <w:rPr>
                <w:lang w:val="en-IE"/>
              </w:rPr>
            </w:pPr>
            <w:r>
              <w:rPr>
                <w:lang w:val="en-IE"/>
              </w:rPr>
              <w:t>Human Resources</w:t>
            </w:r>
          </w:p>
        </w:tc>
        <w:tc>
          <w:tcPr>
            <w:tcW w:w="1653" w:type="dxa"/>
            <w:gridSpan w:val="2"/>
            <w:tcBorders>
              <w:bottom w:val="single" w:sz="4" w:space="0" w:color="808080" w:themeColor="background1" w:themeShade="80"/>
            </w:tcBorders>
          </w:tcPr>
          <w:p w:rsidR="00F56843" w:rsidRPr="006F74F1" w:rsidRDefault="00F56843" w:rsidP="00F56843">
            <w:pPr>
              <w:rPr>
                <w:lang w:val="en-IE"/>
              </w:rPr>
            </w:pPr>
          </w:p>
        </w:tc>
        <w:tc>
          <w:tcPr>
            <w:tcW w:w="3033" w:type="dxa"/>
            <w:tcBorders>
              <w:bottom w:val="single" w:sz="4" w:space="0" w:color="808080" w:themeColor="background1" w:themeShade="80"/>
            </w:tcBorders>
          </w:tcPr>
          <w:p w:rsidR="008C28C5" w:rsidRPr="006F74F1" w:rsidRDefault="008C28C5" w:rsidP="008C28C5">
            <w:pPr>
              <w:pStyle w:val="ContactInfo"/>
              <w:rPr>
                <w:lang w:val="en-IE"/>
              </w:rPr>
            </w:pPr>
            <w:r>
              <w:rPr>
                <w:lang w:val="en-IE"/>
              </w:rPr>
              <w:t xml:space="preserve">083 </w:t>
            </w:r>
            <w:r w:rsidR="008677C4">
              <w:rPr>
                <w:lang w:val="en-IE"/>
              </w:rPr>
              <w:t>247 5136</w:t>
            </w:r>
          </w:p>
          <w:p w:rsidR="008C28C5" w:rsidRPr="006F74F1" w:rsidRDefault="006B25FF" w:rsidP="008677C4">
            <w:pPr>
              <w:pStyle w:val="ContactInfo"/>
              <w:rPr>
                <w:lang w:val="en-IE"/>
              </w:rPr>
            </w:pPr>
            <w:r>
              <w:rPr>
                <w:lang w:val="en-IE"/>
              </w:rPr>
              <w:t xml:space="preserve">123 </w:t>
            </w:r>
            <w:r w:rsidR="008677C4">
              <w:rPr>
                <w:lang w:val="en-IE"/>
              </w:rPr>
              <w:t>Ballymount Road</w:t>
            </w:r>
          </w:p>
          <w:p w:rsidR="00F56843" w:rsidRPr="006F74F1" w:rsidRDefault="008677C4" w:rsidP="00862A00">
            <w:pPr>
              <w:pStyle w:val="ContactInfo"/>
              <w:rPr>
                <w:lang w:val="en-IE"/>
              </w:rPr>
            </w:pPr>
            <w:r>
              <w:rPr>
                <w:lang w:val="en-IE"/>
              </w:rPr>
              <w:t>Dublin 14</w:t>
            </w:r>
          </w:p>
        </w:tc>
      </w:tr>
      <w:tr w:rsidR="00F56843" w:rsidRPr="006F74F1" w:rsidTr="00F56843">
        <w:trPr>
          <w:jc w:val="center"/>
        </w:trPr>
        <w:tc>
          <w:tcPr>
            <w:tcW w:w="6094" w:type="dxa"/>
            <w:gridSpan w:val="7"/>
            <w:tcBorders>
              <w:top w:val="single" w:sz="4" w:space="0" w:color="808080" w:themeColor="background1" w:themeShade="80"/>
            </w:tcBorders>
          </w:tcPr>
          <w:p w:rsidR="00F56843" w:rsidRPr="006F74F1" w:rsidRDefault="00F56843" w:rsidP="006F74F1">
            <w:pPr>
              <w:rPr>
                <w:lang w:val="en-IE"/>
              </w:rPr>
            </w:pPr>
          </w:p>
        </w:tc>
        <w:tc>
          <w:tcPr>
            <w:tcW w:w="1653" w:type="dxa"/>
            <w:gridSpan w:val="2"/>
            <w:tcBorders>
              <w:top w:val="single" w:sz="4" w:space="0" w:color="808080" w:themeColor="background1" w:themeShade="80"/>
            </w:tcBorders>
          </w:tcPr>
          <w:p w:rsidR="00F56843" w:rsidRPr="006F74F1" w:rsidRDefault="00F56843" w:rsidP="006F74F1">
            <w:pPr>
              <w:rPr>
                <w:lang w:val="en-IE"/>
              </w:rPr>
            </w:pPr>
          </w:p>
        </w:tc>
        <w:tc>
          <w:tcPr>
            <w:tcW w:w="3033" w:type="dxa"/>
            <w:tcBorders>
              <w:top w:val="single" w:sz="4" w:space="0" w:color="808080" w:themeColor="background1" w:themeShade="80"/>
            </w:tcBorders>
          </w:tcPr>
          <w:p w:rsidR="00F56843" w:rsidRPr="006F74F1" w:rsidRDefault="00F56843" w:rsidP="006F74F1">
            <w:pPr>
              <w:rPr>
                <w:lang w:val="en-IE"/>
              </w:rPr>
            </w:pPr>
          </w:p>
        </w:tc>
      </w:tr>
      <w:tr w:rsidR="006F74F1" w:rsidRPr="006F74F1" w:rsidTr="00F56843">
        <w:trPr>
          <w:gridAfter w:val="5"/>
          <w:wAfter w:w="7280" w:type="dxa"/>
          <w:trHeight w:val="288"/>
          <w:jc w:val="center"/>
        </w:trPr>
        <w:tc>
          <w:tcPr>
            <w:tcW w:w="3500" w:type="dxa"/>
            <w:gridSpan w:val="5"/>
          </w:tcPr>
          <w:p w:rsidR="006F74F1" w:rsidRPr="006F74F1" w:rsidRDefault="006F74F1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 w:val="restart"/>
            <w:vAlign w:val="center"/>
          </w:tcPr>
          <w:p w:rsidR="008F4DD3" w:rsidRPr="006F74F1" w:rsidRDefault="008F4DD3" w:rsidP="006F74F1">
            <w:pPr>
              <w:pStyle w:val="Heading2"/>
              <w:outlineLvl w:val="1"/>
              <w:rPr>
                <w:lang w:val="en-IE"/>
              </w:rPr>
            </w:pPr>
            <w:r w:rsidRPr="006F74F1">
              <w:rPr>
                <w:lang w:val="en-IE"/>
              </w:rPr>
              <w:t>Work History</w:t>
            </w: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F56843" w:rsidRPr="006F74F1" w:rsidRDefault="00A825C6" w:rsidP="006F74F1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HR Director</w:t>
            </w:r>
          </w:p>
          <w:p w:rsidR="008F4DD3" w:rsidRPr="006F74F1" w:rsidRDefault="008677C4" w:rsidP="006F74F1">
            <w:pPr>
              <w:rPr>
                <w:lang w:val="en-IE"/>
              </w:rPr>
            </w:pPr>
            <w:r>
              <w:rPr>
                <w:lang w:val="en-IE"/>
              </w:rPr>
              <w:t>2010</w:t>
            </w:r>
            <w:r w:rsidR="00F56843" w:rsidRPr="006F74F1">
              <w:rPr>
                <w:lang w:val="en-IE"/>
              </w:rPr>
              <w:t xml:space="preserve"> – </w:t>
            </w:r>
            <w:r w:rsidR="006F74F1" w:rsidRPr="006F74F1">
              <w:rPr>
                <w:lang w:val="en-IE"/>
              </w:rPr>
              <w:t>2017</w:t>
            </w:r>
          </w:p>
        </w:tc>
        <w:tc>
          <w:tcPr>
            <w:tcW w:w="6248" w:type="dxa"/>
            <w:gridSpan w:val="4"/>
          </w:tcPr>
          <w:p w:rsidR="008F4DD3" w:rsidRPr="006F74F1" w:rsidRDefault="008677C4" w:rsidP="006F74F1">
            <w:pPr>
              <w:rPr>
                <w:b/>
                <w:noProof/>
                <w:lang w:val="en-IE"/>
              </w:rPr>
            </w:pPr>
            <w:r>
              <w:rPr>
                <w:b/>
                <w:noProof/>
                <w:lang w:val="en-IE"/>
              </w:rPr>
              <w:t>Amazon</w:t>
            </w:r>
          </w:p>
          <w:p w:rsidR="006F74F1" w:rsidRPr="006F74F1" w:rsidRDefault="006F74F1" w:rsidP="006F74F1">
            <w:pPr>
              <w:rPr>
                <w:noProof/>
                <w:lang w:val="en-IE"/>
              </w:rPr>
            </w:pPr>
            <w:r w:rsidRPr="006F74F1">
              <w:rPr>
                <w:noProof/>
                <w:lang w:val="en-IE"/>
              </w:rPr>
              <w:t>Jobs included were:</w:t>
            </w:r>
          </w:p>
          <w:p w:rsidR="006F74F1" w:rsidRPr="006F74F1" w:rsidRDefault="008677C4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Leave of Absence and Accommodation Specialist</w:t>
            </w:r>
          </w:p>
          <w:p w:rsidR="006F74F1" w:rsidRPr="006F74F1" w:rsidRDefault="008677C4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Compensation Specialist Manager</w:t>
            </w:r>
          </w:p>
          <w:p w:rsidR="006F74F1" w:rsidRPr="006F74F1" w:rsidRDefault="008677C4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Benefits Manager</w:t>
            </w:r>
          </w:p>
          <w:p w:rsidR="006F74F1" w:rsidRPr="006F74F1" w:rsidRDefault="008677C4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Talnet Management Specialist Manager</w:t>
            </w:r>
          </w:p>
          <w:p w:rsidR="006F74F1" w:rsidRPr="006F74F1" w:rsidRDefault="008677C4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Learning and Development Specialist</w:t>
            </w:r>
          </w:p>
          <w:p w:rsidR="006F74F1" w:rsidRPr="006F74F1" w:rsidRDefault="008677C4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HR Technology Manager</w:t>
            </w:r>
          </w:p>
          <w:p w:rsidR="006F74F1" w:rsidRDefault="008677C4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Process Project Manager</w:t>
            </w:r>
          </w:p>
          <w:p w:rsidR="008677C4" w:rsidRDefault="008677C4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Program Manager</w:t>
            </w:r>
          </w:p>
          <w:p w:rsidR="008677C4" w:rsidRPr="006F74F1" w:rsidRDefault="008677C4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HR Analytics Specialist</w:t>
            </w: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6248" w:type="dxa"/>
            <w:gridSpan w:val="4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F56843" w:rsidRPr="006F74F1" w:rsidRDefault="00A825C6" w:rsidP="006F74F1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HR Manager</w:t>
            </w:r>
          </w:p>
          <w:p w:rsidR="00F56843" w:rsidRPr="006F74F1" w:rsidRDefault="008677C4" w:rsidP="006F74F1">
            <w:pPr>
              <w:rPr>
                <w:lang w:val="en-IE"/>
              </w:rPr>
            </w:pPr>
            <w:r>
              <w:rPr>
                <w:lang w:val="en-IE"/>
              </w:rPr>
              <w:t>2007-2010</w:t>
            </w:r>
          </w:p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6248" w:type="dxa"/>
            <w:gridSpan w:val="4"/>
          </w:tcPr>
          <w:p w:rsidR="006F74F1" w:rsidRPr="006F74F1" w:rsidRDefault="00A825C6" w:rsidP="006F74F1">
            <w:pPr>
              <w:rPr>
                <w:b/>
                <w:noProof/>
                <w:lang w:val="en-IE"/>
              </w:rPr>
            </w:pPr>
            <w:r>
              <w:rPr>
                <w:b/>
                <w:noProof/>
                <w:lang w:val="en-IE"/>
              </w:rPr>
              <w:t>Google</w:t>
            </w:r>
          </w:p>
          <w:p w:rsidR="008F4DD3" w:rsidRDefault="006F74F1" w:rsidP="006F74F1">
            <w:p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Jobs included were:</w:t>
            </w:r>
          </w:p>
          <w:p w:rsidR="006F74F1" w:rsidRDefault="00A825C6" w:rsidP="00E10198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Oversighting HR compliance</w:t>
            </w:r>
          </w:p>
          <w:p w:rsidR="00A825C6" w:rsidRDefault="00A825C6" w:rsidP="00A825C6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Provide positive employee relations and good communication</w:t>
            </w:r>
          </w:p>
          <w:p w:rsidR="00A825C6" w:rsidRDefault="00A825C6" w:rsidP="00A825C6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Served as a consulant to management and business partners</w:t>
            </w:r>
          </w:p>
          <w:p w:rsidR="00A825C6" w:rsidRDefault="00A825C6" w:rsidP="00A825C6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Worked with management to identify the process that supports the GBS stategy &amp; objectives</w:t>
            </w:r>
          </w:p>
          <w:p w:rsidR="00A825C6" w:rsidRDefault="00A825C6" w:rsidP="00A825C6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Design and implement programs in acordance with relevant policies, procedures and initatives</w:t>
            </w:r>
          </w:p>
          <w:p w:rsidR="00A825C6" w:rsidRDefault="00A825C6" w:rsidP="00A825C6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Revise said policies, pocedures and initatives when needed</w:t>
            </w:r>
          </w:p>
          <w:p w:rsidR="00A825C6" w:rsidRDefault="00A825C6" w:rsidP="00A825C6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Manage strategic and tactical HR initiatives</w:t>
            </w:r>
          </w:p>
          <w:p w:rsidR="00A825C6" w:rsidRPr="00A825C6" w:rsidRDefault="00A825C6" w:rsidP="00A825C6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 xml:space="preserve">Assist in managing planning, development, implementation, administration and budgeting </w:t>
            </w:r>
            <w:bookmarkStart w:id="0" w:name="_GoBack"/>
            <w:bookmarkEnd w:id="0"/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bottom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trHeight w:val="1186"/>
          <w:jc w:val="center"/>
        </w:trPr>
        <w:tc>
          <w:tcPr>
            <w:tcW w:w="2032" w:type="dxa"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  <w:r w:rsidRPr="006F74F1">
              <w:rPr>
                <w:lang w:val="en-IE"/>
              </w:rPr>
              <w:t>Awards</w:t>
            </w: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7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8208" w:type="dxa"/>
            <w:gridSpan w:val="6"/>
          </w:tcPr>
          <w:p w:rsidR="00AC278C" w:rsidRPr="006F74F1" w:rsidRDefault="00AC278C" w:rsidP="00AC278C">
            <w:pPr>
              <w:rPr>
                <w:lang w:val="en-IE"/>
              </w:rPr>
            </w:pPr>
            <w:r>
              <w:rPr>
                <w:lang w:val="en-IE"/>
              </w:rPr>
              <w:t>2011</w:t>
            </w:r>
            <w:r w:rsidRPr="006F74F1">
              <w:rPr>
                <w:lang w:val="en-IE"/>
              </w:rPr>
              <w:tab/>
            </w:r>
            <w:r>
              <w:rPr>
                <w:noProof/>
                <w:lang w:val="en-IE"/>
              </w:rPr>
              <w:t>Communications Certificate</w:t>
            </w:r>
          </w:p>
          <w:p w:rsidR="00AC278C" w:rsidRPr="006F74F1" w:rsidRDefault="00AC278C" w:rsidP="00AC278C">
            <w:pPr>
              <w:rPr>
                <w:lang w:val="en-IE"/>
              </w:rPr>
            </w:pPr>
            <w:r>
              <w:rPr>
                <w:lang w:val="en-IE"/>
              </w:rPr>
              <w:t>2012</w:t>
            </w:r>
            <w:r w:rsidRPr="006F74F1">
              <w:rPr>
                <w:lang w:val="en-IE"/>
              </w:rPr>
              <w:tab/>
            </w:r>
            <w:r>
              <w:rPr>
                <w:noProof/>
                <w:lang w:val="en-IE"/>
              </w:rPr>
              <w:t>Heath &amp; Safety Certificate</w:t>
            </w:r>
          </w:p>
          <w:p w:rsidR="00AC278C" w:rsidRPr="006F74F1" w:rsidRDefault="00AC278C" w:rsidP="00AC278C">
            <w:pPr>
              <w:rPr>
                <w:lang w:val="en-IE"/>
              </w:rPr>
            </w:pPr>
            <w:r>
              <w:rPr>
                <w:lang w:val="en-IE"/>
              </w:rPr>
              <w:t>2013</w:t>
            </w:r>
            <w:r w:rsidRPr="006F74F1">
              <w:rPr>
                <w:lang w:val="en-IE"/>
              </w:rPr>
              <w:tab/>
            </w:r>
            <w:r>
              <w:rPr>
                <w:noProof/>
                <w:lang w:val="en-IE"/>
              </w:rPr>
              <w:t>Human Resouces Certificate</w:t>
            </w:r>
          </w:p>
          <w:p w:rsidR="00AC278C" w:rsidRPr="006F74F1" w:rsidRDefault="00AC278C" w:rsidP="00AC278C">
            <w:pPr>
              <w:rPr>
                <w:lang w:val="en-IE"/>
              </w:rPr>
            </w:pPr>
            <w:r>
              <w:rPr>
                <w:lang w:val="en-IE"/>
              </w:rPr>
              <w:t>2014</w:t>
            </w:r>
            <w:r w:rsidRPr="006F74F1">
              <w:rPr>
                <w:lang w:val="en-IE"/>
              </w:rPr>
              <w:tab/>
            </w:r>
            <w:r>
              <w:rPr>
                <w:noProof/>
                <w:lang w:val="en-IE"/>
              </w:rPr>
              <w:t>Finance Certificate</w:t>
            </w:r>
            <w:r w:rsidRPr="006F74F1">
              <w:rPr>
                <w:noProof/>
                <w:lang w:val="en-IE"/>
              </w:rPr>
              <w:t xml:space="preserve"> </w:t>
            </w:r>
          </w:p>
          <w:p w:rsidR="008F4DD3" w:rsidRPr="006F74F1" w:rsidRDefault="00AC278C" w:rsidP="00AC278C">
            <w:pPr>
              <w:rPr>
                <w:lang w:val="en-IE"/>
              </w:rPr>
            </w:pPr>
            <w:r>
              <w:rPr>
                <w:lang w:val="en-IE"/>
              </w:rPr>
              <w:t>2016</w:t>
            </w:r>
            <w:r w:rsidRPr="006F74F1">
              <w:rPr>
                <w:lang w:val="en-IE"/>
              </w:rPr>
              <w:tab/>
            </w:r>
            <w:r>
              <w:rPr>
                <w:noProof/>
                <w:lang w:val="en-IE"/>
              </w:rPr>
              <w:t>Operations Certificate</w:t>
            </w: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bottom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  <w:r w:rsidRPr="006F74F1">
              <w:rPr>
                <w:lang w:val="en-IE"/>
              </w:rPr>
              <w:t>Skills</w:t>
            </w: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7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8208" w:type="dxa"/>
            <w:gridSpan w:val="6"/>
          </w:tcPr>
          <w:p w:rsidR="008F4DD3" w:rsidRPr="006F74F1" w:rsidRDefault="006F74F1" w:rsidP="00F56843">
            <w:pPr>
              <w:rPr>
                <w:lang w:val="en-IE"/>
              </w:rPr>
            </w:pPr>
            <w:r w:rsidRPr="006F74F1">
              <w:rPr>
                <w:lang w:val="en-IE"/>
              </w:rPr>
              <w:t>Superior selling and negotiation, proved track record of t</w:t>
            </w:r>
            <w:r w:rsidR="00E10198">
              <w:rPr>
                <w:lang w:val="en-IE"/>
              </w:rPr>
              <w:t>eam leadership, financial savvy, strategic thinker, excellent communication skills, good judgement, team orientated, excellent problem solving, excellent influencing skills.</w:t>
            </w: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bottom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 w:val="restart"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  <w:r w:rsidRPr="006F74F1">
              <w:rPr>
                <w:lang w:val="en-IE"/>
              </w:rPr>
              <w:t>Education</w:t>
            </w: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F56843" w:rsidRPr="006F74F1" w:rsidRDefault="006F74F1" w:rsidP="00896FE5">
            <w:pPr>
              <w:rPr>
                <w:b/>
                <w:lang w:val="en-IE"/>
              </w:rPr>
            </w:pPr>
            <w:r w:rsidRPr="006F74F1">
              <w:rPr>
                <w:b/>
                <w:lang w:val="en-IE"/>
              </w:rPr>
              <w:t>National College of Ireland</w:t>
            </w:r>
          </w:p>
          <w:p w:rsidR="008F4DD3" w:rsidRPr="006F74F1" w:rsidRDefault="008677C4" w:rsidP="00896FE5">
            <w:pPr>
              <w:rPr>
                <w:lang w:val="en-IE"/>
              </w:rPr>
            </w:pPr>
            <w:r>
              <w:rPr>
                <w:lang w:val="en-IE"/>
              </w:rPr>
              <w:t>2007</w:t>
            </w:r>
            <w:r w:rsidR="006F74F1">
              <w:rPr>
                <w:lang w:val="en-IE"/>
              </w:rPr>
              <w:t xml:space="preserve"> – </w:t>
            </w:r>
            <w:r>
              <w:rPr>
                <w:lang w:val="en-IE"/>
              </w:rPr>
              <w:t>2008</w:t>
            </w:r>
          </w:p>
        </w:tc>
        <w:tc>
          <w:tcPr>
            <w:tcW w:w="6248" w:type="dxa"/>
            <w:gridSpan w:val="4"/>
          </w:tcPr>
          <w:p w:rsidR="008F4DD3" w:rsidRPr="006F74F1" w:rsidRDefault="006F74F1" w:rsidP="006F74F1">
            <w:pPr>
              <w:rPr>
                <w:lang w:val="en-IE"/>
              </w:rPr>
            </w:pPr>
            <w:r>
              <w:rPr>
                <w:lang w:val="en-IE"/>
              </w:rPr>
              <w:t>Master</w:t>
            </w:r>
            <w:r w:rsidR="006B25FF">
              <w:rPr>
                <w:lang w:val="en-IE"/>
              </w:rPr>
              <w:t>’s</w:t>
            </w:r>
            <w:r>
              <w:rPr>
                <w:lang w:val="en-IE"/>
              </w:rPr>
              <w:t xml:space="preserve"> Degree in Business Analysis</w:t>
            </w: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8F4DD3" w:rsidRPr="006F74F1" w:rsidRDefault="008F4DD3" w:rsidP="00332703">
            <w:pPr>
              <w:pStyle w:val="Heading3"/>
              <w:outlineLvl w:val="2"/>
              <w:rPr>
                <w:lang w:val="en-IE"/>
              </w:rPr>
            </w:pPr>
          </w:p>
        </w:tc>
        <w:tc>
          <w:tcPr>
            <w:tcW w:w="6248" w:type="dxa"/>
            <w:gridSpan w:val="4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8677C4">
        <w:trPr>
          <w:trHeight w:val="692"/>
          <w:jc w:val="center"/>
        </w:trPr>
        <w:tc>
          <w:tcPr>
            <w:tcW w:w="2032" w:type="dxa"/>
            <w:vMerge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F56843" w:rsidRPr="006F74F1" w:rsidRDefault="006F74F1" w:rsidP="00606680">
            <w:pPr>
              <w:rPr>
                <w:b/>
                <w:lang w:val="en-IE"/>
              </w:rPr>
            </w:pPr>
            <w:r w:rsidRPr="006F74F1">
              <w:rPr>
                <w:b/>
                <w:lang w:val="en-IE"/>
              </w:rPr>
              <w:t>National College of Ireland</w:t>
            </w:r>
          </w:p>
          <w:p w:rsidR="008F4DD3" w:rsidRPr="006F74F1" w:rsidRDefault="008677C4" w:rsidP="00606680">
            <w:pPr>
              <w:rPr>
                <w:lang w:val="en-IE"/>
              </w:rPr>
            </w:pPr>
            <w:r>
              <w:rPr>
                <w:lang w:val="en-IE"/>
              </w:rPr>
              <w:t>2000 - 2006</w:t>
            </w:r>
          </w:p>
        </w:tc>
        <w:tc>
          <w:tcPr>
            <w:tcW w:w="6248" w:type="dxa"/>
            <w:gridSpan w:val="4"/>
          </w:tcPr>
          <w:p w:rsidR="008F4DD3" w:rsidRPr="006F74F1" w:rsidRDefault="00E10198" w:rsidP="008677C4">
            <w:pPr>
              <w:rPr>
                <w:lang w:val="en-IE"/>
              </w:rPr>
            </w:pPr>
            <w:r>
              <w:rPr>
                <w:lang w:val="en-IE"/>
              </w:rPr>
              <w:t>BSc (</w:t>
            </w:r>
            <w:r w:rsidR="006F74F1">
              <w:rPr>
                <w:lang w:val="en-IE"/>
              </w:rPr>
              <w:t xml:space="preserve">Honours) in </w:t>
            </w:r>
            <w:r w:rsidR="008677C4">
              <w:rPr>
                <w:lang w:val="en-IE"/>
              </w:rPr>
              <w:t>Business Technologies</w:t>
            </w:r>
          </w:p>
        </w:tc>
      </w:tr>
    </w:tbl>
    <w:p w:rsidR="00D22D15" w:rsidRPr="006F74F1" w:rsidRDefault="00D22D15" w:rsidP="00965C5B">
      <w:pPr>
        <w:jc w:val="right"/>
        <w:rPr>
          <w:lang w:val="en-IE"/>
        </w:rPr>
      </w:pPr>
    </w:p>
    <w:p w:rsidR="00FA763B" w:rsidRPr="006F74F1" w:rsidRDefault="00FA763B">
      <w:pPr>
        <w:rPr>
          <w:lang w:val="en-IE"/>
        </w:rPr>
      </w:pPr>
    </w:p>
    <w:sectPr w:rsidR="00FA763B" w:rsidRPr="006F74F1" w:rsidSect="006C37A5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7C4" w:rsidRDefault="008677C4" w:rsidP="00940292">
      <w:pPr>
        <w:spacing w:after="0"/>
      </w:pPr>
      <w:r>
        <w:separator/>
      </w:r>
    </w:p>
  </w:endnote>
  <w:endnote w:type="continuationSeparator" w:id="0">
    <w:p w:rsidR="008677C4" w:rsidRDefault="008677C4" w:rsidP="009402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7C4" w:rsidRPr="00940292" w:rsidRDefault="008677C4">
    <w:pPr>
      <w:pStyle w:val="Footer"/>
      <w:rPr>
        <w:rFonts w:ascii="Cambria" w:hAnsi="Cambria"/>
        <w:vanish/>
        <w:sz w:val="22"/>
      </w:rPr>
    </w:pPr>
    <w:r w:rsidRPr="00940292">
      <w:rPr>
        <w:rStyle w:val="tgc"/>
        <w:rFonts w:ascii="Cambria" w:hAnsi="Cambria"/>
        <w:vanish/>
        <w:sz w:val="22"/>
      </w:rPr>
      <w:t xml:space="preserve">© </w:t>
    </w:r>
    <w:r w:rsidRPr="00940292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7C4" w:rsidRDefault="008677C4" w:rsidP="00940292">
      <w:pPr>
        <w:spacing w:after="0"/>
      </w:pPr>
      <w:r>
        <w:separator/>
      </w:r>
    </w:p>
  </w:footnote>
  <w:footnote w:type="continuationSeparator" w:id="0">
    <w:p w:rsidR="008677C4" w:rsidRDefault="008677C4" w:rsidP="009402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43180"/>
    <w:multiLevelType w:val="hybridMultilevel"/>
    <w:tmpl w:val="57BE8D52"/>
    <w:lvl w:ilvl="0" w:tplc="55F2BCE6">
      <w:start w:val="2009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DB"/>
    <w:rsid w:val="000B1A5F"/>
    <w:rsid w:val="001144CB"/>
    <w:rsid w:val="00180B06"/>
    <w:rsid w:val="002B0B06"/>
    <w:rsid w:val="002B4572"/>
    <w:rsid w:val="00315D40"/>
    <w:rsid w:val="00332703"/>
    <w:rsid w:val="00387485"/>
    <w:rsid w:val="0042751D"/>
    <w:rsid w:val="00430EE3"/>
    <w:rsid w:val="00461FDB"/>
    <w:rsid w:val="004668CC"/>
    <w:rsid w:val="004E224D"/>
    <w:rsid w:val="00606680"/>
    <w:rsid w:val="006154DE"/>
    <w:rsid w:val="00682B8E"/>
    <w:rsid w:val="006B25FF"/>
    <w:rsid w:val="006C0ACE"/>
    <w:rsid w:val="006C37A5"/>
    <w:rsid w:val="006F74F1"/>
    <w:rsid w:val="007E20B2"/>
    <w:rsid w:val="008226E2"/>
    <w:rsid w:val="00862A00"/>
    <w:rsid w:val="008677C4"/>
    <w:rsid w:val="008901A7"/>
    <w:rsid w:val="00896FE5"/>
    <w:rsid w:val="008C28C5"/>
    <w:rsid w:val="008D6C56"/>
    <w:rsid w:val="008E46F7"/>
    <w:rsid w:val="008F4DD3"/>
    <w:rsid w:val="00910D10"/>
    <w:rsid w:val="00940292"/>
    <w:rsid w:val="009557BB"/>
    <w:rsid w:val="00965C5B"/>
    <w:rsid w:val="00A37DD0"/>
    <w:rsid w:val="00A825C6"/>
    <w:rsid w:val="00AC278C"/>
    <w:rsid w:val="00AF3474"/>
    <w:rsid w:val="00BB3779"/>
    <w:rsid w:val="00BB77D2"/>
    <w:rsid w:val="00C0245E"/>
    <w:rsid w:val="00C432D1"/>
    <w:rsid w:val="00C44344"/>
    <w:rsid w:val="00C830CB"/>
    <w:rsid w:val="00C96617"/>
    <w:rsid w:val="00CE3076"/>
    <w:rsid w:val="00D05138"/>
    <w:rsid w:val="00D21EEA"/>
    <w:rsid w:val="00D22D15"/>
    <w:rsid w:val="00D33B03"/>
    <w:rsid w:val="00D574D6"/>
    <w:rsid w:val="00D63CD8"/>
    <w:rsid w:val="00D72A20"/>
    <w:rsid w:val="00DB2121"/>
    <w:rsid w:val="00DC6F64"/>
    <w:rsid w:val="00E10198"/>
    <w:rsid w:val="00F12A65"/>
    <w:rsid w:val="00F33CC6"/>
    <w:rsid w:val="00F56843"/>
    <w:rsid w:val="00FA7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AB37"/>
  <w15:docId w15:val="{7DE91E30-3653-4C56-915F-8574AF59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F64"/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703"/>
    <w:pPr>
      <w:spacing w:after="0"/>
      <w:jc w:val="righ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2703"/>
    <w:rPr>
      <w:rFonts w:asciiTheme="majorHAnsi" w:hAnsiTheme="majorHAnsi"/>
      <w:b/>
      <w:sz w:val="28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402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0292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402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0292"/>
    <w:rPr>
      <w:rFonts w:asciiTheme="majorHAnsi" w:hAnsiTheme="majorHAnsi"/>
      <w:sz w:val="20"/>
    </w:rPr>
  </w:style>
  <w:style w:type="character" w:customStyle="1" w:styleId="tgc">
    <w:name w:val="_tgc"/>
    <w:rsid w:val="00940292"/>
  </w:style>
  <w:style w:type="paragraph" w:styleId="ListParagraph">
    <w:name w:val="List Paragraph"/>
    <w:basedOn w:val="Normal"/>
    <w:uiPriority w:val="34"/>
    <w:qFormat/>
    <w:rsid w:val="006F7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D5D7C-F105-4E09-ADF6-608C002AB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FDB89002.dotm</Template>
  <TotalTime>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Keith Feeney</cp:lastModifiedBy>
  <cp:revision>2</cp:revision>
  <dcterms:created xsi:type="dcterms:W3CDTF">2017-02-14T11:34:00Z</dcterms:created>
  <dcterms:modified xsi:type="dcterms:W3CDTF">2017-02-14T11:34:00Z</dcterms:modified>
</cp:coreProperties>
</file>