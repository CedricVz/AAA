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7443A6">
                    <w:pPr>
                      <w:pStyle w:val="NoSpacing"/>
                      <w:rPr>
                        <w:color w:val="4F81BD" w:themeColor="accent1"/>
                      </w:rPr>
                    </w:pPr>
                    <w:r>
                      <w:rPr>
                        <w:color w:val="4F81BD" w:themeColor="accent1"/>
                        <w:lang w:val="en-IE"/>
                      </w:rPr>
                      <w:t xml:space="preserve">insert </w:t>
                    </w:r>
                    <w:r w:rsidR="00E01C88">
                      <w:rPr>
                        <w:color w:val="4F81BD" w:themeColor="accent1"/>
                        <w:lang w:val="en-IE"/>
                      </w:rPr>
                      <w:t xml:space="preserve">all </w:t>
                    </w:r>
                    <w:r>
                      <w:rPr>
                        <w:color w:val="4F81BD" w:themeColor="accent1"/>
                        <w:lang w:val="en-IE"/>
                      </w:rPr>
                      <w:t>student name</w:t>
                    </w:r>
                    <w:r w:rsidR="00E01C88">
                      <w:rPr>
                        <w:color w:val="4F81BD" w:themeColor="accent1"/>
                        <w:lang w:val="en-IE"/>
                      </w:rPr>
                      <w:t>s</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1"/>
      <w:bookmarkEnd w:id="2"/>
      <w:bookmarkEnd w:id="3"/>
      <w:bookmarkEnd w:id="0"/>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21"/>
                <w:attr w:name="Year" w:val="2005"/>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proofErr w:type="spellStart"/>
            <w:r>
              <w:rPr>
                <w:rFonts w:cs="Arial"/>
                <w:lang w:val="en-IE"/>
              </w:rPr>
              <w:t>Arghir</w:t>
            </w:r>
            <w:proofErr w:type="spellEnd"/>
            <w:r>
              <w:rPr>
                <w:rFonts w:cs="Arial"/>
                <w:lang w:val="en-IE"/>
              </w:rPr>
              <w:t xml:space="preserve">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7D20EE"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01C8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A609D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A609D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A609D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A609D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A609D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A609D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A609D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rsidR="00DF5D6C" w:rsidRDefault="00A609D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A609D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622E9B" w:rsidRDefault="004F7C89"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requirements for the development of ……………</w:t>
      </w:r>
    </w:p>
    <w:p w:rsidR="00622E9B" w:rsidRDefault="00622E9B" w:rsidP="00622E9B">
      <w:pPr>
        <w:rPr>
          <w:lang w:val="en-IE"/>
        </w:rPr>
      </w:pPr>
      <w:r>
        <w:rPr>
          <w:lang w:val="en-IE"/>
        </w:rPr>
        <w:t>The intended customers are ……….</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622E9B" w:rsidRDefault="00622E9B" w:rsidP="00622E9B">
      <w:pPr>
        <w:rPr>
          <w:lang w:val="en-IE"/>
        </w:rPr>
      </w:pPr>
      <w:r>
        <w:rPr>
          <w:lang w:val="en-IE"/>
        </w:rPr>
        <w:t>John Smyth was involved in discussions with John Ryan from AN Company Ltd. To elicit the following requirements</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2613FE" w:rsidRDefault="002613FE" w:rsidP="008214CF"/>
    <w:p w:rsidR="002441E9" w:rsidRDefault="002441E9" w:rsidP="002441E9">
      <w:pPr>
        <w:ind w:left="431"/>
      </w:pPr>
      <w:r>
        <w:t>The Customers are people who need to buy a tool that will help teach them step by step how to improve their environment for the production audio.</w:t>
      </w:r>
    </w:p>
    <w:p w:rsidR="002441E9" w:rsidRDefault="002441E9" w:rsidP="002441E9">
      <w:pPr>
        <w:ind w:left="431"/>
      </w:pPr>
    </w:p>
    <w:p w:rsidR="002441E9" w:rsidRDefault="00895F3A" w:rsidP="002441E9">
      <w:pPr>
        <w:ind w:left="431"/>
      </w:pPr>
      <w:r>
        <w:t xml:space="preserve">The </w:t>
      </w:r>
      <w:r w:rsidR="002441E9">
        <w:t>Most</w:t>
      </w:r>
      <w:r>
        <w:t xml:space="preserve"> of</w:t>
      </w:r>
      <w:r w:rsidR="002441E9">
        <w:t xml:space="preserve"> YouTube's will work in situations that they will need to control for external noise, they can be given how to instructions in how to easily and cheaply improving the sound quality and use our app to find the absorption fo</w:t>
      </w:r>
      <w:r>
        <w:t>r C</w:t>
      </w:r>
      <w:r w:rsidR="002441E9">
        <w:t>hroma screen (green screen) as an example, which is important to CGI (Computer-Generated Imagery) environments, which a lot of up-to-date YouTube's use for their videos.</w:t>
      </w:r>
    </w:p>
    <w:p w:rsidR="002441E9" w:rsidRDefault="002441E9" w:rsidP="002441E9">
      <w:pPr>
        <w:ind w:left="431"/>
      </w:pPr>
    </w:p>
    <w:p w:rsidR="002441E9" w:rsidRDefault="00895F3A" w:rsidP="002441E9">
      <w:pPr>
        <w:ind w:left="431"/>
      </w:pPr>
      <w:r>
        <w:t xml:space="preserve">The </w:t>
      </w:r>
      <w:r w:rsidR="002441E9">
        <w:t>Home Artists will use our app to acquaint themselves with how to change a room in their house for a perfect acoustic quality of a live audience or even for recordings of their music or other audio sources.</w:t>
      </w:r>
    </w:p>
    <w:p w:rsidR="002441E9" w:rsidRDefault="002441E9" w:rsidP="002441E9">
      <w:pPr>
        <w:ind w:left="431"/>
      </w:pPr>
    </w:p>
    <w:p w:rsidR="002441E9" w:rsidRDefault="00895F3A" w:rsidP="002441E9">
      <w:pPr>
        <w:ind w:left="431"/>
      </w:pPr>
      <w:r>
        <w:t xml:space="preserve">The </w:t>
      </w:r>
      <w:r w:rsidR="002441E9">
        <w:t xml:space="preserve">DJ's work in many locations, from clubs and pubs to house parties, they need a way to control the sound </w:t>
      </w:r>
      <w:r>
        <w:t>behavior</w:t>
      </w:r>
      <w:r w:rsidR="002441E9">
        <w:t xml:space="preserve"> from any place in the room, on time and our app can make the difference.</w:t>
      </w:r>
    </w:p>
    <w:p w:rsidR="002441E9" w:rsidRDefault="002441E9" w:rsidP="002441E9">
      <w:pPr>
        <w:ind w:left="431"/>
      </w:pPr>
    </w:p>
    <w:p w:rsidR="002441E9" w:rsidRDefault="00895F3A" w:rsidP="002441E9">
      <w:pPr>
        <w:ind w:left="431"/>
      </w:pPr>
      <w:r>
        <w:t xml:space="preserve">The </w:t>
      </w:r>
      <w:r w:rsidR="002441E9">
        <w:t xml:space="preserve">Event </w:t>
      </w:r>
      <w:r>
        <w:t>Organizers</w:t>
      </w:r>
      <w:r w:rsidR="002441E9">
        <w:t xml:space="preserve"> will have 101 things to do one of the most important things, when they are </w:t>
      </w:r>
      <w:r>
        <w:t>organizing</w:t>
      </w:r>
      <w:r w:rsidR="002441E9">
        <w:t xml:space="preserve"> a place that will have a lot of people in it (like a conference, concert, wedding reception), is to make sure the right people can be heard at the right time and our app will show them where they can put the speaker for best effect.</w:t>
      </w:r>
    </w:p>
    <w:p w:rsidR="002441E9" w:rsidRDefault="002441E9" w:rsidP="002441E9">
      <w:pPr>
        <w:ind w:left="431"/>
      </w:pPr>
    </w:p>
    <w:p w:rsidR="002613FE" w:rsidRPr="008214CF" w:rsidRDefault="002441E9" w:rsidP="002441E9">
      <w:pPr>
        <w:ind w:left="431"/>
      </w:pPr>
      <w:r>
        <w:t>The App has a multipurpose design, it easy to use, uses a minimum of space and will have a calculation and recording audio capabilities specifies it to the user's location of use.</w:t>
      </w:r>
    </w:p>
    <w:p w:rsidR="005E300D" w:rsidRDefault="00326C21">
      <w:pPr>
        <w:pStyle w:val="Heading1"/>
      </w:pPr>
      <w:bookmarkStart w:id="26" w:name="_Toc316977397"/>
      <w:r>
        <w:t>Requirements S</w:t>
      </w:r>
      <w:r w:rsidR="005E300D">
        <w:t>pecification</w:t>
      </w:r>
      <w:bookmarkEnd w:id="26"/>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7" w:name="_Toc316977398"/>
      <w:r>
        <w:t>Functional requirements</w:t>
      </w:r>
      <w:bookmarkEnd w:id="27"/>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8" w:name="_Toc316977399"/>
      <w:r w:rsidRPr="005B0D4E">
        <w:t xml:space="preserve">Use Case </w:t>
      </w:r>
      <w:r>
        <w:t>Diagram</w:t>
      </w:r>
      <w:bookmarkEnd w:id="28"/>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29" w:name="_Toc316977400"/>
      <w:r>
        <w:t>Requirement</w:t>
      </w:r>
      <w:r>
        <w:rPr>
          <w:lang w:val="en-IE"/>
        </w:rPr>
        <w:t xml:space="preserve"> 1 &lt;name of requirement in a few words&gt;</w:t>
      </w:r>
      <w:bookmarkEnd w:id="29"/>
    </w:p>
    <w:p w:rsidR="00E30708" w:rsidRPr="00E30708" w:rsidRDefault="00E30708" w:rsidP="00E30708">
      <w:pPr>
        <w:rPr>
          <w:lang w:val="en-IE"/>
        </w:rPr>
      </w:pPr>
      <w:r>
        <w:rPr>
          <w:lang w:val="en-IE"/>
        </w:rPr>
        <w:t>The heading of this section should read, e.g., “Requirement 1: User registration” or “Requirements 1: Participant takes test”</w:t>
      </w:r>
    </w:p>
    <w:p w:rsidR="00E32D17" w:rsidRDefault="00E32D17" w:rsidP="00114ED4">
      <w:pPr>
        <w:pStyle w:val="Heading4"/>
        <w:tabs>
          <w:tab w:val="clear" w:pos="1224"/>
          <w:tab w:val="num" w:pos="1800"/>
        </w:tabs>
      </w:pPr>
      <w:r>
        <w:t>Description &amp; Priority</w:t>
      </w:r>
    </w:p>
    <w:p w:rsidR="00E32D17" w:rsidRDefault="00866307" w:rsidP="00DF5D6C">
      <w:pPr>
        <w:rPr>
          <w:lang w:val="en-IE"/>
        </w:rPr>
      </w:pPr>
      <w:r>
        <w:rPr>
          <w:lang w:val="en-IE"/>
        </w:rPr>
        <w:t>A d</w:t>
      </w:r>
      <w:r w:rsidR="00E32D17">
        <w:rPr>
          <w:lang w:val="en-IE"/>
        </w:rPr>
        <w:t xml:space="preserve">escription of </w:t>
      </w:r>
      <w:r>
        <w:rPr>
          <w:lang w:val="en-IE"/>
        </w:rPr>
        <w:t xml:space="preserve">the </w:t>
      </w:r>
      <w:r w:rsidR="00E32D17">
        <w:rPr>
          <w:lang w:val="en-IE"/>
        </w:rPr>
        <w:t>requirement and</w:t>
      </w:r>
      <w:r>
        <w:rPr>
          <w:lang w:val="en-IE"/>
        </w:rPr>
        <w:t xml:space="preserve"> its priority. </w:t>
      </w:r>
      <w:r>
        <w:t>Describes how essential this requirement is to the overall system.</w:t>
      </w:r>
    </w:p>
    <w:p w:rsidR="001F0F2B" w:rsidRDefault="001F0F2B" w:rsidP="001F0F2B">
      <w:pPr>
        <w:pStyle w:val="Heading4"/>
        <w:tabs>
          <w:tab w:val="clear" w:pos="1224"/>
          <w:tab w:val="num" w:pos="1800"/>
        </w:tabs>
      </w:pPr>
      <w:r w:rsidRPr="005B0D4E">
        <w:t xml:space="preserve">Use Case </w:t>
      </w:r>
    </w:p>
    <w:p w:rsidR="001F0F2B" w:rsidRDefault="001F0F2B" w:rsidP="001F0F2B">
      <w:pPr>
        <w:ind w:left="576"/>
        <w:rPr>
          <w:lang w:val="en-IE"/>
        </w:rPr>
      </w:pPr>
      <w:r w:rsidRPr="005B0D4E">
        <w:rPr>
          <w:lang w:val="en-IE"/>
        </w:rPr>
        <w:t>Each requirement should be uniquely identified with a sequence number or a meaningful tag of some kind.</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The scope of this use case is to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This use case starts when an &lt;Actor&gt;…………</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The system identifies the ………….</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…………...(See A1)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system …………..(See E1)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A1 : &lt;title of A1&gt;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3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E1 : &lt;title of E1&gt;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4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The system presents the next ……….</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0" w:name="_Toc316977401"/>
      <w:r>
        <w:t>Requirement</w:t>
      </w:r>
      <w:r>
        <w:rPr>
          <w:lang w:val="en-IE"/>
        </w:rPr>
        <w:t xml:space="preserve"> 2 &lt;name of requirement in a few words&gt;</w:t>
      </w:r>
      <w:bookmarkEnd w:id="30"/>
    </w:p>
    <w:p w:rsidR="005B0D4E" w:rsidRDefault="005B0D4E" w:rsidP="00114ED4">
      <w:pPr>
        <w:pStyle w:val="Heading4"/>
        <w:tabs>
          <w:tab w:val="clear" w:pos="1224"/>
          <w:tab w:val="num" w:pos="1800"/>
        </w:tabs>
      </w:pPr>
      <w:r>
        <w:t>Description &amp; Priority</w:t>
      </w:r>
    </w:p>
    <w:p w:rsidR="005B0D4E" w:rsidRDefault="005B0D4E" w:rsidP="00DF5D6C">
      <w:pPr>
        <w:rPr>
          <w:lang w:val="en-IE"/>
        </w:rPr>
      </w:pPr>
      <w:r>
        <w:rPr>
          <w:lang w:val="en-IE"/>
        </w:rPr>
        <w:t xml:space="preserve">A description of the requirement and its priority. </w:t>
      </w:r>
      <w:r>
        <w:t>Describes how essential this requirement is to the overall system.</w:t>
      </w:r>
    </w:p>
    <w:p w:rsidR="005B0D4E" w:rsidRDefault="005B0D4E" w:rsidP="00114ED4">
      <w:pPr>
        <w:pStyle w:val="Heading4"/>
        <w:tabs>
          <w:tab w:val="clear" w:pos="1224"/>
          <w:tab w:val="num" w:pos="1800"/>
        </w:tabs>
      </w:pPr>
      <w:r w:rsidRPr="005B0D4E">
        <w:t xml:space="preserve">Use Case </w:t>
      </w:r>
    </w:p>
    <w:p w:rsidR="005B0D4E" w:rsidRDefault="005B0D4E" w:rsidP="005B0D4E">
      <w:pPr>
        <w:ind w:left="576"/>
        <w:rPr>
          <w:lang w:val="en-IE"/>
        </w:rPr>
      </w:pPr>
      <w:r w:rsidRPr="005B0D4E">
        <w:rPr>
          <w:lang w:val="en-IE"/>
        </w:rPr>
        <w:t>Each requirement should be uniquely identified with a sequence number or a meaningful tag of some kind.</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The scope of this use case is to …….</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system is in initialisation mode……..</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 case starts when an &lt;Actor&gt;…………</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…………...(See A1)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…………..(See E1)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rsidR="00114ED4" w:rsidRPr="00716485" w:rsidRDefault="00114ED4" w:rsidP="00114ED4">
      <w:pPr>
        <w:ind w:left="576"/>
        <w:rPr>
          <w:b/>
        </w:rPr>
      </w:pPr>
      <w:r w:rsidRPr="00716485">
        <w:rPr>
          <w:b/>
        </w:rPr>
        <w:t>Alternate flow</w:t>
      </w:r>
    </w:p>
    <w:p w:rsidR="00114ED4" w:rsidRDefault="00114ED4" w:rsidP="00114ED4">
      <w:pPr>
        <w:pStyle w:val="A"/>
        <w:numPr>
          <w:ilvl w:val="0"/>
          <w:numId w:val="0"/>
        </w:numPr>
        <w:ind w:left="933" w:hanging="357"/>
      </w:pPr>
      <w:r>
        <w:t>A1 : &lt;title of A1&gt;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3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E1 : &lt;title of E1&gt;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4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The system presents the next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rsidR="00E32D17" w:rsidRDefault="00E32D17" w:rsidP="00E32D17">
      <w:pPr>
        <w:pStyle w:val="Heading2"/>
      </w:pPr>
      <w:bookmarkStart w:id="31" w:name="_Toc316977402"/>
      <w:r>
        <w:t>Non-Functional Requirements</w:t>
      </w:r>
      <w:bookmarkEnd w:id="31"/>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2" w:name="_Toc316977403"/>
      <w:r>
        <w:rPr>
          <w:lang w:val="en-GB"/>
        </w:rPr>
        <w:t>Performance</w:t>
      </w:r>
      <w:r w:rsidR="00866307">
        <w:rPr>
          <w:lang w:val="en-GB"/>
        </w:rPr>
        <w:t>/Response time</w:t>
      </w:r>
      <w:r>
        <w:rPr>
          <w:lang w:val="en-GB"/>
        </w:rPr>
        <w:t xml:space="preserve"> requirement</w:t>
      </w:r>
      <w:bookmarkEnd w:id="32"/>
    </w:p>
    <w:p w:rsidR="00866307" w:rsidRDefault="00866307" w:rsidP="00866307">
      <w:pPr>
        <w:pStyle w:val="Heading3"/>
        <w:rPr>
          <w:lang w:val="en-GB"/>
        </w:rPr>
      </w:pPr>
      <w:bookmarkStart w:id="33" w:name="_Toc316977404"/>
      <w:r>
        <w:rPr>
          <w:lang w:val="en-GB"/>
        </w:rPr>
        <w:t>Availability requirement</w:t>
      </w:r>
      <w:bookmarkEnd w:id="33"/>
    </w:p>
    <w:p w:rsidR="00866307" w:rsidRDefault="00866307" w:rsidP="00866307">
      <w:pPr>
        <w:pStyle w:val="Heading3"/>
        <w:rPr>
          <w:lang w:val="en-GB"/>
        </w:rPr>
      </w:pPr>
      <w:bookmarkStart w:id="34" w:name="_Toc316977405"/>
      <w:r>
        <w:rPr>
          <w:lang w:val="en-GB"/>
        </w:rPr>
        <w:t>Recover requirement</w:t>
      </w:r>
      <w:bookmarkEnd w:id="34"/>
    </w:p>
    <w:p w:rsidR="00866307" w:rsidRDefault="00866307" w:rsidP="00866307">
      <w:pPr>
        <w:pStyle w:val="Heading3"/>
        <w:rPr>
          <w:lang w:val="en-GB"/>
        </w:rPr>
      </w:pPr>
      <w:bookmarkStart w:id="35" w:name="_Toc316977406"/>
      <w:r>
        <w:rPr>
          <w:lang w:val="en-GB"/>
        </w:rPr>
        <w:t>Robustness requirement</w:t>
      </w:r>
      <w:bookmarkEnd w:id="35"/>
    </w:p>
    <w:p w:rsidR="00E32D17" w:rsidRDefault="00866307" w:rsidP="00866307">
      <w:pPr>
        <w:pStyle w:val="Heading3"/>
        <w:rPr>
          <w:lang w:val="en-GB"/>
        </w:rPr>
      </w:pPr>
      <w:bookmarkStart w:id="36" w:name="_Toc316977407"/>
      <w:r>
        <w:rPr>
          <w:lang w:val="en-GB"/>
        </w:rPr>
        <w:t>Security requirement</w:t>
      </w:r>
      <w:bookmarkEnd w:id="36"/>
    </w:p>
    <w:p w:rsidR="00866307" w:rsidRDefault="00866307" w:rsidP="00866307">
      <w:pPr>
        <w:pStyle w:val="Heading3"/>
        <w:rPr>
          <w:lang w:val="en-GB"/>
        </w:rPr>
      </w:pPr>
      <w:bookmarkStart w:id="37" w:name="_Toc316977408"/>
      <w:r>
        <w:rPr>
          <w:lang w:val="en-GB"/>
        </w:rPr>
        <w:t>Reliability requirement</w:t>
      </w:r>
      <w:bookmarkEnd w:id="37"/>
    </w:p>
    <w:p w:rsidR="00866307" w:rsidRDefault="00866307" w:rsidP="00866307">
      <w:pPr>
        <w:pStyle w:val="Heading3"/>
        <w:rPr>
          <w:lang w:val="en-GB"/>
        </w:rPr>
      </w:pPr>
      <w:bookmarkStart w:id="38" w:name="_Toc316977409"/>
      <w:r>
        <w:rPr>
          <w:lang w:val="en-GB"/>
        </w:rPr>
        <w:t>Maintainability requirement</w:t>
      </w:r>
      <w:bookmarkEnd w:id="38"/>
    </w:p>
    <w:p w:rsidR="00866307" w:rsidRDefault="00866307" w:rsidP="00866307">
      <w:pPr>
        <w:pStyle w:val="Heading3"/>
        <w:rPr>
          <w:lang w:val="en-GB"/>
        </w:rPr>
      </w:pPr>
      <w:bookmarkStart w:id="39" w:name="_Toc316977410"/>
      <w:r>
        <w:rPr>
          <w:lang w:val="en-GB"/>
        </w:rPr>
        <w:t>Portability requirement</w:t>
      </w:r>
      <w:bookmarkEnd w:id="39"/>
    </w:p>
    <w:p w:rsidR="00866307" w:rsidRDefault="004855D6" w:rsidP="00866307">
      <w:pPr>
        <w:pStyle w:val="Heading3"/>
        <w:rPr>
          <w:lang w:val="en-GB"/>
        </w:rPr>
      </w:pPr>
      <w:bookmarkStart w:id="40" w:name="_Toc316977411"/>
      <w:r>
        <w:rPr>
          <w:lang w:val="en-GB"/>
        </w:rPr>
        <w:t>Extendibility</w:t>
      </w:r>
      <w:r w:rsidR="00866307">
        <w:rPr>
          <w:lang w:val="en-GB"/>
        </w:rPr>
        <w:t xml:space="preserve"> requirement</w:t>
      </w:r>
      <w:bookmarkEnd w:id="40"/>
    </w:p>
    <w:p w:rsidR="00866307" w:rsidRDefault="00866307" w:rsidP="00866307">
      <w:pPr>
        <w:pStyle w:val="Heading3"/>
        <w:rPr>
          <w:lang w:val="en-GB"/>
        </w:rPr>
      </w:pPr>
      <w:bookmarkStart w:id="41" w:name="_Toc316977412"/>
      <w:r>
        <w:rPr>
          <w:lang w:val="en-GB"/>
        </w:rPr>
        <w:t>Reusability requirement</w:t>
      </w:r>
      <w:bookmarkEnd w:id="41"/>
    </w:p>
    <w:p w:rsidR="00866307" w:rsidRPr="00866307" w:rsidRDefault="00866307" w:rsidP="00866307">
      <w:pPr>
        <w:pStyle w:val="Heading3"/>
        <w:rPr>
          <w:lang w:val="en-GB"/>
        </w:rPr>
      </w:pPr>
      <w:bookmarkStart w:id="42" w:name="_Toc316977413"/>
      <w:r>
        <w:rPr>
          <w:lang w:val="en-GB"/>
        </w:rPr>
        <w:t>Resource utilization requirement</w:t>
      </w:r>
      <w:bookmarkEnd w:id="42"/>
    </w:p>
    <w:p w:rsidR="00875355" w:rsidRDefault="009F05BD" w:rsidP="00875355">
      <w:pPr>
        <w:pStyle w:val="Heading1"/>
      </w:pPr>
      <w:bookmarkStart w:id="43" w:name="_Toc316977414"/>
      <w:r>
        <w:t>GUI</w:t>
      </w:r>
      <w:bookmarkEnd w:id="43"/>
    </w:p>
    <w:p w:rsidR="00875355" w:rsidRDefault="00875355" w:rsidP="00875355">
      <w:r>
        <w:t xml:space="preserve">The Key Pages of this App is </w:t>
      </w:r>
    </w:p>
    <w:p w:rsidR="00875355" w:rsidRDefault="00875355" w:rsidP="00875355">
      <w:pPr>
        <w:pStyle w:val="ListParagraph"/>
        <w:numPr>
          <w:ilvl w:val="0"/>
          <w:numId w:val="24"/>
        </w:numPr>
      </w:pPr>
      <w:r>
        <w:t>The Front Page is the first page of the app it shows the AAA logo, the links to social media and a button to get to The Choice Page.</w:t>
      </w:r>
    </w:p>
    <w:p w:rsidR="00875355" w:rsidRDefault="00875355" w:rsidP="00875355">
      <w:pPr>
        <w:pStyle w:val="ListParagraph"/>
      </w:pPr>
    </w:p>
    <w:p w:rsidR="00875355" w:rsidRDefault="00875355" w:rsidP="00875355">
      <w:pPr>
        <w:pStyle w:val="ListParagraph"/>
        <w:numPr>
          <w:ilvl w:val="0"/>
          <w:numId w:val="24"/>
        </w:numPr>
      </w:pPr>
      <w:r>
        <w:t xml:space="preserve">The Choice Page has 3 buttons let the user choose between 3 different roles*^ (YouTuber, Home Artist and Event </w:t>
      </w:r>
      <w:proofErr w:type="spellStart"/>
      <w:r>
        <w:t>Organiser</w:t>
      </w:r>
      <w:proofErr w:type="spellEnd"/>
      <w:r>
        <w:t>) that affect the advice the user see on the following pages. (*^based on earlier uses the people who were using the app), and a button to get to The Prepare Page.</w:t>
      </w:r>
    </w:p>
    <w:p w:rsidR="00875355" w:rsidRDefault="00875355" w:rsidP="00875355">
      <w:pPr>
        <w:pStyle w:val="ListParagraph"/>
      </w:pPr>
    </w:p>
    <w:p w:rsidR="00875355" w:rsidRDefault="00875355" w:rsidP="00875355">
      <w:pPr>
        <w:pStyle w:val="ListParagraph"/>
      </w:pPr>
    </w:p>
    <w:p w:rsidR="00875355" w:rsidRDefault="00875355" w:rsidP="00875355">
      <w:pPr>
        <w:pStyle w:val="ListParagraph"/>
        <w:numPr>
          <w:ilvl w:val="0"/>
          <w:numId w:val="24"/>
        </w:numPr>
      </w:pPr>
      <w:r>
        <w:t>The Prepare Page guide the user through a checklist of thing the user need to do before even setting up the equipment (like clearing the clutter, and closing and covering windows.), also a button to get to The Record page.</w:t>
      </w:r>
    </w:p>
    <w:p w:rsidR="00875355" w:rsidRDefault="00875355" w:rsidP="00875355">
      <w:pPr>
        <w:pStyle w:val="ListParagraph"/>
      </w:pPr>
    </w:p>
    <w:p w:rsidR="00875355" w:rsidRDefault="00875355" w:rsidP="00875355">
      <w:pPr>
        <w:pStyle w:val="ListParagraph"/>
        <w:numPr>
          <w:ilvl w:val="0"/>
          <w:numId w:val="24"/>
        </w:numPr>
      </w:pPr>
      <w:r>
        <w:t>The Record page from the phone's microphone records the audio of the room the user in and adds it to a database, also a button to get to The Room Calculator Page.</w:t>
      </w:r>
    </w:p>
    <w:p w:rsidR="00875355" w:rsidRDefault="00875355" w:rsidP="00875355"/>
    <w:p w:rsidR="00875355" w:rsidRDefault="00875355" w:rsidP="00875355">
      <w:pPr>
        <w:pStyle w:val="ListParagraph"/>
        <w:numPr>
          <w:ilvl w:val="0"/>
          <w:numId w:val="24"/>
        </w:numPr>
      </w:pPr>
      <w:r>
        <w:t>The Room Calculator Page is where the user puts in the dimensions and materials of the barriers of the user room/environment understood by the app as values and conjunction with the recorded decides calculates the optimal value, also a button to get to The Value Page.</w:t>
      </w:r>
    </w:p>
    <w:p w:rsidR="00875355" w:rsidRDefault="00875355" w:rsidP="00875355">
      <w:pPr>
        <w:pStyle w:val="ListParagraph"/>
      </w:pPr>
    </w:p>
    <w:p w:rsidR="00875355" w:rsidRDefault="00875355" w:rsidP="00875355">
      <w:pPr>
        <w:pStyle w:val="ListParagraph"/>
        <w:numPr>
          <w:ilvl w:val="0"/>
          <w:numId w:val="24"/>
        </w:numPr>
      </w:pPr>
      <w:r>
        <w:t>The Value Page shows the results of the calculations, it shows the user what the rooms current audio value is and the optimal sound quality of the user's room, also a button to get to the Enhance the room Page.</w:t>
      </w:r>
    </w:p>
    <w:p w:rsidR="00875355" w:rsidRDefault="00875355" w:rsidP="00875355">
      <w:pPr>
        <w:pStyle w:val="ListParagraph"/>
      </w:pPr>
    </w:p>
    <w:p w:rsidR="00866307" w:rsidRDefault="00875355" w:rsidP="00875355">
      <w:pPr>
        <w:pStyle w:val="ListParagraph"/>
        <w:numPr>
          <w:ilvl w:val="0"/>
          <w:numId w:val="24"/>
        </w:numPr>
      </w:pPr>
      <w:r>
        <w:t xml:space="preserve">The Enhance the room Page is more advice, FAQ and a link to our shop, the Enhance the room Page is the last page. </w:t>
      </w:r>
    </w:p>
    <w:p w:rsidR="00A609D3" w:rsidRDefault="00A609D3" w:rsidP="00A609D3">
      <w:pPr>
        <w:pStyle w:val="ListParagraph"/>
      </w:pPr>
    </w:p>
    <w:p w:rsidR="00A609D3" w:rsidRPr="004855D6" w:rsidRDefault="00A609D3" w:rsidP="00A609D3">
      <w:pPr>
        <w:pStyle w:val="ListParagraph"/>
      </w:pPr>
      <w:r>
        <w:rPr>
          <w:noProof/>
          <w:lang w:val="en-IE" w:eastAsia="en-IE"/>
        </w:rPr>
        <w:drawing>
          <wp:inline distT="0" distB="0" distL="0" distR="0">
            <wp:extent cx="1257627" cy="2423639"/>
            <wp:effectExtent l="0" t="0" r="0" b="0"/>
            <wp:docPr id="1" name="Picture 1"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lang w:val="en-IE" w:eastAsia="en-IE"/>
        </w:rPr>
        <w:drawing>
          <wp:inline distT="0" distB="0" distL="0" distR="0">
            <wp:extent cx="1220128" cy="2465496"/>
            <wp:effectExtent l="0" t="0" r="0" b="0"/>
            <wp:docPr id="2" name="Picture 2"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lang w:val="en-IE" w:eastAsia="en-IE"/>
        </w:rPr>
        <w:drawing>
          <wp:inline distT="0" distB="0" distL="0" distR="0">
            <wp:extent cx="1203371" cy="2427312"/>
            <wp:effectExtent l="0" t="0" r="0" b="0"/>
            <wp:docPr id="3" name="Picture 3"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89pt">
            <v:imagedata r:id="rId10" o:title="Record Page"/>
          </v:shape>
        </w:pict>
      </w:r>
      <w:bookmarkStart w:id="44" w:name="_GoBack"/>
      <w:bookmarkEnd w:id="44"/>
      <w:r>
        <w:pict>
          <v:shape id="_x0000_i1026" type="#_x0000_t75" style="width:120.75pt;height:243.75pt">
            <v:imagedata r:id="rId11" o:title="Room Calculator Page"/>
          </v:shape>
        </w:pict>
      </w:r>
      <w:r>
        <w:pict>
          <v:shape id="_x0000_i1027" type="#_x0000_t75" style="width:116.25pt;height:238.5pt">
            <v:imagedata r:id="rId12" o:title="Value Page"/>
          </v:shape>
        </w:pict>
      </w:r>
      <w:r>
        <w:pict>
          <v:shape id="_x0000_i1029" type="#_x0000_t75" style="width:115.5pt;height:236.25pt">
            <v:imagedata r:id="rId13" o:title="Enhance the room Page"/>
          </v:shape>
        </w:pict>
      </w:r>
    </w:p>
    <w:p w:rsidR="00326C21" w:rsidRDefault="00326C21">
      <w:pPr>
        <w:pStyle w:val="Heading1"/>
      </w:pPr>
      <w:bookmarkStart w:id="45" w:name="_Toc316977415"/>
      <w:r>
        <w:t>System Architecture</w:t>
      </w:r>
      <w:bookmarkEnd w:id="45"/>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6" w:name="_Toc316977416"/>
      <w:r>
        <w:t xml:space="preserve">System </w:t>
      </w:r>
      <w:r w:rsidR="00DF5D6C">
        <w:t>E</w:t>
      </w:r>
      <w:r>
        <w:t>volution</w:t>
      </w:r>
      <w:bookmarkEnd w:id="46"/>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A72" w:rsidRDefault="00964A72">
      <w:r>
        <w:separator/>
      </w:r>
    </w:p>
  </w:endnote>
  <w:endnote w:type="continuationSeparator" w:id="0">
    <w:p w:rsidR="00964A72" w:rsidRDefault="0096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trPr>
        <w:trHeight w:val="151"/>
      </w:trPr>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val="restart"/>
          <w:noWrap/>
          <w:vAlign w:val="center"/>
        </w:tcPr>
        <w:p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A609D3" w:rsidRPr="00A609D3">
            <w:rPr>
              <w:rFonts w:ascii="Arial" w:eastAsiaTheme="majorEastAsia" w:hAnsi="Arial" w:cs="Arial"/>
              <w:bCs/>
              <w:noProof/>
            </w:rPr>
            <w:t>10</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r>
    <w:tr w:rsidR="00E30708">
      <w:trPr>
        <w:trHeight w:val="150"/>
      </w:trPr>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tcPr>
        <w:p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r>
  </w:tbl>
  <w:p w:rsidR="00E30708" w:rsidRDefault="00E307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A72" w:rsidRDefault="00964A72">
      <w:r>
        <w:separator/>
      </w:r>
    </w:p>
  </w:footnote>
  <w:footnote w:type="continuationSeparator" w:id="0">
    <w:p w:rsidR="00964A72" w:rsidRDefault="00964A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C558D"/>
    <w:multiLevelType w:val="hybridMultilevel"/>
    <w:tmpl w:val="972863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9"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2"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0"/>
  </w:num>
  <w:num w:numId="4">
    <w:abstractNumId w:val="12"/>
  </w:num>
  <w:num w:numId="5">
    <w:abstractNumId w:val="9"/>
  </w:num>
  <w:num w:numId="6">
    <w:abstractNumId w:val="4"/>
  </w:num>
  <w:num w:numId="7">
    <w:abstractNumId w:val="19"/>
  </w:num>
  <w:num w:numId="8">
    <w:abstractNumId w:val="7"/>
  </w:num>
  <w:num w:numId="9">
    <w:abstractNumId w:val="21"/>
  </w:num>
  <w:num w:numId="10">
    <w:abstractNumId w:val="6"/>
  </w:num>
  <w:num w:numId="11">
    <w:abstractNumId w:val="14"/>
  </w:num>
  <w:num w:numId="12">
    <w:abstractNumId w:val="5"/>
  </w:num>
  <w:num w:numId="13">
    <w:abstractNumId w:val="16"/>
  </w:num>
  <w:num w:numId="14">
    <w:abstractNumId w:val="10"/>
  </w:num>
  <w:num w:numId="15">
    <w:abstractNumId w:val="13"/>
  </w:num>
  <w:num w:numId="16">
    <w:abstractNumId w:val="8"/>
  </w:num>
  <w:num w:numId="17">
    <w:abstractNumId w:val="2"/>
  </w:num>
  <w:num w:numId="18">
    <w:abstractNumId w:val="22"/>
  </w:num>
  <w:num w:numId="19">
    <w:abstractNumId w:val="11"/>
  </w:num>
  <w:num w:numId="20">
    <w:abstractNumId w:val="1"/>
  </w:num>
  <w:num w:numId="21">
    <w:abstractNumId w:val="18"/>
  </w:num>
  <w:num w:numId="22">
    <w:abstractNumId w:val="17"/>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14B94"/>
    <w:rsid w:val="000274A0"/>
    <w:rsid w:val="0007418A"/>
    <w:rsid w:val="000D02D5"/>
    <w:rsid w:val="00114ED4"/>
    <w:rsid w:val="001F0F2B"/>
    <w:rsid w:val="002441E9"/>
    <w:rsid w:val="002613FE"/>
    <w:rsid w:val="00326C21"/>
    <w:rsid w:val="00367D01"/>
    <w:rsid w:val="00421764"/>
    <w:rsid w:val="004538DC"/>
    <w:rsid w:val="004855D6"/>
    <w:rsid w:val="004F7C89"/>
    <w:rsid w:val="005B0D4E"/>
    <w:rsid w:val="005E300D"/>
    <w:rsid w:val="00622E9B"/>
    <w:rsid w:val="006305D8"/>
    <w:rsid w:val="00686D3F"/>
    <w:rsid w:val="006F7221"/>
    <w:rsid w:val="00710FC6"/>
    <w:rsid w:val="00716485"/>
    <w:rsid w:val="007443A6"/>
    <w:rsid w:val="00763B6D"/>
    <w:rsid w:val="007D20EE"/>
    <w:rsid w:val="008214CF"/>
    <w:rsid w:val="00866307"/>
    <w:rsid w:val="00875355"/>
    <w:rsid w:val="00895F3A"/>
    <w:rsid w:val="008979E6"/>
    <w:rsid w:val="00916E83"/>
    <w:rsid w:val="0095447C"/>
    <w:rsid w:val="00964A72"/>
    <w:rsid w:val="009F05BD"/>
    <w:rsid w:val="00A609D3"/>
    <w:rsid w:val="00D722E3"/>
    <w:rsid w:val="00DF5D6C"/>
    <w:rsid w:val="00E01C88"/>
    <w:rsid w:val="00E30708"/>
    <w:rsid w:val="00E32D17"/>
    <w:rsid w:val="00EB090F"/>
    <w:rsid w:val="00EB2AD1"/>
    <w:rsid w:val="00F15429"/>
    <w:rsid w:val="00FC34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23BECED2"/>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outlineLvl w:val="0"/>
    </w:pPr>
    <w:rPr>
      <w:rFonts w:cs="Arial"/>
      <w:b/>
      <w:bCs/>
      <w:kern w:val="32"/>
      <w:sz w:val="36"/>
      <w:szCs w:val="32"/>
    </w:rPr>
  </w:style>
  <w:style w:type="paragraph" w:styleId="Heading2">
    <w:name w:val="heading 2"/>
    <w:basedOn w:val="Heading1"/>
    <w:next w:val="Normal"/>
    <w:qFormat/>
    <w:rsid w:val="00DF5D6C"/>
    <w:pPr>
      <w:numPr>
        <w:ilvl w:val="1"/>
      </w:numPr>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875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FA05B974.dotm</Template>
  <TotalTime>73</TotalTime>
  <Pages>11</Pages>
  <Words>1495</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10577</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Fearghal McMorrow</cp:lastModifiedBy>
  <cp:revision>8</cp:revision>
  <dcterms:created xsi:type="dcterms:W3CDTF">2017-02-07T12:24:00Z</dcterms:created>
  <dcterms:modified xsi:type="dcterms:W3CDTF">2017-02-15T14:16:00Z</dcterms:modified>
</cp:coreProperties>
</file>