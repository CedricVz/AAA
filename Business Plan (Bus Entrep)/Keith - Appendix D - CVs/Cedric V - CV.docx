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2"/>
        <w:gridCol w:w="270"/>
        <w:gridCol w:w="263"/>
        <w:gridCol w:w="7"/>
        <w:gridCol w:w="928"/>
        <w:gridCol w:w="1032"/>
        <w:gridCol w:w="1562"/>
        <w:gridCol w:w="1046"/>
        <w:gridCol w:w="607"/>
        <w:gridCol w:w="3033"/>
      </w:tblGrid>
      <w:tr w:rsidR="00F56843" w:rsidRPr="006F74F1" w:rsidTr="00F56843">
        <w:trPr>
          <w:trHeight w:val="1141"/>
          <w:jc w:val="center"/>
        </w:trPr>
        <w:tc>
          <w:tcPr>
            <w:tcW w:w="6094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6F74F1" w:rsidRDefault="006F74F1" w:rsidP="00F56843">
            <w:pPr>
              <w:pStyle w:val="Heading1"/>
              <w:outlineLvl w:val="0"/>
              <w:rPr>
                <w:lang w:val="en-IE"/>
              </w:rPr>
            </w:pPr>
            <w:r w:rsidRPr="006F74F1">
              <w:rPr>
                <w:lang w:val="en-IE"/>
              </w:rPr>
              <w:t>Cedric Vecchionacce</w:t>
            </w:r>
          </w:p>
          <w:p w:rsidR="00F56843" w:rsidRPr="006F74F1" w:rsidRDefault="006F74F1" w:rsidP="00F56843">
            <w:pPr>
              <w:pStyle w:val="tagline"/>
              <w:rPr>
                <w:lang w:val="en-IE"/>
              </w:rPr>
            </w:pPr>
            <w:r w:rsidRPr="006F74F1">
              <w:rPr>
                <w:lang w:val="en-IE"/>
              </w:rPr>
              <w:t>Sales &amp; Marketing</w:t>
            </w: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Pr="006F74F1" w:rsidRDefault="00F56843" w:rsidP="00F56843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:rsidR="008C28C5" w:rsidRPr="006F74F1" w:rsidRDefault="008C28C5" w:rsidP="008C28C5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08</w:t>
            </w:r>
            <w:r>
              <w:rPr>
                <w:lang w:val="en-IE"/>
              </w:rPr>
              <w:t>3</w:t>
            </w:r>
            <w:r>
              <w:rPr>
                <w:lang w:val="en-IE"/>
              </w:rPr>
              <w:t xml:space="preserve"> </w:t>
            </w:r>
            <w:r>
              <w:rPr>
                <w:lang w:val="en-IE"/>
              </w:rPr>
              <w:t>185 7897</w:t>
            </w:r>
            <w:bookmarkStart w:id="0" w:name="_GoBack"/>
            <w:bookmarkEnd w:id="0"/>
          </w:p>
          <w:p w:rsidR="00F56843" w:rsidRDefault="006B25FF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123 Drimnagh Road</w:t>
            </w:r>
          </w:p>
          <w:p w:rsidR="008C28C5" w:rsidRPr="006F74F1" w:rsidRDefault="008C28C5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Crumlin</w:t>
            </w:r>
          </w:p>
          <w:p w:rsidR="00F56843" w:rsidRPr="006F74F1" w:rsidRDefault="006B25FF" w:rsidP="00862A00">
            <w:pPr>
              <w:pStyle w:val="ContactInfo"/>
              <w:rPr>
                <w:lang w:val="en-IE"/>
              </w:rPr>
            </w:pPr>
            <w:r>
              <w:rPr>
                <w:lang w:val="en-IE"/>
              </w:rPr>
              <w:t>Dublin 12</w:t>
            </w:r>
          </w:p>
        </w:tc>
      </w:tr>
      <w:tr w:rsidR="00F56843" w:rsidRPr="006F74F1" w:rsidTr="00F56843">
        <w:trPr>
          <w:jc w:val="center"/>
        </w:trPr>
        <w:tc>
          <w:tcPr>
            <w:tcW w:w="6094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:rsidR="00F56843" w:rsidRPr="006F74F1" w:rsidRDefault="00F56843" w:rsidP="006F74F1">
            <w:pPr>
              <w:rPr>
                <w:lang w:val="en-IE"/>
              </w:rPr>
            </w:pPr>
          </w:p>
        </w:tc>
      </w:tr>
      <w:tr w:rsidR="006F74F1" w:rsidRPr="006F74F1" w:rsidTr="00F56843">
        <w:trPr>
          <w:gridAfter w:val="5"/>
          <w:wAfter w:w="7280" w:type="dxa"/>
          <w:trHeight w:val="288"/>
          <w:jc w:val="center"/>
        </w:trPr>
        <w:tc>
          <w:tcPr>
            <w:tcW w:w="3500" w:type="dxa"/>
            <w:gridSpan w:val="5"/>
          </w:tcPr>
          <w:p w:rsidR="006F74F1" w:rsidRPr="006F74F1" w:rsidRDefault="006F74F1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6F74F1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Work History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F74F1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Sales Manager</w:t>
            </w:r>
          </w:p>
          <w:p w:rsidR="008F4DD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2007</w:t>
            </w:r>
            <w:r w:rsidR="00F56843" w:rsidRPr="006F74F1">
              <w:rPr>
                <w:lang w:val="en-IE"/>
              </w:rPr>
              <w:t xml:space="preserve"> – </w:t>
            </w:r>
            <w:r w:rsidRPr="006F74F1">
              <w:rPr>
                <w:lang w:val="en-IE"/>
              </w:rPr>
              <w:t>2017</w:t>
            </w:r>
          </w:p>
        </w:tc>
        <w:tc>
          <w:tcPr>
            <w:tcW w:w="6248" w:type="dxa"/>
            <w:gridSpan w:val="4"/>
          </w:tcPr>
          <w:p w:rsidR="008F4DD3" w:rsidRPr="006F74F1" w:rsidRDefault="006F74F1" w:rsidP="006F74F1">
            <w:pPr>
              <w:rPr>
                <w:b/>
                <w:noProof/>
                <w:lang w:val="en-IE"/>
              </w:rPr>
            </w:pPr>
            <w:r w:rsidRPr="006F74F1">
              <w:rPr>
                <w:b/>
                <w:noProof/>
                <w:lang w:val="en-IE"/>
              </w:rPr>
              <w:t>Facebook</w:t>
            </w:r>
          </w:p>
          <w:p w:rsidR="006F74F1" w:rsidRPr="006F74F1" w:rsidRDefault="006F74F1" w:rsidP="006F74F1">
            <w:pPr>
              <w:rPr>
                <w:noProof/>
                <w:lang w:val="en-IE"/>
              </w:rPr>
            </w:pPr>
            <w:r w:rsidRPr="006F74F1">
              <w:rPr>
                <w:noProof/>
                <w:lang w:val="en-IE"/>
              </w:rPr>
              <w:t>Jobs included were: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Manage sales line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 xml:space="preserve">Help build the business 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Decide promotion policy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Analyse Market Data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Assist with development of strategy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Lead, coach and manage Sales Team</w:t>
            </w:r>
          </w:p>
          <w:p w:rsidR="006F74F1" w:rsidRPr="006F74F1" w:rsidRDefault="006F74F1" w:rsidP="006F74F1">
            <w:pPr>
              <w:pStyle w:val="ListParagraph"/>
              <w:numPr>
                <w:ilvl w:val="0"/>
                <w:numId w:val="1"/>
              </w:numPr>
              <w:rPr>
                <w:lang w:val="en-IE"/>
              </w:rPr>
            </w:pPr>
            <w:r w:rsidRPr="006F74F1">
              <w:rPr>
                <w:lang w:val="en-IE"/>
              </w:rPr>
              <w:t>Work as a member of the leadership team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4E224D" w:rsidP="006F74F1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Marketing Manager</w:t>
            </w:r>
          </w:p>
          <w:p w:rsidR="00F5684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2005-2007</w:t>
            </w:r>
          </w:p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6F74F1" w:rsidRPr="006F74F1" w:rsidRDefault="004E224D" w:rsidP="006F74F1">
            <w:pPr>
              <w:rPr>
                <w:b/>
                <w:noProof/>
                <w:lang w:val="en-IE"/>
              </w:rPr>
            </w:pPr>
            <w:r>
              <w:rPr>
                <w:b/>
                <w:noProof/>
                <w:lang w:val="en-IE"/>
              </w:rPr>
              <w:t>Intel</w:t>
            </w:r>
          </w:p>
          <w:p w:rsidR="008F4DD3" w:rsidRDefault="006F74F1" w:rsidP="006F74F1">
            <w:p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Jobs included were: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Stategy and tactical planning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Campaign management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Brand &amp; Communications</w:t>
            </w:r>
          </w:p>
          <w:p w:rsid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Marketing operations</w:t>
            </w:r>
          </w:p>
          <w:p w:rsidR="006F74F1" w:rsidRPr="00E10198" w:rsidRDefault="00E10198" w:rsidP="00E10198">
            <w:pPr>
              <w:pStyle w:val="ListParagraph"/>
              <w:numPr>
                <w:ilvl w:val="0"/>
                <w:numId w:val="1"/>
              </w:numPr>
              <w:rPr>
                <w:noProof/>
                <w:lang w:val="en-IE"/>
              </w:rPr>
            </w:pPr>
            <w:r>
              <w:rPr>
                <w:noProof/>
                <w:lang w:val="en-IE"/>
              </w:rPr>
              <w:t>Mentoring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trHeight w:val="1186"/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Awards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2011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Communications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2012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Heath &amp; Safety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2013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Human Resouces Certificate</w:t>
            </w:r>
          </w:p>
          <w:p w:rsidR="00AC278C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2014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Finance Certificate</w:t>
            </w:r>
            <w:r w:rsidRPr="006F74F1">
              <w:rPr>
                <w:noProof/>
                <w:lang w:val="en-IE"/>
              </w:rPr>
              <w:t xml:space="preserve"> </w:t>
            </w:r>
          </w:p>
          <w:p w:rsidR="008F4DD3" w:rsidRPr="006F74F1" w:rsidRDefault="00AC278C" w:rsidP="00AC278C">
            <w:pPr>
              <w:rPr>
                <w:lang w:val="en-IE"/>
              </w:rPr>
            </w:pPr>
            <w:r>
              <w:rPr>
                <w:lang w:val="en-IE"/>
              </w:rPr>
              <w:t>2016</w:t>
            </w:r>
            <w:r w:rsidRPr="006F74F1">
              <w:rPr>
                <w:lang w:val="en-IE"/>
              </w:rPr>
              <w:tab/>
            </w:r>
            <w:r>
              <w:rPr>
                <w:noProof/>
                <w:lang w:val="en-IE"/>
              </w:rPr>
              <w:t>Operations Certificate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Skills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7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8208" w:type="dxa"/>
            <w:gridSpan w:val="6"/>
          </w:tcPr>
          <w:p w:rsidR="008F4DD3" w:rsidRPr="006F74F1" w:rsidRDefault="006F74F1" w:rsidP="00F56843">
            <w:pPr>
              <w:rPr>
                <w:lang w:val="en-IE"/>
              </w:rPr>
            </w:pPr>
            <w:r w:rsidRPr="006F74F1">
              <w:rPr>
                <w:lang w:val="en-IE"/>
              </w:rPr>
              <w:t>Superior selling and negotiation, proved track record of t</w:t>
            </w:r>
            <w:r w:rsidR="00E10198">
              <w:rPr>
                <w:lang w:val="en-IE"/>
              </w:rPr>
              <w:t>eam leadership, financial savvy, strategic thinker, excellent communication skills, good judgement, team orientated, excellent problem solving, excellent influencing skills.</w:t>
            </w: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3500" w:type="dxa"/>
            <w:gridSpan w:val="5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3640" w:type="dxa"/>
            <w:gridSpan w:val="2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 w:val="restart"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  <w:r w:rsidRPr="006F74F1">
              <w:rPr>
                <w:lang w:val="en-IE"/>
              </w:rPr>
              <w:t>Education</w:t>
            </w: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896FE5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6F74F1" w:rsidP="00896FE5">
            <w:pPr>
              <w:rPr>
                <w:lang w:val="en-IE"/>
              </w:rPr>
            </w:pPr>
            <w:r>
              <w:rPr>
                <w:lang w:val="en-IE"/>
              </w:rPr>
              <w:t>2016 – 2017</w:t>
            </w:r>
          </w:p>
        </w:tc>
        <w:tc>
          <w:tcPr>
            <w:tcW w:w="6248" w:type="dxa"/>
            <w:gridSpan w:val="4"/>
          </w:tcPr>
          <w:p w:rsidR="008F4DD3" w:rsidRPr="006F74F1" w:rsidRDefault="006F74F1" w:rsidP="006F74F1">
            <w:pPr>
              <w:rPr>
                <w:lang w:val="en-IE"/>
              </w:rPr>
            </w:pPr>
            <w:r>
              <w:rPr>
                <w:lang w:val="en-IE"/>
              </w:rPr>
              <w:t>Master</w:t>
            </w:r>
            <w:r w:rsidR="006B25FF">
              <w:rPr>
                <w:lang w:val="en-IE"/>
              </w:rPr>
              <w:t>’s</w:t>
            </w:r>
            <w:r>
              <w:rPr>
                <w:lang w:val="en-IE"/>
              </w:rPr>
              <w:t xml:space="preserve"> Degree in Business Analysis</w:t>
            </w: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8F4DD3" w:rsidRPr="006F74F1" w:rsidRDefault="008F4DD3" w:rsidP="00332703">
            <w:pPr>
              <w:pStyle w:val="Heading3"/>
              <w:outlineLvl w:val="2"/>
              <w:rPr>
                <w:lang w:val="en-IE"/>
              </w:rPr>
            </w:pPr>
          </w:p>
        </w:tc>
        <w:tc>
          <w:tcPr>
            <w:tcW w:w="6248" w:type="dxa"/>
            <w:gridSpan w:val="4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</w:tr>
      <w:tr w:rsidR="008F4DD3" w:rsidRPr="006F74F1" w:rsidTr="00F56843">
        <w:trPr>
          <w:jc w:val="center"/>
        </w:trPr>
        <w:tc>
          <w:tcPr>
            <w:tcW w:w="2032" w:type="dxa"/>
            <w:vMerge/>
            <w:vAlign w:val="center"/>
          </w:tcPr>
          <w:p w:rsidR="008F4DD3" w:rsidRPr="006F74F1" w:rsidRDefault="008F4DD3" w:rsidP="00332703">
            <w:pPr>
              <w:pStyle w:val="Heading2"/>
              <w:outlineLvl w:val="1"/>
              <w:rPr>
                <w:lang w:val="en-IE"/>
              </w:rPr>
            </w:pPr>
          </w:p>
        </w:tc>
        <w:tc>
          <w:tcPr>
            <w:tcW w:w="270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263" w:type="dxa"/>
          </w:tcPr>
          <w:p w:rsidR="008F4DD3" w:rsidRPr="006F74F1" w:rsidRDefault="008F4DD3" w:rsidP="006F74F1">
            <w:pPr>
              <w:rPr>
                <w:lang w:val="en-IE"/>
              </w:rPr>
            </w:pPr>
          </w:p>
        </w:tc>
        <w:tc>
          <w:tcPr>
            <w:tcW w:w="1967" w:type="dxa"/>
            <w:gridSpan w:val="3"/>
          </w:tcPr>
          <w:p w:rsidR="00F56843" w:rsidRPr="006F74F1" w:rsidRDefault="006F74F1" w:rsidP="00606680">
            <w:pPr>
              <w:rPr>
                <w:b/>
                <w:lang w:val="en-IE"/>
              </w:rPr>
            </w:pPr>
            <w:r w:rsidRPr="006F74F1">
              <w:rPr>
                <w:b/>
                <w:lang w:val="en-IE"/>
              </w:rPr>
              <w:t>National College of Ireland</w:t>
            </w:r>
          </w:p>
          <w:p w:rsidR="008F4DD3" w:rsidRPr="006F74F1" w:rsidRDefault="00C96617" w:rsidP="00606680">
            <w:pPr>
              <w:rPr>
                <w:lang w:val="en-IE"/>
              </w:rPr>
            </w:pPr>
            <w:r>
              <w:rPr>
                <w:lang w:val="en-IE"/>
              </w:rPr>
              <w:t>2010</w:t>
            </w:r>
            <w:r w:rsidR="006F74F1">
              <w:rPr>
                <w:lang w:val="en-IE"/>
              </w:rPr>
              <w:t xml:space="preserve"> - 2016</w:t>
            </w:r>
          </w:p>
        </w:tc>
        <w:tc>
          <w:tcPr>
            <w:tcW w:w="6248" w:type="dxa"/>
            <w:gridSpan w:val="4"/>
          </w:tcPr>
          <w:p w:rsidR="008F4DD3" w:rsidRPr="006F74F1" w:rsidRDefault="00E10198" w:rsidP="006F74F1">
            <w:pPr>
              <w:rPr>
                <w:lang w:val="en-IE"/>
              </w:rPr>
            </w:pPr>
            <w:r>
              <w:rPr>
                <w:lang w:val="en-IE"/>
              </w:rPr>
              <w:t>BSc (</w:t>
            </w:r>
            <w:r w:rsidR="006F74F1">
              <w:rPr>
                <w:lang w:val="en-IE"/>
              </w:rPr>
              <w:t>Honours) in Marketing</w:t>
            </w:r>
          </w:p>
        </w:tc>
      </w:tr>
    </w:tbl>
    <w:p w:rsidR="00D22D15" w:rsidRPr="006F74F1" w:rsidRDefault="00D22D15" w:rsidP="00965C5B">
      <w:pPr>
        <w:jc w:val="right"/>
        <w:rPr>
          <w:lang w:val="en-IE"/>
        </w:rPr>
      </w:pPr>
    </w:p>
    <w:p w:rsidR="00FA763B" w:rsidRPr="006F74F1" w:rsidRDefault="00FA763B">
      <w:pPr>
        <w:rPr>
          <w:lang w:val="en-IE"/>
        </w:rPr>
      </w:pPr>
    </w:p>
    <w:sectPr w:rsidR="00FA763B" w:rsidRPr="006F74F1" w:rsidSect="006C37A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F1" w:rsidRDefault="006F74F1" w:rsidP="00940292">
      <w:pPr>
        <w:spacing w:after="0"/>
      </w:pPr>
      <w:r>
        <w:separator/>
      </w:r>
    </w:p>
  </w:endnote>
  <w:endnote w:type="continuationSeparator" w:id="0">
    <w:p w:rsidR="006F74F1" w:rsidRDefault="006F74F1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F1" w:rsidRPr="00940292" w:rsidRDefault="006F74F1">
    <w:pPr>
      <w:pStyle w:val="Footer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F1" w:rsidRDefault="006F74F1" w:rsidP="00940292">
      <w:pPr>
        <w:spacing w:after="0"/>
      </w:pPr>
      <w:r>
        <w:separator/>
      </w:r>
    </w:p>
  </w:footnote>
  <w:footnote w:type="continuationSeparator" w:id="0">
    <w:p w:rsidR="006F74F1" w:rsidRDefault="006F74F1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180"/>
    <w:multiLevelType w:val="hybridMultilevel"/>
    <w:tmpl w:val="57BE8D52"/>
    <w:lvl w:ilvl="0" w:tplc="55F2BCE6">
      <w:start w:val="200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B1A5F"/>
    <w:rsid w:val="001144CB"/>
    <w:rsid w:val="00180B06"/>
    <w:rsid w:val="002B0B06"/>
    <w:rsid w:val="002B4572"/>
    <w:rsid w:val="00315D40"/>
    <w:rsid w:val="00332703"/>
    <w:rsid w:val="00387485"/>
    <w:rsid w:val="0042751D"/>
    <w:rsid w:val="00430EE3"/>
    <w:rsid w:val="00461FDB"/>
    <w:rsid w:val="004668CC"/>
    <w:rsid w:val="004E224D"/>
    <w:rsid w:val="00606680"/>
    <w:rsid w:val="006154DE"/>
    <w:rsid w:val="00682B8E"/>
    <w:rsid w:val="006B25FF"/>
    <w:rsid w:val="006C0ACE"/>
    <w:rsid w:val="006C37A5"/>
    <w:rsid w:val="006F74F1"/>
    <w:rsid w:val="007E20B2"/>
    <w:rsid w:val="008226E2"/>
    <w:rsid w:val="00862A00"/>
    <w:rsid w:val="008901A7"/>
    <w:rsid w:val="00896FE5"/>
    <w:rsid w:val="008C28C5"/>
    <w:rsid w:val="008D6C56"/>
    <w:rsid w:val="008E46F7"/>
    <w:rsid w:val="008F4DD3"/>
    <w:rsid w:val="00910D10"/>
    <w:rsid w:val="00940292"/>
    <w:rsid w:val="009557BB"/>
    <w:rsid w:val="00965C5B"/>
    <w:rsid w:val="00A37DD0"/>
    <w:rsid w:val="00AC278C"/>
    <w:rsid w:val="00AF3474"/>
    <w:rsid w:val="00BB3779"/>
    <w:rsid w:val="00BB77D2"/>
    <w:rsid w:val="00C0245E"/>
    <w:rsid w:val="00C432D1"/>
    <w:rsid w:val="00C44344"/>
    <w:rsid w:val="00C830CB"/>
    <w:rsid w:val="00C96617"/>
    <w:rsid w:val="00CE3076"/>
    <w:rsid w:val="00D05138"/>
    <w:rsid w:val="00D21EEA"/>
    <w:rsid w:val="00D22D15"/>
    <w:rsid w:val="00D33B03"/>
    <w:rsid w:val="00D574D6"/>
    <w:rsid w:val="00D63CD8"/>
    <w:rsid w:val="00D72A20"/>
    <w:rsid w:val="00DB2121"/>
    <w:rsid w:val="00DC6F64"/>
    <w:rsid w:val="00E10198"/>
    <w:rsid w:val="00F12A65"/>
    <w:rsid w:val="00F33CC6"/>
    <w:rsid w:val="00F56843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C4E"/>
  <w15:docId w15:val="{7DE91E30-3653-4C56-915F-8574AF5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292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37C3F-9253-41A9-A463-CF728178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E285D813.dotm</Template>
  <TotalTime>11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Keith Feeney</cp:lastModifiedBy>
  <cp:revision>7</cp:revision>
  <dcterms:created xsi:type="dcterms:W3CDTF">2017-02-08T15:48:00Z</dcterms:created>
  <dcterms:modified xsi:type="dcterms:W3CDTF">2017-02-09T09:34:00Z</dcterms:modified>
</cp:coreProperties>
</file>