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7443A6" w14:paraId="0243E7FF" w14:textId="77777777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EB91C4" w14:textId="77777777" w:rsidR="007443A6" w:rsidRDefault="006F7221" w:rsidP="00FA1754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HCC2, HCCE2, BSHC2, BSHCE2, BSHBIS2, BSHBISE2</w:t>
                    </w:r>
                  </w:p>
                </w:tc>
              </w:sdtContent>
            </w:sdt>
          </w:tr>
          <w:tr w:rsidR="007443A6" w14:paraId="4A560BA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227C24F" w14:textId="77777777" w:rsidR="007443A6" w:rsidRDefault="007443A6" w:rsidP="00FA1754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 w14:paraId="49F9B490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0A8E15" w14:textId="77777777" w:rsidR="007443A6" w:rsidRDefault="004A330F" w:rsidP="00FA1754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Project: AAA (Acoustic Audio Assistant)</w:t>
                    </w:r>
                  </w:p>
                </w:tc>
              </w:sdtContent>
            </w:sdt>
          </w:tr>
        </w:tbl>
        <w:p w14:paraId="0B90D899" w14:textId="77777777" w:rsidR="007443A6" w:rsidRDefault="007443A6" w:rsidP="00FA1754">
          <w:pPr>
            <w:spacing w:line="360" w:lineRule="auto"/>
            <w:jc w:val="left"/>
          </w:pPr>
        </w:p>
        <w:p w14:paraId="4ED228B8" w14:textId="77777777" w:rsidR="007443A6" w:rsidRDefault="007443A6" w:rsidP="00FA1754">
          <w:pPr>
            <w:spacing w:line="360" w:lineRule="auto"/>
            <w:jc w:val="left"/>
          </w:pPr>
        </w:p>
        <w:p w14:paraId="6F70EB17" w14:textId="77777777" w:rsidR="007443A6" w:rsidRDefault="007443A6" w:rsidP="00FA1754">
          <w:pPr>
            <w:spacing w:line="360" w:lineRule="auto"/>
            <w:jc w:val="left"/>
          </w:pPr>
        </w:p>
        <w:tbl>
          <w:tblPr>
            <w:tblpPr w:leftFromText="187" w:rightFromText="187" w:vertAnchor="page" w:horzAnchor="margin" w:tblpXSpec="center" w:tblpY="12488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4A330F" w14:paraId="6F7F9F1E" w14:textId="77777777" w:rsidTr="004A330F">
            <w:tc>
              <w:tcPr>
                <w:tcW w:w="709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9F7BFCC" w14:textId="7FFF336B" w:rsidR="004A330F" w:rsidRDefault="00454F36" w:rsidP="00FA1754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Keith Feeney</w:t>
                    </w:r>
                  </w:p>
                </w:sdtContent>
              </w:sdt>
              <w:p w14:paraId="1085EB6D" w14:textId="77777777" w:rsidR="004A330F" w:rsidRDefault="004A330F" w:rsidP="00FA1754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  <w:p w14:paraId="7CA560CD" w14:textId="77777777" w:rsidR="004A330F" w:rsidRDefault="004A330F" w:rsidP="00FA1754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14:paraId="0E082B7A" w14:textId="4A696709" w:rsidR="007443A6" w:rsidRDefault="00454F36" w:rsidP="00FA1754">
          <w:pPr>
            <w:spacing w:before="0" w:after="0" w:line="360" w:lineRule="auto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noProof/>
              <w:lang w:val="en-IE" w:eastAsia="en-IE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E87C05B" wp14:editId="6921A2A4">
                    <wp:simplePos x="0" y="0"/>
                    <wp:positionH relativeFrom="column">
                      <wp:posOffset>428625</wp:posOffset>
                    </wp:positionH>
                    <wp:positionV relativeFrom="paragraph">
                      <wp:posOffset>3636645</wp:posOffset>
                    </wp:positionV>
                    <wp:extent cx="2174240" cy="2440305"/>
                    <wp:effectExtent l="0" t="0" r="0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74240" cy="2440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CE052" w14:textId="77777777" w:rsidR="000E7105" w:rsidRPr="004A330F" w:rsidRDefault="000E7105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Colin Allen,</w:t>
                                </w:r>
                              </w:p>
                              <w:p w14:paraId="7AA6862C" w14:textId="77777777" w:rsidR="000E7105" w:rsidRPr="004A330F" w:rsidRDefault="000E7105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 xml:space="preserve">Keith Feeney, </w:t>
                                </w:r>
                              </w:p>
                              <w:p w14:paraId="617644C3" w14:textId="77777777" w:rsidR="000E7105" w:rsidRPr="004A330F" w:rsidRDefault="000E7105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 xml:space="preserve">Patrick </w:t>
                                </w:r>
                                <w:proofErr w:type="spellStart"/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Lawlor</w:t>
                                </w:r>
                                <w:proofErr w:type="spellEnd"/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,</w:t>
                                </w:r>
                              </w:p>
                              <w:p w14:paraId="1138D392" w14:textId="77777777" w:rsidR="000E7105" w:rsidRPr="004A330F" w:rsidRDefault="000E7105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proofErr w:type="spellStart"/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Fearghal</w:t>
                                </w:r>
                                <w:proofErr w:type="spellEnd"/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 xml:space="preserve"> </w:t>
                                </w:r>
                                <w:proofErr w:type="spellStart"/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McMorrow</w:t>
                                </w:r>
                                <w:proofErr w:type="spellEnd"/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,</w:t>
                                </w:r>
                              </w:p>
                              <w:p w14:paraId="4C193CA3" w14:textId="77777777" w:rsidR="000E7105" w:rsidRDefault="000E7105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 xml:space="preserve">Cedric </w:t>
                                </w:r>
                                <w:proofErr w:type="spellStart"/>
                                <w:r w:rsidRPr="004A330F">
                                  <w:rPr>
                                    <w:color w:val="365F91" w:themeColor="accent1" w:themeShade="BF"/>
                                  </w:rPr>
                                  <w:t>Vecchionacce</w:t>
                                </w:r>
                                <w:proofErr w:type="spellEnd"/>
                              </w:p>
                              <w:p w14:paraId="7F3826AE" w14:textId="77777777" w:rsidR="000E7105" w:rsidRDefault="000E7105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>
                                  <w:rPr>
                                    <w:color w:val="365F91" w:themeColor="accent1" w:themeShade="BF"/>
                                  </w:rPr>
                                  <w:t>(Group 14)</w:t>
                                </w:r>
                              </w:p>
                              <w:p w14:paraId="2830EFE0" w14:textId="77777777" w:rsidR="000E7105" w:rsidRDefault="000E7105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786F3837" w14:textId="77777777" w:rsidR="000E7105" w:rsidRDefault="000E7105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5DCC9FFF" w14:textId="77777777" w:rsidR="000E7105" w:rsidRPr="004A330F" w:rsidRDefault="000E7105">
                                <w:pPr>
                                  <w:rPr>
                                    <w:color w:val="365F91" w:themeColor="accent1" w:themeShade="BF"/>
                                  </w:rPr>
                                </w:pPr>
                                <w:r>
                                  <w:rPr>
                                    <w:color w:val="365F91" w:themeColor="accent1" w:themeShade="BF"/>
                                  </w:rPr>
                                  <w:t>17 February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E87C0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3.75pt;margin-top:286.35pt;width:171.2pt;height:192.1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">
                    <v:textbox style="mso-fit-shape-to-text:t">
                      <w:txbxContent>
                        <w:p w14:paraId="5E2CE052" w14:textId="77777777" w:rsidR="000E7105" w:rsidRPr="004A330F" w:rsidRDefault="000E7105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>Colin Allen,</w:t>
                          </w:r>
                        </w:p>
                        <w:p w14:paraId="7AA6862C" w14:textId="77777777" w:rsidR="000E7105" w:rsidRPr="004A330F" w:rsidRDefault="000E7105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 xml:space="preserve">Keith Feeney, </w:t>
                          </w:r>
                        </w:p>
                        <w:p w14:paraId="617644C3" w14:textId="77777777" w:rsidR="000E7105" w:rsidRPr="004A330F" w:rsidRDefault="000E7105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 xml:space="preserve">Patrick </w:t>
                          </w:r>
                          <w:proofErr w:type="spellStart"/>
                          <w:r w:rsidRPr="004A330F">
                            <w:rPr>
                              <w:color w:val="365F91" w:themeColor="accent1" w:themeShade="BF"/>
                            </w:rPr>
                            <w:t>Lawlor</w:t>
                          </w:r>
                          <w:proofErr w:type="spellEnd"/>
                          <w:r w:rsidRPr="004A330F">
                            <w:rPr>
                              <w:color w:val="365F91" w:themeColor="accent1" w:themeShade="BF"/>
                            </w:rPr>
                            <w:t>,</w:t>
                          </w:r>
                        </w:p>
                        <w:p w14:paraId="1138D392" w14:textId="77777777" w:rsidR="000E7105" w:rsidRPr="004A330F" w:rsidRDefault="000E7105">
                          <w:pPr>
                            <w:rPr>
                              <w:color w:val="365F91" w:themeColor="accent1" w:themeShade="BF"/>
                            </w:rPr>
                          </w:pPr>
                          <w:proofErr w:type="spellStart"/>
                          <w:r w:rsidRPr="004A330F">
                            <w:rPr>
                              <w:color w:val="365F91" w:themeColor="accent1" w:themeShade="BF"/>
                            </w:rPr>
                            <w:t>Fearghal</w:t>
                          </w:r>
                          <w:proofErr w:type="spellEnd"/>
                          <w:r w:rsidRPr="004A330F">
                            <w:rPr>
                              <w:color w:val="365F91" w:themeColor="accent1" w:themeShade="BF"/>
                            </w:rPr>
                            <w:t xml:space="preserve"> </w:t>
                          </w:r>
                          <w:proofErr w:type="spellStart"/>
                          <w:r w:rsidRPr="004A330F">
                            <w:rPr>
                              <w:color w:val="365F91" w:themeColor="accent1" w:themeShade="BF"/>
                            </w:rPr>
                            <w:t>McMorrow</w:t>
                          </w:r>
                          <w:proofErr w:type="spellEnd"/>
                          <w:r w:rsidRPr="004A330F">
                            <w:rPr>
                              <w:color w:val="365F91" w:themeColor="accent1" w:themeShade="BF"/>
                            </w:rPr>
                            <w:t>,</w:t>
                          </w:r>
                        </w:p>
                        <w:p w14:paraId="4C193CA3" w14:textId="77777777" w:rsidR="000E7105" w:rsidRDefault="000E7105">
                          <w:pPr>
                            <w:rPr>
                              <w:color w:val="365F91" w:themeColor="accent1" w:themeShade="BF"/>
                            </w:rPr>
                          </w:pPr>
                          <w:r w:rsidRPr="004A330F">
                            <w:rPr>
                              <w:color w:val="365F91" w:themeColor="accent1" w:themeShade="BF"/>
                            </w:rPr>
                            <w:t xml:space="preserve">Cedric </w:t>
                          </w:r>
                          <w:proofErr w:type="spellStart"/>
                          <w:r w:rsidRPr="004A330F">
                            <w:rPr>
                              <w:color w:val="365F91" w:themeColor="accent1" w:themeShade="BF"/>
                            </w:rPr>
                            <w:t>Vecchionacce</w:t>
                          </w:r>
                          <w:proofErr w:type="spellEnd"/>
                        </w:p>
                        <w:p w14:paraId="7F3826AE" w14:textId="77777777" w:rsidR="000E7105" w:rsidRDefault="000E7105">
                          <w:pPr>
                            <w:rPr>
                              <w:color w:val="365F91" w:themeColor="accent1" w:themeShade="BF"/>
                            </w:rPr>
                          </w:pPr>
                          <w:r>
                            <w:rPr>
                              <w:color w:val="365F91" w:themeColor="accent1" w:themeShade="BF"/>
                            </w:rPr>
                            <w:t>(Group 14)</w:t>
                          </w:r>
                        </w:p>
                        <w:p w14:paraId="2830EFE0" w14:textId="77777777" w:rsidR="000E7105" w:rsidRDefault="000E7105">
                          <w:pPr>
                            <w:rPr>
                              <w:color w:val="365F91" w:themeColor="accent1" w:themeShade="BF"/>
                            </w:rPr>
                          </w:pPr>
                        </w:p>
                        <w:p w14:paraId="786F3837" w14:textId="77777777" w:rsidR="000E7105" w:rsidRDefault="000E7105">
                          <w:pPr>
                            <w:rPr>
                              <w:color w:val="365F91" w:themeColor="accent1" w:themeShade="BF"/>
                            </w:rPr>
                          </w:pPr>
                        </w:p>
                        <w:p w14:paraId="5DCC9FFF" w14:textId="77777777" w:rsidR="000E7105" w:rsidRPr="004A330F" w:rsidRDefault="000E7105">
                          <w:pPr>
                            <w:rPr>
                              <w:color w:val="365F91" w:themeColor="accent1" w:themeShade="BF"/>
                            </w:rPr>
                          </w:pPr>
                          <w:r>
                            <w:rPr>
                              <w:color w:val="365F91" w:themeColor="accent1" w:themeShade="BF"/>
                            </w:rPr>
                            <w:t>17 February 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443A6">
            <w:rPr>
              <w:kern w:val="36"/>
            </w:rPr>
            <w:br w:type="page"/>
          </w:r>
        </w:p>
      </w:sdtContent>
    </w:sdt>
    <w:p w14:paraId="6A78983F" w14:textId="77777777" w:rsidR="005E300D" w:rsidRDefault="005E300D" w:rsidP="00FA1754">
      <w:pPr>
        <w:pStyle w:val="Title"/>
        <w:spacing w:line="360" w:lineRule="auto"/>
        <w:jc w:val="left"/>
        <w:rPr>
          <w:kern w:val="36"/>
        </w:rPr>
      </w:pPr>
      <w:bookmarkStart w:id="1" w:name="_Toc285529098"/>
      <w:bookmarkStart w:id="2" w:name="_Toc285530353"/>
      <w:bookmarkStart w:id="3" w:name="_Toc316977387"/>
      <w:r>
        <w:rPr>
          <w:kern w:val="36"/>
        </w:rPr>
        <w:lastRenderedPageBreak/>
        <w:t>Requirements Specification (</w:t>
      </w:r>
      <w:bookmarkStart w:id="4" w:name="toc"/>
      <w:bookmarkEnd w:id="4"/>
      <w:r>
        <w:rPr>
          <w:kern w:val="36"/>
        </w:rPr>
        <w:t>RS)</w:t>
      </w:r>
      <w:bookmarkEnd w:id="1"/>
      <w:bookmarkEnd w:id="2"/>
      <w:bookmarkEnd w:id="3"/>
      <w:bookmarkEnd w:id="0"/>
    </w:p>
    <w:p w14:paraId="2F759A2E" w14:textId="77777777" w:rsidR="007443A6" w:rsidRDefault="007443A6" w:rsidP="00FA1754">
      <w:pPr>
        <w:pStyle w:val="BodyText"/>
        <w:tabs>
          <w:tab w:val="left" w:pos="1134"/>
        </w:tabs>
        <w:spacing w:before="240" w:line="360" w:lineRule="auto"/>
        <w:jc w:val="left"/>
        <w:outlineLvl w:val="0"/>
        <w:rPr>
          <w:rFonts w:ascii="Garamond" w:hAnsi="Garamond"/>
          <w:sz w:val="28"/>
          <w:lang w:val="en-IE"/>
        </w:rPr>
      </w:pPr>
      <w:bookmarkStart w:id="5" w:name="_Toc239580619"/>
    </w:p>
    <w:p w14:paraId="4DA8A2C3" w14:textId="77777777" w:rsidR="00622E9B" w:rsidRDefault="00622E9B" w:rsidP="00FA1754">
      <w:pPr>
        <w:pStyle w:val="BodyText"/>
        <w:tabs>
          <w:tab w:val="left" w:pos="1134"/>
        </w:tabs>
        <w:spacing w:before="240" w:line="360" w:lineRule="auto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6" w:name="_Toc285529099"/>
      <w:bookmarkStart w:id="7" w:name="_Toc285530354"/>
      <w:bookmarkStart w:id="8" w:name="_Toc316977388"/>
      <w:r>
        <w:rPr>
          <w:rFonts w:ascii="Garamond" w:hAnsi="Garamond"/>
          <w:sz w:val="28"/>
          <w:lang w:val="en-IE"/>
        </w:rPr>
        <w:t>Document Control</w:t>
      </w:r>
      <w:bookmarkEnd w:id="5"/>
      <w:bookmarkEnd w:id="6"/>
      <w:bookmarkEnd w:id="7"/>
      <w:bookmarkEnd w:id="8"/>
    </w:p>
    <w:p w14:paraId="5978FAB0" w14:textId="77777777" w:rsidR="00622E9B" w:rsidRDefault="00622E9B" w:rsidP="00FA1754">
      <w:pPr>
        <w:pStyle w:val="BodyText"/>
        <w:tabs>
          <w:tab w:val="left" w:pos="1134"/>
        </w:tabs>
        <w:spacing w:before="240" w:line="360" w:lineRule="auto"/>
        <w:jc w:val="left"/>
        <w:outlineLvl w:val="0"/>
        <w:rPr>
          <w:rFonts w:ascii="Garamond" w:hAnsi="Garamond"/>
          <w:b w:val="0"/>
          <w:lang w:val="en-IE"/>
        </w:rPr>
      </w:pPr>
      <w:bookmarkStart w:id="9" w:name="_Toc239580620"/>
      <w:bookmarkStart w:id="10" w:name="_Toc285529100"/>
      <w:bookmarkStart w:id="11" w:name="_Toc285530355"/>
      <w:bookmarkStart w:id="12" w:name="_Toc316977389"/>
      <w:r>
        <w:rPr>
          <w:rFonts w:ascii="Garamond" w:hAnsi="Garamond"/>
          <w:lang w:val="en-IE"/>
        </w:rPr>
        <w:t>Revision History</w:t>
      </w:r>
      <w:bookmarkEnd w:id="9"/>
      <w:bookmarkEnd w:id="10"/>
      <w:bookmarkEnd w:id="11"/>
      <w:bookmarkEnd w:id="1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 w14:paraId="0B589A4E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113628B4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5C4310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329A60E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784DCC1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F15B998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2F7DE21F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 w14:paraId="076E9150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4A0C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14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14/10/2005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928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8C5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8D5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F895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1E42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</w:tr>
      <w:tr w:rsidR="00622E9B" w14:paraId="0FF1448C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5A8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21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21/10/05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4DF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549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572F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8B9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7182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</w:tbl>
    <w:p w14:paraId="35DF6ACE" w14:textId="77777777" w:rsidR="00622E9B" w:rsidRDefault="00622E9B" w:rsidP="00FA1754">
      <w:pPr>
        <w:pStyle w:val="BodyText"/>
        <w:spacing w:line="360" w:lineRule="auto"/>
        <w:jc w:val="left"/>
        <w:rPr>
          <w:rFonts w:ascii="Garamond" w:hAnsi="Garamond"/>
          <w:lang w:val="en-IE"/>
        </w:rPr>
      </w:pPr>
    </w:p>
    <w:p w14:paraId="5711204D" w14:textId="77777777" w:rsidR="00622E9B" w:rsidRDefault="00622E9B" w:rsidP="00FA1754">
      <w:pPr>
        <w:pStyle w:val="BodyText"/>
        <w:tabs>
          <w:tab w:val="left" w:pos="1134"/>
        </w:tabs>
        <w:spacing w:before="240" w:line="360" w:lineRule="auto"/>
        <w:jc w:val="left"/>
        <w:outlineLvl w:val="0"/>
        <w:rPr>
          <w:rFonts w:ascii="Garamond" w:hAnsi="Garamond"/>
          <w:b w:val="0"/>
          <w:lang w:val="en-IE"/>
        </w:rPr>
      </w:pPr>
      <w:bookmarkStart w:id="13" w:name="_Toc239580621"/>
      <w:bookmarkStart w:id="14" w:name="_Toc285529101"/>
      <w:bookmarkStart w:id="15" w:name="_Toc285530356"/>
      <w:bookmarkStart w:id="16" w:name="_Toc316977390"/>
      <w:r>
        <w:rPr>
          <w:rFonts w:ascii="Garamond" w:hAnsi="Garamond"/>
          <w:lang w:val="en-IE"/>
        </w:rPr>
        <w:t>Distribution List</w:t>
      </w:r>
      <w:bookmarkEnd w:id="13"/>
      <w:bookmarkEnd w:id="14"/>
      <w:bookmarkEnd w:id="15"/>
      <w:bookmarkEnd w:id="16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 w14:paraId="6AF8AF0C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4710FE0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71EEBE31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F03419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 w14:paraId="045E647D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542C" w14:textId="77777777" w:rsidR="00622E9B" w:rsidRDefault="004538DC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Arghir</w:t>
            </w:r>
            <w:proofErr w:type="spellEnd"/>
            <w:r>
              <w:rPr>
                <w:rFonts w:cs="Arial"/>
                <w:lang w:val="en-IE"/>
              </w:rPr>
              <w:t xml:space="preserve"> Moldovan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FCB7" w14:textId="77777777" w:rsidR="00622E9B" w:rsidRDefault="00EB2AD1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E56E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  <w:tr w:rsidR="00622E9B" w14:paraId="561B880F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B360" w14:textId="77777777" w:rsidR="00622E9B" w:rsidRDefault="007D20EE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Eamon Nolan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AE8" w14:textId="77777777" w:rsidR="00622E9B" w:rsidRDefault="00E01C88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88BD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  <w:tr w:rsidR="00622E9B" w14:paraId="094F43D2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99A3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FB87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2084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  <w:tr w:rsidR="00622E9B" w14:paraId="77586963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76ED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3F4F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920B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  <w:tr w:rsidR="00622E9B" w14:paraId="1D0C1387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006A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A950" w14:textId="77777777" w:rsidR="00622E9B" w:rsidRDefault="00622E9B" w:rsidP="00FA1754">
            <w:pPr>
              <w:spacing w:line="360" w:lineRule="auto"/>
              <w:jc w:val="left"/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54D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</w:tbl>
    <w:p w14:paraId="7355DDD5" w14:textId="77777777" w:rsidR="00622E9B" w:rsidRDefault="00622E9B" w:rsidP="00FA1754">
      <w:pPr>
        <w:pStyle w:val="BodyText"/>
        <w:spacing w:line="360" w:lineRule="auto"/>
        <w:jc w:val="left"/>
        <w:rPr>
          <w:rFonts w:ascii="Garamond" w:hAnsi="Garamond"/>
          <w:lang w:val="en-IE"/>
        </w:rPr>
      </w:pPr>
    </w:p>
    <w:p w14:paraId="402C32A2" w14:textId="77777777" w:rsidR="00622E9B" w:rsidRDefault="00622E9B" w:rsidP="00FA1754">
      <w:pPr>
        <w:pStyle w:val="BodyText"/>
        <w:tabs>
          <w:tab w:val="left" w:pos="1134"/>
        </w:tabs>
        <w:spacing w:before="240" w:line="360" w:lineRule="auto"/>
        <w:jc w:val="left"/>
        <w:outlineLvl w:val="0"/>
        <w:rPr>
          <w:rFonts w:ascii="Garamond" w:hAnsi="Garamond"/>
          <w:b w:val="0"/>
          <w:lang w:val="en-IE"/>
        </w:rPr>
      </w:pPr>
      <w:bookmarkStart w:id="17" w:name="_Toc239580622"/>
      <w:bookmarkStart w:id="18" w:name="_Toc285529102"/>
      <w:bookmarkStart w:id="19" w:name="_Toc285530357"/>
      <w:bookmarkStart w:id="20" w:name="_Toc316977391"/>
      <w:r>
        <w:rPr>
          <w:rFonts w:ascii="Garamond" w:hAnsi="Garamond"/>
          <w:lang w:val="en-IE"/>
        </w:rPr>
        <w:t>Related Documents</w:t>
      </w:r>
      <w:bookmarkEnd w:id="17"/>
      <w:bookmarkEnd w:id="18"/>
      <w:bookmarkEnd w:id="19"/>
      <w:bookmarkEnd w:id="20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 w14:paraId="0B73EF22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7A9F4D3C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4C62F593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 w14:paraId="3090F9C3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9FF3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1ABF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  <w:tr w:rsidR="00622E9B" w14:paraId="07B054F7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88BA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2E13" w14:textId="77777777" w:rsidR="00622E9B" w:rsidRDefault="00622E9B" w:rsidP="00FA1754">
            <w:pPr>
              <w:pStyle w:val="TableText"/>
              <w:spacing w:line="360" w:lineRule="auto"/>
              <w:rPr>
                <w:rFonts w:ascii="Garamond" w:hAnsi="Garamond"/>
                <w:lang w:val="en-IE"/>
              </w:rPr>
            </w:pPr>
          </w:p>
        </w:tc>
      </w:tr>
    </w:tbl>
    <w:p w14:paraId="12B834D7" w14:textId="77777777" w:rsidR="005E300D" w:rsidRDefault="005E300D" w:rsidP="00FA1754">
      <w:pPr>
        <w:tabs>
          <w:tab w:val="left" w:pos="1843"/>
          <w:tab w:val="left" w:pos="6912"/>
        </w:tabs>
        <w:spacing w:line="360" w:lineRule="auto"/>
        <w:jc w:val="left"/>
        <w:rPr>
          <w:b/>
          <w:lang w:val="en-IE"/>
        </w:rPr>
      </w:pPr>
    </w:p>
    <w:p w14:paraId="3FCFDCEB" w14:textId="77777777" w:rsidR="007443A6" w:rsidRDefault="005E300D" w:rsidP="00FA1754">
      <w:pPr>
        <w:tabs>
          <w:tab w:val="left" w:pos="1843"/>
          <w:tab w:val="left" w:pos="6912"/>
        </w:tabs>
        <w:spacing w:line="360" w:lineRule="auto"/>
        <w:jc w:val="left"/>
        <w:rPr>
          <w:b/>
          <w:lang w:val="en-IE"/>
        </w:rPr>
      </w:pPr>
      <w:r>
        <w:rPr>
          <w:b/>
          <w:lang w:val="en-IE"/>
        </w:rPr>
        <w:br w:type="page"/>
      </w:r>
    </w:p>
    <w:p w14:paraId="245B01C8" w14:textId="77777777" w:rsidR="007443A6" w:rsidRDefault="007443A6" w:rsidP="00FA1754">
      <w:pPr>
        <w:tabs>
          <w:tab w:val="left" w:pos="1843"/>
          <w:tab w:val="left" w:pos="6912"/>
        </w:tabs>
        <w:spacing w:line="360" w:lineRule="auto"/>
        <w:jc w:val="left"/>
        <w:rPr>
          <w:b/>
          <w:lang w:val="en-IE"/>
        </w:rPr>
      </w:pPr>
    </w:p>
    <w:p w14:paraId="52602A66" w14:textId="77777777" w:rsidR="00DF5D6C" w:rsidRDefault="00716485" w:rsidP="00FA1754">
      <w:pPr>
        <w:tabs>
          <w:tab w:val="left" w:pos="1843"/>
          <w:tab w:val="left" w:pos="6912"/>
        </w:tabs>
        <w:spacing w:line="360" w:lineRule="auto"/>
        <w:jc w:val="left"/>
        <w:rPr>
          <w:noProof/>
        </w:rPr>
      </w:pPr>
      <w:r>
        <w:rPr>
          <w:b/>
          <w:lang w:val="en-IE"/>
        </w:rPr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w14:paraId="4E47759A" w14:textId="77777777" w:rsidR="00DF5D6C" w:rsidRDefault="00FF462A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26777A07" w14:textId="77777777" w:rsidR="00DF5D6C" w:rsidRDefault="00FF462A" w:rsidP="00FA1754">
      <w:pPr>
        <w:pStyle w:val="TOC2"/>
        <w:tabs>
          <w:tab w:val="left" w:pos="8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5091134B" w14:textId="77777777" w:rsidR="00DF5D6C" w:rsidRDefault="00FF462A" w:rsidP="00FA1754">
      <w:pPr>
        <w:pStyle w:val="TOC2"/>
        <w:tabs>
          <w:tab w:val="left" w:pos="8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89DF94A" w14:textId="77777777" w:rsidR="00DF5D6C" w:rsidRDefault="00FF462A" w:rsidP="00FA1754">
      <w:pPr>
        <w:pStyle w:val="TOC2"/>
        <w:tabs>
          <w:tab w:val="left" w:pos="8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F716BF2" w14:textId="77777777" w:rsidR="00DF5D6C" w:rsidRDefault="00FF462A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D46D126" w14:textId="77777777" w:rsidR="00DF5D6C" w:rsidRDefault="00FF462A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70D2550D" w14:textId="77777777" w:rsidR="00DF5D6C" w:rsidRDefault="00FF462A" w:rsidP="00FA1754">
      <w:pPr>
        <w:pStyle w:val="TOC2"/>
        <w:tabs>
          <w:tab w:val="left" w:pos="8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5015C10B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6D9B9D6F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05F38E62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w14:paraId="6BA9FE2C" w14:textId="77777777" w:rsidR="00DF5D6C" w:rsidRDefault="00FF462A" w:rsidP="00FA1754">
      <w:pPr>
        <w:pStyle w:val="TOC2"/>
        <w:tabs>
          <w:tab w:val="left" w:pos="8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w14:paraId="7388BD24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FCD024A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6DDC698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5189CC6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C430C74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341A4A4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85613FF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94A1778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A733DC5" w14:textId="77777777" w:rsidR="00DF5D6C" w:rsidRDefault="00FF462A" w:rsidP="00FA1754">
      <w:pPr>
        <w:pStyle w:val="TOC3"/>
        <w:tabs>
          <w:tab w:val="left" w:pos="132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2158CF9" w14:textId="77777777" w:rsidR="00DF5D6C" w:rsidRDefault="00FF462A" w:rsidP="00FA1754">
      <w:pPr>
        <w:pStyle w:val="TOC3"/>
        <w:tabs>
          <w:tab w:val="left" w:pos="154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FCE2791" w14:textId="77777777" w:rsidR="00DF5D6C" w:rsidRDefault="00FF462A" w:rsidP="00FA1754">
      <w:pPr>
        <w:pStyle w:val="TOC3"/>
        <w:tabs>
          <w:tab w:val="left" w:pos="154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2D0A9EF" w14:textId="77777777" w:rsidR="00DF5D6C" w:rsidRDefault="00FF462A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A1421DE" w14:textId="77777777" w:rsidR="00DF5D6C" w:rsidRDefault="00FF462A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1643F00" w14:textId="77777777" w:rsidR="00DF5D6C" w:rsidRDefault="00FF462A" w:rsidP="00FA1754">
      <w:pPr>
        <w:pStyle w:val="TOC1"/>
        <w:tabs>
          <w:tab w:val="left" w:pos="480"/>
          <w:tab w:val="right" w:pos="8630"/>
        </w:tabs>
        <w:spacing w:line="360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2DD1DEDC" w14:textId="77777777" w:rsidR="00622E9B" w:rsidRDefault="004F7C89" w:rsidP="00FA1754">
      <w:pPr>
        <w:tabs>
          <w:tab w:val="left" w:pos="1843"/>
          <w:tab w:val="left" w:pos="6912"/>
        </w:tabs>
        <w:spacing w:line="360" w:lineRule="auto"/>
        <w:jc w:val="left"/>
        <w:rPr>
          <w:b/>
          <w:lang w:val="en-IE"/>
        </w:rPr>
      </w:pPr>
      <w:r>
        <w:rPr>
          <w:b/>
          <w:lang w:val="en-IE"/>
        </w:rPr>
        <w:fldChar w:fldCharType="end"/>
      </w:r>
    </w:p>
    <w:p w14:paraId="675F5B23" w14:textId="77777777" w:rsidR="00622E9B" w:rsidRDefault="00622E9B" w:rsidP="00FA1754">
      <w:pPr>
        <w:pStyle w:val="Title"/>
        <w:spacing w:line="360" w:lineRule="auto"/>
        <w:jc w:val="left"/>
      </w:pPr>
    </w:p>
    <w:p w14:paraId="503836EA" w14:textId="77777777" w:rsidR="00716485" w:rsidRDefault="00716485" w:rsidP="00FA1754">
      <w:pPr>
        <w:spacing w:line="360" w:lineRule="auto"/>
        <w:jc w:val="left"/>
      </w:pPr>
    </w:p>
    <w:p w14:paraId="179F89C0" w14:textId="77777777" w:rsidR="005E300D" w:rsidRDefault="00716485" w:rsidP="00FA1754">
      <w:pPr>
        <w:pStyle w:val="Heading1"/>
        <w:tabs>
          <w:tab w:val="clear" w:pos="792"/>
          <w:tab w:val="num" w:pos="1368"/>
        </w:tabs>
        <w:spacing w:line="360" w:lineRule="auto"/>
        <w:jc w:val="left"/>
      </w:pPr>
      <w:r>
        <w:br w:type="page"/>
      </w:r>
      <w:bookmarkStart w:id="21" w:name="_Toc316977392"/>
      <w:r w:rsidR="005E300D">
        <w:lastRenderedPageBreak/>
        <w:t>Introduction</w:t>
      </w:r>
      <w:bookmarkEnd w:id="21"/>
    </w:p>
    <w:p w14:paraId="5E743CF3" w14:textId="77777777" w:rsidR="00622E9B" w:rsidRDefault="00622E9B" w:rsidP="00FA1754">
      <w:pPr>
        <w:pStyle w:val="Heading2"/>
        <w:spacing w:line="360" w:lineRule="auto"/>
        <w:jc w:val="left"/>
      </w:pPr>
      <w:bookmarkStart w:id="22" w:name="_Toc316977393"/>
      <w:r>
        <w:t>Purpose</w:t>
      </w:r>
      <w:bookmarkEnd w:id="22"/>
    </w:p>
    <w:p w14:paraId="48CC6F49" w14:textId="12661AC1" w:rsidR="004A330F" w:rsidRDefault="004A330F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t>The purpose of this document is to specify the requirements for the development of an audio acoustic app</w:t>
      </w:r>
      <w:r w:rsidR="00546625">
        <w:rPr>
          <w:lang w:val="en-IE"/>
        </w:rPr>
        <w:t xml:space="preserve"> that we are creating</w:t>
      </w:r>
      <w:r>
        <w:rPr>
          <w:lang w:val="en-IE"/>
        </w:rPr>
        <w:t xml:space="preserve">. The intended customers will be YouTubers, </w:t>
      </w:r>
      <w:r w:rsidR="00454F36">
        <w:rPr>
          <w:lang w:val="en-IE"/>
        </w:rPr>
        <w:t>voice actors, musicians, music producer</w:t>
      </w:r>
      <w:r w:rsidR="006D1C31">
        <w:rPr>
          <w:lang w:val="en-IE"/>
        </w:rPr>
        <w:t>s</w:t>
      </w:r>
      <w:r w:rsidR="00454F36">
        <w:rPr>
          <w:lang w:val="en-IE"/>
        </w:rPr>
        <w:t xml:space="preserve"> and event organisers (for concerts and presentations).</w:t>
      </w:r>
      <w:r w:rsidR="006D1C31">
        <w:rPr>
          <w:lang w:val="en-IE"/>
        </w:rPr>
        <w:t xml:space="preserve"> There is currently no popular app that can help </w:t>
      </w:r>
      <w:r w:rsidR="00FF462A">
        <w:rPr>
          <w:lang w:val="en-IE"/>
        </w:rPr>
        <w:t xml:space="preserve">in this area of expertise. </w:t>
      </w:r>
      <w:r w:rsidR="006D1C31">
        <w:rPr>
          <w:lang w:val="en-IE"/>
        </w:rPr>
        <w:t xml:space="preserve"> </w:t>
      </w:r>
    </w:p>
    <w:p w14:paraId="65D624C6" w14:textId="77777777" w:rsidR="00622E9B" w:rsidRPr="00622E9B" w:rsidRDefault="00622E9B" w:rsidP="00FA1754">
      <w:pPr>
        <w:spacing w:line="360" w:lineRule="auto"/>
        <w:jc w:val="left"/>
        <w:rPr>
          <w:lang w:val="en-IE"/>
        </w:rPr>
      </w:pPr>
    </w:p>
    <w:p w14:paraId="2142A7AC" w14:textId="265FAEB4" w:rsidR="006D1C31" w:rsidRPr="008C45BB" w:rsidRDefault="00622E9B" w:rsidP="00FA1754">
      <w:pPr>
        <w:pStyle w:val="Heading2"/>
        <w:spacing w:line="360" w:lineRule="auto"/>
        <w:jc w:val="left"/>
      </w:pPr>
      <w:bookmarkStart w:id="23" w:name="_Toc316977394"/>
      <w:r>
        <w:t>Project Scope</w:t>
      </w:r>
      <w:bookmarkEnd w:id="23"/>
    </w:p>
    <w:p w14:paraId="02623908" w14:textId="24C18BF8" w:rsidR="00FA1754" w:rsidRDefault="00FF462A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t>The scope of the</w:t>
      </w:r>
      <w:r w:rsidR="003A514C">
        <w:rPr>
          <w:lang w:val="en-IE"/>
        </w:rPr>
        <w:t xml:space="preserve"> project is for </w:t>
      </w:r>
      <w:r w:rsidR="008C45BB">
        <w:rPr>
          <w:lang w:val="en-IE"/>
        </w:rPr>
        <w:t>the likes of YouTubers</w:t>
      </w:r>
      <w:r w:rsidR="000E7105">
        <w:rPr>
          <w:lang w:val="en-IE"/>
        </w:rPr>
        <w:t xml:space="preserve"> and home producers and</w:t>
      </w:r>
      <w:bookmarkStart w:id="24" w:name="_GoBack"/>
      <w:bookmarkEnd w:id="24"/>
      <w:r w:rsidR="008C45BB">
        <w:rPr>
          <w:lang w:val="en-IE"/>
        </w:rPr>
        <w:t xml:space="preserve"> for novice </w:t>
      </w:r>
      <w:r w:rsidR="003A514C">
        <w:rPr>
          <w:lang w:val="en-IE"/>
        </w:rPr>
        <w:t>people</w:t>
      </w:r>
      <w:r w:rsidR="008C45BB">
        <w:rPr>
          <w:lang w:val="en-IE"/>
        </w:rPr>
        <w:t xml:space="preserve"> </w:t>
      </w:r>
      <w:r>
        <w:rPr>
          <w:lang w:val="en-IE"/>
        </w:rPr>
        <w:t>in media production</w:t>
      </w:r>
      <w:r w:rsidR="003A514C">
        <w:rPr>
          <w:lang w:val="en-IE"/>
        </w:rPr>
        <w:t xml:space="preserve">, </w:t>
      </w:r>
      <w:r w:rsidR="003A514C" w:rsidRPr="008C45BB">
        <w:rPr>
          <w:lang w:val="en-IE"/>
        </w:rPr>
        <w:t>specialising in sound,</w:t>
      </w:r>
      <w:r w:rsidR="003A514C">
        <w:rPr>
          <w:lang w:val="en-IE"/>
        </w:rPr>
        <w:t xml:space="preserve"> to speed up the process of performing sound acoustic treatments. </w:t>
      </w:r>
      <w:r w:rsidR="008C45BB">
        <w:rPr>
          <w:lang w:val="en-IE"/>
        </w:rPr>
        <w:t xml:space="preserve">It is not necessary for the user to have prior knowledge. </w:t>
      </w:r>
      <w:r w:rsidR="003A514C">
        <w:rPr>
          <w:lang w:val="en-IE"/>
        </w:rPr>
        <w:t xml:space="preserve">Sound engineering in itself is rather complicated and can require expensive equipment to get the </w:t>
      </w:r>
      <w:r w:rsidR="00FA1754">
        <w:rPr>
          <w:lang w:val="en-IE"/>
        </w:rPr>
        <w:t>acoustics of a room just right.</w:t>
      </w:r>
    </w:p>
    <w:p w14:paraId="148E879F" w14:textId="491D591A" w:rsidR="00FA1754" w:rsidRDefault="008C45BB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t>We</w:t>
      </w:r>
      <w:r w:rsidR="003A514C">
        <w:rPr>
          <w:lang w:val="en-IE"/>
        </w:rPr>
        <w:t xml:space="preserve"> aim to simplify this process by providing an Android app. Th</w:t>
      </w:r>
      <w:r>
        <w:rPr>
          <w:lang w:val="en-IE"/>
        </w:rPr>
        <w:t>e database within the app will contain</w:t>
      </w:r>
      <w:r w:rsidR="003A514C">
        <w:rPr>
          <w:lang w:val="en-IE"/>
        </w:rPr>
        <w:t xml:space="preserve"> an extensive amount of default figures and calculations, allowing the user to simply </w:t>
      </w:r>
      <w:r w:rsidR="0099798E">
        <w:rPr>
          <w:lang w:val="en-IE"/>
        </w:rPr>
        <w:t>clap their hands to see how their current acoustics of their room is. Then they will be able to input the size of the room</w:t>
      </w:r>
      <w:r w:rsidR="003A514C">
        <w:rPr>
          <w:lang w:val="en-IE"/>
        </w:rPr>
        <w:t xml:space="preserve">, and get the </w:t>
      </w:r>
      <w:r w:rsidR="0099798E">
        <w:rPr>
          <w:lang w:val="en-IE"/>
        </w:rPr>
        <w:t xml:space="preserve">required measurements, RT60, size of materials in their room, such as their carpet or walls. Steps for this will be included. </w:t>
      </w:r>
    </w:p>
    <w:p w14:paraId="561C50D2" w14:textId="2B090842" w:rsidR="00FF462A" w:rsidRDefault="0099798E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t xml:space="preserve">The user will then clap their hands again to see how their room measures up. </w:t>
      </w:r>
      <w:r w:rsidR="00FA1754">
        <w:rPr>
          <w:lang w:val="en-IE"/>
        </w:rPr>
        <w:t xml:space="preserve">If it is OK, the user can produce their media. If not, they can restart the steps. </w:t>
      </w:r>
    </w:p>
    <w:p w14:paraId="750916F3" w14:textId="42FB667F" w:rsidR="009C3EA6" w:rsidRDefault="0099798E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lastRenderedPageBreak/>
        <w:t>This app itself will be completed in Android Studio and will run on Android version 4.1 (</w:t>
      </w:r>
      <w:r w:rsidR="009C3EA6" w:rsidRPr="009C3EA6">
        <w:rPr>
          <w:lang w:val="en-IE"/>
        </w:rPr>
        <w:t>Jelly Bean</w:t>
      </w:r>
      <w:r w:rsidR="009C3EA6">
        <w:rPr>
          <w:lang w:val="en-IE"/>
        </w:rPr>
        <w:t xml:space="preserve">) </w:t>
      </w:r>
      <w:r>
        <w:rPr>
          <w:lang w:val="en-IE"/>
        </w:rPr>
        <w:t>to 6.0</w:t>
      </w:r>
      <w:r w:rsidR="009C3EA6">
        <w:rPr>
          <w:lang w:val="en-IE"/>
        </w:rPr>
        <w:t>.1 (</w:t>
      </w:r>
      <w:r w:rsidR="009C3EA6" w:rsidRPr="009C3EA6">
        <w:rPr>
          <w:lang w:val="en-IE"/>
        </w:rPr>
        <w:t>Marshmallow</w:t>
      </w:r>
      <w:r w:rsidR="009C3EA6">
        <w:rPr>
          <w:lang w:val="en-IE"/>
        </w:rPr>
        <w:t>)</w:t>
      </w:r>
      <w:r>
        <w:rPr>
          <w:lang w:val="en-IE"/>
        </w:rPr>
        <w:t xml:space="preserve">. </w:t>
      </w:r>
      <w:r w:rsidR="009C3EA6">
        <w:rPr>
          <w:lang w:val="en-IE"/>
        </w:rPr>
        <w:t>97.2% of Android users use these versions</w:t>
      </w:r>
      <w:sdt>
        <w:sdtPr>
          <w:rPr>
            <w:lang w:val="en-IE"/>
          </w:rPr>
          <w:id w:val="-1417854050"/>
          <w:citation/>
        </w:sdtPr>
        <w:sdtContent>
          <w:r w:rsidR="009C3EA6">
            <w:rPr>
              <w:lang w:val="en-IE"/>
            </w:rPr>
            <w:fldChar w:fldCharType="begin"/>
          </w:r>
          <w:r w:rsidR="009C3EA6">
            <w:rPr>
              <w:lang w:val="en-IE"/>
            </w:rPr>
            <w:instrText xml:space="preserve"> CITATION Goond1 \l 6153 </w:instrText>
          </w:r>
          <w:r w:rsidR="009C3EA6">
            <w:rPr>
              <w:lang w:val="en-IE"/>
            </w:rPr>
            <w:fldChar w:fldCharType="separate"/>
          </w:r>
          <w:r w:rsidR="009C3EA6">
            <w:rPr>
              <w:noProof/>
              <w:lang w:val="en-IE"/>
            </w:rPr>
            <w:t xml:space="preserve"> </w:t>
          </w:r>
          <w:r w:rsidR="009C3EA6" w:rsidRPr="009C3EA6">
            <w:rPr>
              <w:noProof/>
              <w:lang w:val="en-IE"/>
            </w:rPr>
            <w:t>(Google, n.d.)</w:t>
          </w:r>
          <w:r w:rsidR="009C3EA6">
            <w:rPr>
              <w:lang w:val="en-IE"/>
            </w:rPr>
            <w:fldChar w:fldCharType="end"/>
          </w:r>
        </w:sdtContent>
      </w:sdt>
      <w:r w:rsidR="009C3EA6">
        <w:rPr>
          <w:lang w:val="en-IE"/>
        </w:rPr>
        <w:t>, hence why we will release the app in these versions.</w:t>
      </w:r>
    </w:p>
    <w:p w14:paraId="17BD3913" w14:textId="7D629BD6" w:rsidR="00FA1754" w:rsidRDefault="009C3EA6" w:rsidP="00FA1754">
      <w:pPr>
        <w:spacing w:line="360" w:lineRule="auto"/>
        <w:jc w:val="left"/>
        <w:rPr>
          <w:lang w:val="en-IE"/>
        </w:rPr>
      </w:pPr>
      <w:r>
        <w:rPr>
          <w:lang w:val="en-IE"/>
        </w:rPr>
        <w:t>Our idea</w:t>
      </w:r>
      <w:r w:rsidR="00FA1754">
        <w:rPr>
          <w:lang w:val="en-IE"/>
        </w:rPr>
        <w:t xml:space="preserve"> stemmed from Cedric. Early 2016</w:t>
      </w:r>
      <w:r>
        <w:rPr>
          <w:lang w:val="en-IE"/>
        </w:rPr>
        <w:t>, Cedric saw there was a niche in th</w:t>
      </w:r>
      <w:r w:rsidR="00FA1754">
        <w:rPr>
          <w:lang w:val="en-IE"/>
        </w:rPr>
        <w:t>e market for such an app. He tried to create something, but was lacking the knowledge, technology and funds of how to create such an app.</w:t>
      </w:r>
    </w:p>
    <w:p w14:paraId="323892EA" w14:textId="5361B700" w:rsidR="005E300D" w:rsidRDefault="00FA1754" w:rsidP="00FA1754">
      <w:pPr>
        <w:spacing w:line="360" w:lineRule="auto"/>
        <w:jc w:val="left"/>
      </w:pPr>
      <w:r>
        <w:rPr>
          <w:lang w:val="en-IE"/>
        </w:rPr>
        <w:t xml:space="preserve">In late 2016, Cedric and Keith created a web page/application for an Audio Acoustic Assistant for their Web Application Development project. This project is the next step in this process. </w:t>
      </w:r>
    </w:p>
    <w:p w14:paraId="3F68F599" w14:textId="1D4F2612" w:rsidR="00622E9B" w:rsidRDefault="00546625" w:rsidP="00FA1754">
      <w:pPr>
        <w:pStyle w:val="Heading3"/>
        <w:spacing w:line="360" w:lineRule="auto"/>
        <w:jc w:val="left"/>
        <w:rPr>
          <w:lang w:val="en-GB"/>
        </w:rPr>
      </w:pPr>
      <w:r>
        <w:rPr>
          <w:lang w:val="en-GB"/>
        </w:rPr>
        <w:t>Acronyms and Abbreviations</w:t>
      </w:r>
    </w:p>
    <w:p w14:paraId="007433F2" w14:textId="5A63C2D2" w:rsidR="00546625" w:rsidRDefault="00546625" w:rsidP="00FA1754">
      <w:pPr>
        <w:spacing w:line="360" w:lineRule="auto"/>
        <w:jc w:val="left"/>
        <w:rPr>
          <w:lang w:val="en-GB"/>
        </w:rPr>
      </w:pPr>
      <w:r>
        <w:rPr>
          <w:lang w:val="en-GB"/>
        </w:rPr>
        <w:t xml:space="preserve">AAA </w:t>
      </w:r>
      <w:r>
        <w:rPr>
          <w:lang w:val="en-GB"/>
        </w:rPr>
        <w:tab/>
        <w:t>-</w:t>
      </w:r>
      <w:r>
        <w:rPr>
          <w:lang w:val="en-GB"/>
        </w:rPr>
        <w:tab/>
        <w:t>Audio Acoustic Assistant</w:t>
      </w:r>
    </w:p>
    <w:p w14:paraId="4035C71C" w14:textId="42EF8D7F" w:rsidR="00546625" w:rsidRDefault="00546625" w:rsidP="00FA1754">
      <w:pPr>
        <w:spacing w:line="360" w:lineRule="auto"/>
        <w:jc w:val="left"/>
        <w:rPr>
          <w:lang w:val="en-GB"/>
        </w:rPr>
      </w:pPr>
      <w:r>
        <w:rPr>
          <w:lang w:val="en-GB"/>
        </w:rPr>
        <w:t>RT60</w:t>
      </w:r>
      <w:r>
        <w:rPr>
          <w:lang w:val="en-GB"/>
        </w:rPr>
        <w:tab/>
        <w:t>-</w:t>
      </w:r>
      <w:r>
        <w:rPr>
          <w:lang w:val="en-GB"/>
        </w:rPr>
        <w:tab/>
        <w:t>Reverberation time, 60 (</w:t>
      </w:r>
      <w:r w:rsidRPr="00546625">
        <w:rPr>
          <w:lang w:val="en-GB"/>
        </w:rPr>
        <w:t>decibels</w:t>
      </w:r>
      <w:r>
        <w:rPr>
          <w:lang w:val="en-GB"/>
        </w:rPr>
        <w:t>)</w:t>
      </w:r>
    </w:p>
    <w:p w14:paraId="38A2B936" w14:textId="20808F7D" w:rsidR="008214CF" w:rsidRDefault="00546625" w:rsidP="00FA1754">
      <w:pPr>
        <w:spacing w:line="360" w:lineRule="auto"/>
        <w:jc w:val="left"/>
        <w:rPr>
          <w:lang w:val="en-GB"/>
        </w:rPr>
      </w:pPr>
      <w:r>
        <w:rPr>
          <w:lang w:val="en-GB"/>
        </w:rPr>
        <w:t>AF</w:t>
      </w:r>
      <w:r>
        <w:rPr>
          <w:lang w:val="en-GB"/>
        </w:rPr>
        <w:tab/>
        <w:t>-</w:t>
      </w:r>
      <w:r>
        <w:rPr>
          <w:lang w:val="en-GB"/>
        </w:rPr>
        <w:tab/>
        <w:t>Absorption factor</w:t>
      </w:r>
    </w:p>
    <w:p w14:paraId="32EFC404" w14:textId="77777777" w:rsidR="00546625" w:rsidRDefault="00546625" w:rsidP="00FA1754">
      <w:pPr>
        <w:spacing w:line="360" w:lineRule="auto"/>
        <w:jc w:val="left"/>
        <w:rPr>
          <w:lang w:val="en-GB"/>
        </w:rPr>
      </w:pPr>
    </w:p>
    <w:p w14:paraId="3F0F5285" w14:textId="22273BF3" w:rsidR="00546625" w:rsidRDefault="00546625" w:rsidP="00FA1754">
      <w:pPr>
        <w:pStyle w:val="Heading3"/>
        <w:spacing w:line="360" w:lineRule="auto"/>
        <w:jc w:val="left"/>
        <w:rPr>
          <w:lang w:val="en-GB"/>
        </w:rPr>
      </w:pPr>
      <w:r>
        <w:rPr>
          <w:lang w:val="en-GB"/>
        </w:rPr>
        <w:t>Definitions</w:t>
      </w:r>
    </w:p>
    <w:p w14:paraId="56339359" w14:textId="0AA97BDC" w:rsidR="00546625" w:rsidRDefault="00546625" w:rsidP="00FA1754">
      <w:pPr>
        <w:spacing w:line="360" w:lineRule="auto"/>
        <w:jc w:val="left"/>
        <w:rPr>
          <w:lang w:val="en-GB"/>
        </w:rPr>
      </w:pPr>
      <w:r>
        <w:rPr>
          <w:lang w:val="en-GB"/>
        </w:rPr>
        <w:t>RT60</w:t>
      </w:r>
      <w:r>
        <w:rPr>
          <w:lang w:val="en-GB"/>
        </w:rPr>
        <w:tab/>
        <w:t>-</w:t>
      </w:r>
      <w:r>
        <w:rPr>
          <w:lang w:val="en-GB"/>
        </w:rPr>
        <w:tab/>
        <w:t xml:space="preserve">An RT60 of a room or area is the time in seconds </w:t>
      </w:r>
      <w:r w:rsidR="006D1C31">
        <w:rPr>
          <w:lang w:val="en-GB"/>
        </w:rPr>
        <w:t xml:space="preserve">it takes a sound or noise to become inaudible, for example, one clap. </w:t>
      </w:r>
      <w:sdt>
        <w:sdtPr>
          <w:rPr>
            <w:lang w:val="en-GB"/>
          </w:rPr>
          <w:id w:val="-75516554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IE"/>
            </w:rPr>
            <w:instrText xml:space="preserve"> CITATION Chrnd \l 6153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IE"/>
            </w:rPr>
            <w:t xml:space="preserve"> </w:t>
          </w:r>
          <w:r w:rsidRPr="00546625">
            <w:rPr>
              <w:noProof/>
              <w:lang w:val="en-IE"/>
            </w:rPr>
            <w:t>(Hagelskjaer, n.d.)</w:t>
          </w:r>
          <w:r>
            <w:rPr>
              <w:lang w:val="en-GB"/>
            </w:rPr>
            <w:fldChar w:fldCharType="end"/>
          </w:r>
        </w:sdtContent>
      </w:sdt>
    </w:p>
    <w:p w14:paraId="23016CFB" w14:textId="6DFBF8A2" w:rsidR="003A514C" w:rsidRDefault="003A514C" w:rsidP="00FA1754">
      <w:pPr>
        <w:spacing w:line="360" w:lineRule="auto"/>
        <w:jc w:val="left"/>
        <w:rPr>
          <w:lang w:val="en-GB"/>
        </w:rPr>
      </w:pPr>
      <w:r>
        <w:rPr>
          <w:lang w:val="en-GB"/>
        </w:rPr>
        <w:t>Room</w:t>
      </w:r>
      <w:r>
        <w:rPr>
          <w:lang w:val="en-GB"/>
        </w:rPr>
        <w:tab/>
        <w:t>-</w:t>
      </w:r>
      <w:r>
        <w:rPr>
          <w:lang w:val="en-GB"/>
        </w:rPr>
        <w:tab/>
        <w:t xml:space="preserve">For the purpose of this document, “room” is defined as the likes of a bedroom, area (such as a studio) or an arena. </w:t>
      </w:r>
    </w:p>
    <w:p w14:paraId="11D287D1" w14:textId="54740240" w:rsidR="003A514C" w:rsidRDefault="003A514C" w:rsidP="00FA1754">
      <w:pPr>
        <w:spacing w:line="360" w:lineRule="auto"/>
        <w:jc w:val="left"/>
        <w:rPr>
          <w:lang w:val="en-GB"/>
        </w:rPr>
      </w:pPr>
    </w:p>
    <w:p w14:paraId="01873DAD" w14:textId="529CDA64" w:rsidR="003A514C" w:rsidRDefault="003A514C" w:rsidP="00FA1754">
      <w:pPr>
        <w:spacing w:line="360" w:lineRule="auto"/>
        <w:jc w:val="left"/>
        <w:rPr>
          <w:lang w:val="en-GB"/>
        </w:rPr>
      </w:pPr>
    </w:p>
    <w:p w14:paraId="66730DEF" w14:textId="21D9028C" w:rsidR="003A514C" w:rsidRDefault="003A514C" w:rsidP="00FA1754">
      <w:pPr>
        <w:spacing w:line="360" w:lineRule="auto"/>
        <w:jc w:val="left"/>
        <w:rPr>
          <w:lang w:val="en-GB"/>
        </w:rPr>
      </w:pPr>
    </w:p>
    <w:p w14:paraId="1D4366EA" w14:textId="77777777" w:rsidR="003A514C" w:rsidRPr="00622E9B" w:rsidRDefault="003A514C" w:rsidP="00FA1754">
      <w:pPr>
        <w:spacing w:line="360" w:lineRule="auto"/>
        <w:jc w:val="left"/>
        <w:rPr>
          <w:lang w:val="en-GB"/>
        </w:rPr>
      </w:pPr>
    </w:p>
    <w:p w14:paraId="55A82329" w14:textId="77777777" w:rsidR="005E300D" w:rsidRPr="006D1C31" w:rsidRDefault="00326C21" w:rsidP="00FA1754">
      <w:pPr>
        <w:pStyle w:val="Heading1"/>
        <w:spacing w:line="360" w:lineRule="auto"/>
        <w:jc w:val="left"/>
        <w:rPr>
          <w:color w:val="D9D9D9" w:themeColor="background1" w:themeShade="D9"/>
        </w:rPr>
      </w:pPr>
      <w:bookmarkStart w:id="25" w:name="_Toc316977396"/>
      <w:r w:rsidRPr="006D1C31">
        <w:rPr>
          <w:color w:val="D9D9D9" w:themeColor="background1" w:themeShade="D9"/>
        </w:rPr>
        <w:lastRenderedPageBreak/>
        <w:t>User R</w:t>
      </w:r>
      <w:r w:rsidR="005E300D" w:rsidRPr="006D1C31">
        <w:rPr>
          <w:color w:val="D9D9D9" w:themeColor="background1" w:themeShade="D9"/>
        </w:rPr>
        <w:t xml:space="preserve">equirements </w:t>
      </w:r>
      <w:r w:rsidRPr="006D1C31">
        <w:rPr>
          <w:color w:val="D9D9D9" w:themeColor="background1" w:themeShade="D9"/>
        </w:rPr>
        <w:t>D</w:t>
      </w:r>
      <w:r w:rsidR="005E300D" w:rsidRPr="006D1C31">
        <w:rPr>
          <w:color w:val="D9D9D9" w:themeColor="background1" w:themeShade="D9"/>
        </w:rPr>
        <w:t>efinition</w:t>
      </w:r>
      <w:bookmarkEnd w:id="25"/>
    </w:p>
    <w:p w14:paraId="2E59ADDE" w14:textId="77777777" w:rsidR="008214CF" w:rsidRPr="006D1C31" w:rsidRDefault="008214CF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 xml:space="preserve">This section describes the set of objectives and requirements for the system from the customer’s perspective. </w:t>
      </w:r>
      <w:r w:rsidR="00326C21" w:rsidRPr="006D1C31">
        <w:rPr>
          <w:color w:val="D9D9D9" w:themeColor="background1" w:themeShade="D9"/>
        </w:rPr>
        <w:t xml:space="preserve">What </w:t>
      </w:r>
      <w:r w:rsidR="00DF5D6C" w:rsidRPr="006D1C31">
        <w:rPr>
          <w:color w:val="D9D9D9" w:themeColor="background1" w:themeShade="D9"/>
        </w:rPr>
        <w:t>are the</w:t>
      </w:r>
      <w:r w:rsidR="00326C21" w:rsidRPr="006D1C31">
        <w:rPr>
          <w:color w:val="D9D9D9" w:themeColor="background1" w:themeShade="D9"/>
        </w:rPr>
        <w:t xml:space="preserve"> clients say</w:t>
      </w:r>
      <w:r w:rsidR="00DF5D6C" w:rsidRPr="006D1C31">
        <w:rPr>
          <w:color w:val="D9D9D9" w:themeColor="background1" w:themeShade="D9"/>
        </w:rPr>
        <w:t>ing</w:t>
      </w:r>
      <w:r w:rsidR="00326C21" w:rsidRPr="006D1C31">
        <w:rPr>
          <w:color w:val="D9D9D9" w:themeColor="background1" w:themeShade="D9"/>
        </w:rPr>
        <w:t xml:space="preserve"> they want?</w:t>
      </w:r>
    </w:p>
    <w:p w14:paraId="416FEC8C" w14:textId="77777777" w:rsidR="005E300D" w:rsidRPr="006D1C31" w:rsidRDefault="00326C21" w:rsidP="00FA1754">
      <w:pPr>
        <w:pStyle w:val="Heading1"/>
        <w:spacing w:line="360" w:lineRule="auto"/>
        <w:jc w:val="left"/>
        <w:rPr>
          <w:color w:val="D9D9D9" w:themeColor="background1" w:themeShade="D9"/>
        </w:rPr>
      </w:pPr>
      <w:bookmarkStart w:id="26" w:name="_Toc316977397"/>
      <w:r w:rsidRPr="006D1C31">
        <w:rPr>
          <w:color w:val="D9D9D9" w:themeColor="background1" w:themeShade="D9"/>
        </w:rPr>
        <w:t>Requirements S</w:t>
      </w:r>
      <w:r w:rsidR="005E300D" w:rsidRPr="006D1C31">
        <w:rPr>
          <w:color w:val="D9D9D9" w:themeColor="background1" w:themeShade="D9"/>
        </w:rPr>
        <w:t>pecification</w:t>
      </w:r>
      <w:bookmarkEnd w:id="26"/>
    </w:p>
    <w:p w14:paraId="7DD29AF6" w14:textId="77777777" w:rsidR="00686D3F" w:rsidRPr="006D1C31" w:rsidRDefault="00686D3F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All requirements should be verifiable. For example, experienced controllers shall be able to use all the system functions after a total of two hours training. After this training, the average number of errors made by experienced users shall not exceed two per day.</w:t>
      </w:r>
    </w:p>
    <w:p w14:paraId="138FC2FC" w14:textId="77777777" w:rsidR="005E300D" w:rsidRPr="006D1C31" w:rsidRDefault="005E300D" w:rsidP="00FA1754">
      <w:pPr>
        <w:pStyle w:val="Heading2"/>
        <w:tabs>
          <w:tab w:val="clear" w:pos="936"/>
          <w:tab w:val="num" w:pos="1512"/>
        </w:tabs>
        <w:spacing w:line="360" w:lineRule="auto"/>
        <w:jc w:val="left"/>
        <w:rPr>
          <w:color w:val="D9D9D9" w:themeColor="background1" w:themeShade="D9"/>
        </w:rPr>
      </w:pPr>
      <w:bookmarkStart w:id="27" w:name="_Toc316977398"/>
      <w:r w:rsidRPr="006D1C31">
        <w:rPr>
          <w:color w:val="D9D9D9" w:themeColor="background1" w:themeShade="D9"/>
        </w:rPr>
        <w:t>Functional requirements</w:t>
      </w:r>
      <w:bookmarkEnd w:id="27"/>
    </w:p>
    <w:p w14:paraId="0D37FB84" w14:textId="77777777" w:rsidR="00E32D17" w:rsidRPr="006D1C31" w:rsidRDefault="00E32D17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 xml:space="preserve">This section lists the functional requirements in </w:t>
      </w:r>
      <w:r w:rsidRPr="006D1C31">
        <w:rPr>
          <w:b/>
          <w:color w:val="D9D9D9" w:themeColor="background1" w:themeShade="D9"/>
        </w:rPr>
        <w:t>ranked order</w:t>
      </w:r>
      <w:r w:rsidRPr="006D1C31">
        <w:rPr>
          <w:color w:val="D9D9D9" w:themeColor="background1" w:themeShade="D9"/>
        </w:rPr>
        <w:t xml:space="preserve">. Functional requirements describe the possible effects of a software system, in other words, </w:t>
      </w:r>
      <w:r w:rsidRPr="006D1C31">
        <w:rPr>
          <w:rStyle w:val="Emphasis"/>
          <w:color w:val="D9D9D9" w:themeColor="background1" w:themeShade="D9"/>
        </w:rPr>
        <w:t>what</w:t>
      </w:r>
      <w:r w:rsidRPr="006D1C31">
        <w:rPr>
          <w:color w:val="D9D9D9" w:themeColor="background1" w:themeShade="D9"/>
        </w:rPr>
        <w:t xml:space="preserve"> the system must accomplish. Other kinds of requirements (such as interface requirements, performance requirements, or reliability requirements) describe </w:t>
      </w:r>
      <w:r w:rsidRPr="006D1C31">
        <w:rPr>
          <w:rStyle w:val="Emphasis"/>
          <w:color w:val="D9D9D9" w:themeColor="background1" w:themeShade="D9"/>
        </w:rPr>
        <w:t>how</w:t>
      </w:r>
      <w:r w:rsidRPr="006D1C31">
        <w:rPr>
          <w:color w:val="D9D9D9" w:themeColor="background1" w:themeShade="D9"/>
        </w:rPr>
        <w:t xml:space="preserve"> the system accomplishes its functional requirements. Each functional requirement should be specified in a format similar to the following: </w:t>
      </w:r>
    </w:p>
    <w:p w14:paraId="37B8B2BF" w14:textId="77777777" w:rsidR="00E32D17" w:rsidRPr="006D1C31" w:rsidRDefault="00E32D17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Short, imperative sentence stating highest ranked functional requirement.</w:t>
      </w:r>
    </w:p>
    <w:p w14:paraId="43AE2147" w14:textId="77777777" w:rsidR="001F0F2B" w:rsidRPr="006D1C31" w:rsidRDefault="001F0F2B" w:rsidP="00FA1754">
      <w:pPr>
        <w:pStyle w:val="Heading3"/>
        <w:spacing w:line="360" w:lineRule="auto"/>
        <w:jc w:val="left"/>
        <w:rPr>
          <w:color w:val="D9D9D9" w:themeColor="background1" w:themeShade="D9"/>
        </w:rPr>
      </w:pPr>
      <w:bookmarkStart w:id="28" w:name="_Toc316977399"/>
      <w:r w:rsidRPr="006D1C31">
        <w:rPr>
          <w:color w:val="D9D9D9" w:themeColor="background1" w:themeShade="D9"/>
        </w:rPr>
        <w:t>Use Case Diagram</w:t>
      </w:r>
      <w:bookmarkEnd w:id="28"/>
    </w:p>
    <w:p w14:paraId="0A3F7D1C" w14:textId="77777777" w:rsidR="001F0F2B" w:rsidRPr="006D1C31" w:rsidRDefault="001F0F2B" w:rsidP="00FA1754">
      <w:pPr>
        <w:spacing w:line="360" w:lineRule="auto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Each requirement should be uniquely identified with a sequence number or a meaningful tag of some kind.</w:t>
      </w:r>
    </w:p>
    <w:p w14:paraId="40AF4642" w14:textId="77777777" w:rsidR="001F0F2B" w:rsidRPr="006D1C31" w:rsidRDefault="001F0F2B" w:rsidP="00FA1754">
      <w:pPr>
        <w:spacing w:line="360" w:lineRule="auto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The Use Case Diagram provides an overview of all functional requirements.</w:t>
      </w:r>
    </w:p>
    <w:p w14:paraId="1F271677" w14:textId="77777777" w:rsidR="00E30708" w:rsidRPr="006D1C31" w:rsidRDefault="00E32D17" w:rsidP="00FA1754">
      <w:pPr>
        <w:pStyle w:val="Heading3"/>
        <w:tabs>
          <w:tab w:val="clear" w:pos="1080"/>
          <w:tab w:val="num" w:pos="1656"/>
        </w:tabs>
        <w:spacing w:line="360" w:lineRule="auto"/>
        <w:jc w:val="left"/>
        <w:rPr>
          <w:color w:val="D9D9D9" w:themeColor="background1" w:themeShade="D9"/>
          <w:lang w:val="en-IE"/>
        </w:rPr>
      </w:pPr>
      <w:bookmarkStart w:id="29" w:name="_Toc316977400"/>
      <w:r w:rsidRPr="006D1C31">
        <w:rPr>
          <w:color w:val="D9D9D9" w:themeColor="background1" w:themeShade="D9"/>
        </w:rPr>
        <w:lastRenderedPageBreak/>
        <w:t>Requirement</w:t>
      </w:r>
      <w:r w:rsidRPr="006D1C31">
        <w:rPr>
          <w:color w:val="D9D9D9" w:themeColor="background1" w:themeShade="D9"/>
          <w:lang w:val="en-IE"/>
        </w:rPr>
        <w:t xml:space="preserve"> 1 &lt;name of requirement in a few words&gt;</w:t>
      </w:r>
      <w:bookmarkEnd w:id="29"/>
    </w:p>
    <w:p w14:paraId="39958775" w14:textId="77777777" w:rsidR="00E30708" w:rsidRPr="006D1C31" w:rsidRDefault="00E30708" w:rsidP="00FA1754">
      <w:pPr>
        <w:spacing w:line="360" w:lineRule="auto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The heading of this section should read, e.g., “Requirement 1: User registration” or “Requirements 1: Participant takes test”</w:t>
      </w:r>
    </w:p>
    <w:p w14:paraId="387A5E22" w14:textId="77777777" w:rsidR="00E32D17" w:rsidRPr="006D1C31" w:rsidRDefault="00E32D17" w:rsidP="00FA1754">
      <w:pPr>
        <w:pStyle w:val="Heading4"/>
        <w:tabs>
          <w:tab w:val="clear" w:pos="1224"/>
          <w:tab w:val="num" w:pos="1800"/>
        </w:tabs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Description &amp; Priority</w:t>
      </w:r>
    </w:p>
    <w:p w14:paraId="497A14E5" w14:textId="77777777" w:rsidR="00E32D17" w:rsidRPr="006D1C31" w:rsidRDefault="00866307" w:rsidP="00FA1754">
      <w:pPr>
        <w:spacing w:line="360" w:lineRule="auto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A d</w:t>
      </w:r>
      <w:r w:rsidR="00E32D17" w:rsidRPr="006D1C31">
        <w:rPr>
          <w:color w:val="D9D9D9" w:themeColor="background1" w:themeShade="D9"/>
          <w:lang w:val="en-IE"/>
        </w:rPr>
        <w:t xml:space="preserve">escription of </w:t>
      </w:r>
      <w:r w:rsidRPr="006D1C31">
        <w:rPr>
          <w:color w:val="D9D9D9" w:themeColor="background1" w:themeShade="D9"/>
          <w:lang w:val="en-IE"/>
        </w:rPr>
        <w:t xml:space="preserve">the </w:t>
      </w:r>
      <w:r w:rsidR="00E32D17" w:rsidRPr="006D1C31">
        <w:rPr>
          <w:color w:val="D9D9D9" w:themeColor="background1" w:themeShade="D9"/>
          <w:lang w:val="en-IE"/>
        </w:rPr>
        <w:t>requirement and</w:t>
      </w:r>
      <w:r w:rsidRPr="006D1C31">
        <w:rPr>
          <w:color w:val="D9D9D9" w:themeColor="background1" w:themeShade="D9"/>
          <w:lang w:val="en-IE"/>
        </w:rPr>
        <w:t xml:space="preserve"> its priority. </w:t>
      </w:r>
      <w:r w:rsidRPr="006D1C31">
        <w:rPr>
          <w:color w:val="D9D9D9" w:themeColor="background1" w:themeShade="D9"/>
        </w:rPr>
        <w:t>Describes how essential this requirement is to the overall system.</w:t>
      </w:r>
    </w:p>
    <w:p w14:paraId="6B806729" w14:textId="77777777" w:rsidR="001F0F2B" w:rsidRPr="006D1C31" w:rsidRDefault="001F0F2B" w:rsidP="00FA1754">
      <w:pPr>
        <w:pStyle w:val="Heading4"/>
        <w:tabs>
          <w:tab w:val="clear" w:pos="1224"/>
          <w:tab w:val="num" w:pos="1800"/>
        </w:tabs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 xml:space="preserve">Use Case </w:t>
      </w:r>
    </w:p>
    <w:p w14:paraId="38028528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Each requirement should be uniquely identified with a sequence number or a meaningful tag of some kind.</w:t>
      </w:r>
    </w:p>
    <w:p w14:paraId="53BB33B6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t>Scope</w:t>
      </w:r>
    </w:p>
    <w:p w14:paraId="4FBBA156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scope of this use case is to …….</w:t>
      </w:r>
    </w:p>
    <w:p w14:paraId="6C29405F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t>Description</w:t>
      </w:r>
    </w:p>
    <w:p w14:paraId="05977E71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 xml:space="preserve">This use case describes the ……….. </w:t>
      </w:r>
    </w:p>
    <w:p w14:paraId="1FDA6754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t>Flow Description</w:t>
      </w:r>
    </w:p>
    <w:p w14:paraId="18BAD6C9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Precondition</w:t>
      </w:r>
    </w:p>
    <w:p w14:paraId="52CEAB9E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is in initialisation mode……..</w:t>
      </w:r>
    </w:p>
    <w:p w14:paraId="5D9ABAFE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Activation</w:t>
      </w:r>
    </w:p>
    <w:p w14:paraId="14048003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This use case starts when an &lt;Actor&gt;…………</w:t>
      </w:r>
    </w:p>
    <w:p w14:paraId="0BAFAF7C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Main flow</w:t>
      </w:r>
    </w:p>
    <w:p w14:paraId="6DEBEAF5" w14:textId="77777777" w:rsidR="001F0F2B" w:rsidRPr="006D1C31" w:rsidRDefault="001F0F2B" w:rsidP="00FA175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identifies the ………….</w:t>
      </w:r>
    </w:p>
    <w:p w14:paraId="0EA19AB7" w14:textId="77777777" w:rsidR="001F0F2B" w:rsidRPr="006D1C31" w:rsidRDefault="001F0F2B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&lt;Actor&gt; …………...(See A1)</w:t>
      </w:r>
    </w:p>
    <w:p w14:paraId="68B90C8F" w14:textId="77777777" w:rsidR="001F0F2B" w:rsidRPr="006D1C31" w:rsidRDefault="001F0F2B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…………..(See E1)</w:t>
      </w:r>
    </w:p>
    <w:p w14:paraId="1E23BEFD" w14:textId="77777777" w:rsidR="001F0F2B" w:rsidRPr="006D1C31" w:rsidRDefault="001F0F2B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&lt;Actor&gt; ………….</w:t>
      </w:r>
    </w:p>
    <w:p w14:paraId="5C62BF1C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lastRenderedPageBreak/>
        <w:t>Alternate flow</w:t>
      </w:r>
    </w:p>
    <w:p w14:paraId="534A6EC9" w14:textId="77777777" w:rsidR="001F0F2B" w:rsidRPr="006D1C31" w:rsidRDefault="001F0F2B" w:rsidP="00FA1754">
      <w:pPr>
        <w:pStyle w:val="A"/>
        <w:numPr>
          <w:ilvl w:val="0"/>
          <w:numId w:val="0"/>
        </w:numPr>
        <w:spacing w:line="360" w:lineRule="auto"/>
        <w:ind w:left="933" w:hanging="357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A1 : &lt;title of A1&gt;</w:t>
      </w:r>
    </w:p>
    <w:p w14:paraId="6988F826" w14:textId="77777777" w:rsidR="001F0F2B" w:rsidRPr="006D1C31" w:rsidRDefault="001F0F2B" w:rsidP="00FA175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</w:t>
      </w:r>
    </w:p>
    <w:p w14:paraId="46A4AF8F" w14:textId="77777777" w:rsidR="001F0F2B" w:rsidRPr="006D1C31" w:rsidRDefault="001F0F2B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&lt;Actor&gt; ………….</w:t>
      </w:r>
    </w:p>
    <w:p w14:paraId="36EFCE0D" w14:textId="77777777" w:rsidR="001F0F2B" w:rsidRPr="006D1C31" w:rsidRDefault="001F0F2B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use case continues at position 3 of the main flow</w:t>
      </w:r>
    </w:p>
    <w:p w14:paraId="28C09F0B" w14:textId="77777777" w:rsidR="001F0F2B" w:rsidRPr="006D1C31" w:rsidRDefault="001F0F2B" w:rsidP="00FA1754">
      <w:pPr>
        <w:pStyle w:val="A"/>
        <w:numPr>
          <w:ilvl w:val="0"/>
          <w:numId w:val="0"/>
        </w:numPr>
        <w:spacing w:line="360" w:lineRule="auto"/>
        <w:ind w:left="936"/>
        <w:rPr>
          <w:color w:val="D9D9D9" w:themeColor="background1" w:themeShade="D9"/>
        </w:rPr>
      </w:pPr>
    </w:p>
    <w:p w14:paraId="00A22611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Exceptional flow</w:t>
      </w:r>
    </w:p>
    <w:p w14:paraId="679B0F13" w14:textId="77777777" w:rsidR="001F0F2B" w:rsidRPr="006D1C31" w:rsidRDefault="001F0F2B" w:rsidP="00FA1754">
      <w:pPr>
        <w:pStyle w:val="A"/>
        <w:numPr>
          <w:ilvl w:val="0"/>
          <w:numId w:val="0"/>
        </w:numPr>
        <w:spacing w:line="360" w:lineRule="auto"/>
        <w:ind w:left="933" w:hanging="357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E1 : &lt;title of E1&gt;</w:t>
      </w:r>
    </w:p>
    <w:p w14:paraId="429E2EE2" w14:textId="77777777" w:rsidR="001F0F2B" w:rsidRPr="006D1C31" w:rsidRDefault="001F0F2B" w:rsidP="00FA175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</w:t>
      </w:r>
    </w:p>
    <w:p w14:paraId="49797762" w14:textId="77777777" w:rsidR="001F0F2B" w:rsidRPr="006D1C31" w:rsidRDefault="001F0F2B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&lt;Actor&gt; ………….</w:t>
      </w:r>
    </w:p>
    <w:p w14:paraId="53E5B7ED" w14:textId="77777777" w:rsidR="001F0F2B" w:rsidRPr="006D1C31" w:rsidRDefault="001F0F2B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use case continues at position 4 of the main flow</w:t>
      </w:r>
    </w:p>
    <w:p w14:paraId="2ECDEA52" w14:textId="77777777" w:rsidR="001F0F2B" w:rsidRPr="006D1C31" w:rsidRDefault="001F0F2B" w:rsidP="00FA1754">
      <w:pPr>
        <w:pStyle w:val="A"/>
        <w:numPr>
          <w:ilvl w:val="0"/>
          <w:numId w:val="0"/>
        </w:numPr>
        <w:spacing w:line="360" w:lineRule="auto"/>
        <w:ind w:left="936"/>
        <w:rPr>
          <w:color w:val="D9D9D9" w:themeColor="background1" w:themeShade="D9"/>
        </w:rPr>
      </w:pPr>
    </w:p>
    <w:p w14:paraId="2CA322DB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Termination</w:t>
      </w:r>
    </w:p>
    <w:p w14:paraId="097D07F3" w14:textId="77777777" w:rsidR="001F0F2B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presents the next ……….</w:t>
      </w:r>
    </w:p>
    <w:p w14:paraId="1CA6A755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</w:p>
    <w:p w14:paraId="406E283E" w14:textId="77777777" w:rsidR="001F0F2B" w:rsidRPr="006D1C31" w:rsidRDefault="001F0F2B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Post condition</w:t>
      </w:r>
    </w:p>
    <w:p w14:paraId="5D0AAD7C" w14:textId="77777777" w:rsidR="00E32D17" w:rsidRPr="006D1C31" w:rsidRDefault="001F0F2B" w:rsidP="00FA1754">
      <w:pPr>
        <w:spacing w:line="360" w:lineRule="auto"/>
        <w:ind w:left="576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system goes into a wait state</w:t>
      </w:r>
      <w:r w:rsidR="005B0D4E" w:rsidRPr="006D1C31">
        <w:rPr>
          <w:color w:val="D9D9D9" w:themeColor="background1" w:themeShade="D9"/>
        </w:rPr>
        <w:tab/>
      </w:r>
    </w:p>
    <w:p w14:paraId="7DAE5B83" w14:textId="77777777" w:rsidR="005B0D4E" w:rsidRPr="006D1C31" w:rsidRDefault="005B0D4E" w:rsidP="00FA1754">
      <w:pPr>
        <w:pStyle w:val="Heading3"/>
        <w:tabs>
          <w:tab w:val="clear" w:pos="1080"/>
          <w:tab w:val="num" w:pos="1656"/>
        </w:tabs>
        <w:spacing w:line="360" w:lineRule="auto"/>
        <w:jc w:val="left"/>
        <w:rPr>
          <w:color w:val="D9D9D9" w:themeColor="background1" w:themeShade="D9"/>
          <w:lang w:val="en-IE"/>
        </w:rPr>
      </w:pPr>
      <w:bookmarkStart w:id="30" w:name="_Toc316977401"/>
      <w:r w:rsidRPr="006D1C31">
        <w:rPr>
          <w:color w:val="D9D9D9" w:themeColor="background1" w:themeShade="D9"/>
        </w:rPr>
        <w:t>Requirement</w:t>
      </w:r>
      <w:r w:rsidRPr="006D1C31">
        <w:rPr>
          <w:color w:val="D9D9D9" w:themeColor="background1" w:themeShade="D9"/>
          <w:lang w:val="en-IE"/>
        </w:rPr>
        <w:t xml:space="preserve"> 2 &lt;name of requirement in a few words&gt;</w:t>
      </w:r>
      <w:bookmarkEnd w:id="30"/>
    </w:p>
    <w:p w14:paraId="24F9BF41" w14:textId="77777777" w:rsidR="005B0D4E" w:rsidRPr="006D1C31" w:rsidRDefault="005B0D4E" w:rsidP="00FA1754">
      <w:pPr>
        <w:pStyle w:val="Heading4"/>
        <w:tabs>
          <w:tab w:val="clear" w:pos="1224"/>
          <w:tab w:val="num" w:pos="1800"/>
        </w:tabs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Description &amp; Priority</w:t>
      </w:r>
    </w:p>
    <w:p w14:paraId="1C2AF476" w14:textId="77777777" w:rsidR="005B0D4E" w:rsidRPr="006D1C31" w:rsidRDefault="005B0D4E" w:rsidP="00FA1754">
      <w:pPr>
        <w:spacing w:line="360" w:lineRule="auto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 xml:space="preserve">A description of the requirement and its priority. </w:t>
      </w:r>
      <w:r w:rsidRPr="006D1C31">
        <w:rPr>
          <w:color w:val="D9D9D9" w:themeColor="background1" w:themeShade="D9"/>
        </w:rPr>
        <w:t>Describes how essential this requirement is to the overall system.</w:t>
      </w:r>
    </w:p>
    <w:p w14:paraId="36F11029" w14:textId="77777777" w:rsidR="005B0D4E" w:rsidRPr="006D1C31" w:rsidRDefault="005B0D4E" w:rsidP="00FA1754">
      <w:pPr>
        <w:pStyle w:val="Heading4"/>
        <w:tabs>
          <w:tab w:val="clear" w:pos="1224"/>
          <w:tab w:val="num" w:pos="1800"/>
        </w:tabs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 xml:space="preserve">Use Case </w:t>
      </w:r>
    </w:p>
    <w:p w14:paraId="5905BEB3" w14:textId="77777777" w:rsidR="005B0D4E" w:rsidRPr="006D1C31" w:rsidRDefault="005B0D4E" w:rsidP="00FA1754">
      <w:pPr>
        <w:spacing w:line="360" w:lineRule="auto"/>
        <w:ind w:left="576"/>
        <w:jc w:val="left"/>
        <w:rPr>
          <w:color w:val="D9D9D9" w:themeColor="background1" w:themeShade="D9"/>
          <w:lang w:val="en-IE"/>
        </w:rPr>
      </w:pPr>
      <w:r w:rsidRPr="006D1C31">
        <w:rPr>
          <w:color w:val="D9D9D9" w:themeColor="background1" w:themeShade="D9"/>
          <w:lang w:val="en-IE"/>
        </w:rPr>
        <w:t>Each requirement should be uniquely identified with a sequence number or a meaningful tag of some kind.</w:t>
      </w:r>
    </w:p>
    <w:p w14:paraId="4C71AFA5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lastRenderedPageBreak/>
        <w:t>Scope</w:t>
      </w:r>
    </w:p>
    <w:p w14:paraId="406C25E2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scope of this use case is to …….</w:t>
      </w:r>
    </w:p>
    <w:p w14:paraId="0FF619E2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t>Description</w:t>
      </w:r>
    </w:p>
    <w:p w14:paraId="6F4BB137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 xml:space="preserve">This use case describes the ……….. </w:t>
      </w:r>
    </w:p>
    <w:p w14:paraId="45DA7B13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  <w:lang w:val="en-GB"/>
        </w:rPr>
      </w:pPr>
      <w:r w:rsidRPr="006D1C31">
        <w:rPr>
          <w:b/>
          <w:color w:val="D9D9D9" w:themeColor="background1" w:themeShade="D9"/>
          <w:lang w:val="en-GB"/>
        </w:rPr>
        <w:t>Flow Description</w:t>
      </w:r>
    </w:p>
    <w:p w14:paraId="69B0578D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Precondition</w:t>
      </w:r>
    </w:p>
    <w:p w14:paraId="2D1B9949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is in initialisation mode……..</w:t>
      </w:r>
    </w:p>
    <w:p w14:paraId="16D44FED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Activation</w:t>
      </w:r>
    </w:p>
    <w:p w14:paraId="6A0AF8BC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This use case starts when an &lt;Actor&gt;…………</w:t>
      </w:r>
    </w:p>
    <w:p w14:paraId="41F522A2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Main flow</w:t>
      </w:r>
    </w:p>
    <w:p w14:paraId="743E6EA0" w14:textId="77777777" w:rsidR="00114ED4" w:rsidRPr="006D1C31" w:rsidRDefault="00114ED4" w:rsidP="00FA175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identifies the ………….</w:t>
      </w:r>
    </w:p>
    <w:p w14:paraId="1A26DECC" w14:textId="77777777" w:rsidR="00114ED4" w:rsidRPr="006D1C31" w:rsidRDefault="00114ED4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&lt;Actor&gt; …………...(See A1)</w:t>
      </w:r>
    </w:p>
    <w:p w14:paraId="603DF686" w14:textId="77777777" w:rsidR="00114ED4" w:rsidRPr="006D1C31" w:rsidRDefault="00114ED4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…………..(See E1)</w:t>
      </w:r>
    </w:p>
    <w:p w14:paraId="44275848" w14:textId="77777777" w:rsidR="00114ED4" w:rsidRPr="006D1C31" w:rsidRDefault="00114ED4" w:rsidP="00FA175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&lt;Actor&gt; ………….</w:t>
      </w:r>
    </w:p>
    <w:p w14:paraId="3472A7AF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Alternate flow</w:t>
      </w:r>
    </w:p>
    <w:p w14:paraId="2D97C323" w14:textId="77777777" w:rsidR="00114ED4" w:rsidRPr="006D1C31" w:rsidRDefault="00114ED4" w:rsidP="00FA1754">
      <w:pPr>
        <w:pStyle w:val="A"/>
        <w:numPr>
          <w:ilvl w:val="0"/>
          <w:numId w:val="0"/>
        </w:numPr>
        <w:spacing w:line="360" w:lineRule="auto"/>
        <w:ind w:left="933" w:hanging="357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A1 : &lt;title of A1&gt;</w:t>
      </w:r>
    </w:p>
    <w:p w14:paraId="3225D209" w14:textId="77777777" w:rsidR="00114ED4" w:rsidRPr="006D1C31" w:rsidRDefault="00114ED4" w:rsidP="00FA175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</w:t>
      </w:r>
    </w:p>
    <w:p w14:paraId="6FF75F36" w14:textId="77777777" w:rsidR="00114ED4" w:rsidRPr="006D1C31" w:rsidRDefault="00114ED4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&lt;Actor&gt; ………….</w:t>
      </w:r>
    </w:p>
    <w:p w14:paraId="000C8073" w14:textId="77777777" w:rsidR="00114ED4" w:rsidRPr="006D1C31" w:rsidRDefault="00114ED4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use case continues at position 3 of the main flow</w:t>
      </w:r>
    </w:p>
    <w:p w14:paraId="7AA8698E" w14:textId="77777777" w:rsidR="00114ED4" w:rsidRPr="006D1C31" w:rsidRDefault="00114ED4" w:rsidP="00FA1754">
      <w:pPr>
        <w:pStyle w:val="A"/>
        <w:numPr>
          <w:ilvl w:val="0"/>
          <w:numId w:val="0"/>
        </w:numPr>
        <w:spacing w:line="360" w:lineRule="auto"/>
        <w:ind w:left="936"/>
        <w:rPr>
          <w:color w:val="D9D9D9" w:themeColor="background1" w:themeShade="D9"/>
        </w:rPr>
      </w:pPr>
    </w:p>
    <w:p w14:paraId="29E66C1E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Exceptional flow</w:t>
      </w:r>
    </w:p>
    <w:p w14:paraId="07CE8202" w14:textId="77777777" w:rsidR="00114ED4" w:rsidRPr="006D1C31" w:rsidRDefault="00114ED4" w:rsidP="00FA1754">
      <w:pPr>
        <w:pStyle w:val="A"/>
        <w:numPr>
          <w:ilvl w:val="0"/>
          <w:numId w:val="0"/>
        </w:numPr>
        <w:spacing w:line="360" w:lineRule="auto"/>
        <w:ind w:left="933" w:hanging="357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E1 : &lt;title of E1&gt;</w:t>
      </w:r>
    </w:p>
    <w:p w14:paraId="185E48AB" w14:textId="77777777" w:rsidR="00114ED4" w:rsidRPr="006D1C31" w:rsidRDefault="00114ED4" w:rsidP="00FA175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 w:line="360" w:lineRule="auto"/>
        <w:ind w:left="129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…………..</w:t>
      </w:r>
    </w:p>
    <w:p w14:paraId="7416759A" w14:textId="77777777" w:rsidR="00114ED4" w:rsidRPr="006D1C31" w:rsidRDefault="00114ED4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&lt;Actor&gt; ………….</w:t>
      </w:r>
    </w:p>
    <w:p w14:paraId="1CAA789A" w14:textId="77777777" w:rsidR="00114ED4" w:rsidRPr="006D1C31" w:rsidRDefault="00114ED4" w:rsidP="00FA175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spacing w:line="360" w:lineRule="auto"/>
        <w:ind w:left="1296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use case continues at position 4 of the main flow</w:t>
      </w:r>
    </w:p>
    <w:p w14:paraId="52E175E6" w14:textId="77777777" w:rsidR="00114ED4" w:rsidRPr="006D1C31" w:rsidRDefault="00114ED4" w:rsidP="00FA1754">
      <w:pPr>
        <w:pStyle w:val="A"/>
        <w:numPr>
          <w:ilvl w:val="0"/>
          <w:numId w:val="0"/>
        </w:numPr>
        <w:spacing w:line="360" w:lineRule="auto"/>
        <w:ind w:left="936"/>
        <w:rPr>
          <w:color w:val="D9D9D9" w:themeColor="background1" w:themeShade="D9"/>
        </w:rPr>
      </w:pPr>
    </w:p>
    <w:p w14:paraId="2E74DD1C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Termination</w:t>
      </w:r>
    </w:p>
    <w:p w14:paraId="54534BDE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GB"/>
        </w:rPr>
      </w:pPr>
      <w:r w:rsidRPr="006D1C31">
        <w:rPr>
          <w:color w:val="D9D9D9" w:themeColor="background1" w:themeShade="D9"/>
          <w:lang w:val="en-GB"/>
        </w:rPr>
        <w:t>The system presents the next ……….</w:t>
      </w:r>
    </w:p>
    <w:p w14:paraId="1A92758B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</w:p>
    <w:p w14:paraId="7FB40C91" w14:textId="77777777" w:rsidR="00114ED4" w:rsidRPr="006D1C31" w:rsidRDefault="00114ED4" w:rsidP="00FA1754">
      <w:pPr>
        <w:spacing w:line="360" w:lineRule="auto"/>
        <w:ind w:left="576"/>
        <w:jc w:val="left"/>
        <w:rPr>
          <w:b/>
          <w:color w:val="D9D9D9" w:themeColor="background1" w:themeShade="D9"/>
        </w:rPr>
      </w:pPr>
      <w:r w:rsidRPr="006D1C31">
        <w:rPr>
          <w:b/>
          <w:color w:val="D9D9D9" w:themeColor="background1" w:themeShade="D9"/>
        </w:rPr>
        <w:t>Post condition</w:t>
      </w:r>
    </w:p>
    <w:p w14:paraId="395303EC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The system goes into a wait state</w:t>
      </w:r>
    </w:p>
    <w:p w14:paraId="40CA4848" w14:textId="77777777" w:rsidR="00114ED4" w:rsidRPr="006D1C31" w:rsidRDefault="00114ED4" w:rsidP="00FA1754">
      <w:pPr>
        <w:spacing w:line="360" w:lineRule="auto"/>
        <w:ind w:left="576"/>
        <w:jc w:val="left"/>
        <w:rPr>
          <w:color w:val="D9D9D9" w:themeColor="background1" w:themeShade="D9"/>
          <w:lang w:val="en-IE"/>
        </w:rPr>
      </w:pPr>
    </w:p>
    <w:p w14:paraId="2B43B9F0" w14:textId="77777777" w:rsidR="00E32D17" w:rsidRPr="006D1C31" w:rsidRDefault="005B0D4E" w:rsidP="00FA1754">
      <w:pPr>
        <w:spacing w:line="360" w:lineRule="auto"/>
        <w:jc w:val="left"/>
        <w:rPr>
          <w:b/>
          <w:color w:val="D9D9D9" w:themeColor="background1" w:themeShade="D9"/>
          <w:lang w:val="en-IE"/>
        </w:rPr>
      </w:pPr>
      <w:r w:rsidRPr="006D1C31">
        <w:rPr>
          <w:b/>
          <w:color w:val="D9D9D9" w:themeColor="background1" w:themeShade="D9"/>
          <w:lang w:val="en-IE"/>
        </w:rPr>
        <w:t>List further functional requirements here</w:t>
      </w:r>
      <w:r w:rsidR="001F0F2B" w:rsidRPr="006D1C31">
        <w:rPr>
          <w:b/>
          <w:color w:val="D9D9D9" w:themeColor="background1" w:themeShade="D9"/>
          <w:lang w:val="en-IE"/>
        </w:rPr>
        <w:t>,</w:t>
      </w:r>
      <w:r w:rsidRPr="006D1C31">
        <w:rPr>
          <w:b/>
          <w:color w:val="D9D9D9" w:themeColor="background1" w:themeShade="D9"/>
          <w:lang w:val="en-IE"/>
        </w:rPr>
        <w:t xml:space="preserve"> </w:t>
      </w:r>
      <w:r w:rsidR="001F0F2B" w:rsidRPr="006D1C31">
        <w:rPr>
          <w:b/>
          <w:color w:val="D9D9D9" w:themeColor="background1" w:themeShade="D9"/>
          <w:lang w:val="en-IE"/>
        </w:rPr>
        <w:t>u</w:t>
      </w:r>
      <w:r w:rsidRPr="006D1C31">
        <w:rPr>
          <w:b/>
          <w:color w:val="D9D9D9" w:themeColor="background1" w:themeShade="D9"/>
          <w:lang w:val="en-IE"/>
        </w:rPr>
        <w:t>sing the same structure as for Requirements 1 &amp; 2.</w:t>
      </w:r>
      <w:r w:rsidR="001F0F2B" w:rsidRPr="006D1C31">
        <w:rPr>
          <w:b/>
          <w:color w:val="D9D9D9" w:themeColor="background1" w:themeShade="D9"/>
          <w:lang w:val="en-IE"/>
        </w:rPr>
        <w:t xml:space="preserve"> Most systems would have at least five main requirements.</w:t>
      </w:r>
    </w:p>
    <w:p w14:paraId="60410679" w14:textId="77777777" w:rsidR="00E32D17" w:rsidRPr="006D1C31" w:rsidRDefault="00E32D17" w:rsidP="00FA1754">
      <w:pPr>
        <w:pStyle w:val="Heading2"/>
        <w:spacing w:line="360" w:lineRule="auto"/>
        <w:jc w:val="left"/>
        <w:rPr>
          <w:color w:val="D9D9D9" w:themeColor="background1" w:themeShade="D9"/>
        </w:rPr>
      </w:pPr>
      <w:bookmarkStart w:id="31" w:name="_Toc316977402"/>
      <w:r w:rsidRPr="006D1C31">
        <w:rPr>
          <w:color w:val="D9D9D9" w:themeColor="background1" w:themeShade="D9"/>
        </w:rPr>
        <w:t>Non-Functional Requirements</w:t>
      </w:r>
      <w:bookmarkEnd w:id="31"/>
    </w:p>
    <w:p w14:paraId="39A24B71" w14:textId="77777777" w:rsidR="00326C21" w:rsidRPr="006D1C31" w:rsidRDefault="00866307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Specifies any other particular non-functional attributes required by the system. Examples are provided below.</w:t>
      </w:r>
      <w:r w:rsidR="000274A0" w:rsidRPr="006D1C31">
        <w:rPr>
          <w:color w:val="D9D9D9" w:themeColor="background1" w:themeShade="D9"/>
        </w:rPr>
        <w:t xml:space="preserve"> </w:t>
      </w:r>
      <w:r w:rsidR="000274A0" w:rsidRPr="006D1C31">
        <w:rPr>
          <w:b/>
          <w:color w:val="D9D9D9" w:themeColor="background1" w:themeShade="D9"/>
        </w:rPr>
        <w:t>Remove the requirement headings that are not appropriate to your project.</w:t>
      </w:r>
    </w:p>
    <w:p w14:paraId="2234EEB7" w14:textId="77777777" w:rsidR="00E32D17" w:rsidRPr="006D1C31" w:rsidRDefault="00E32D1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2" w:name="_Toc316977403"/>
      <w:r w:rsidRPr="006D1C31">
        <w:rPr>
          <w:color w:val="D9D9D9" w:themeColor="background1" w:themeShade="D9"/>
          <w:lang w:val="en-GB"/>
        </w:rPr>
        <w:lastRenderedPageBreak/>
        <w:t>Performance</w:t>
      </w:r>
      <w:r w:rsidR="00866307" w:rsidRPr="006D1C31">
        <w:rPr>
          <w:color w:val="D9D9D9" w:themeColor="background1" w:themeShade="D9"/>
          <w:lang w:val="en-GB"/>
        </w:rPr>
        <w:t>/Response time</w:t>
      </w:r>
      <w:r w:rsidRPr="006D1C31">
        <w:rPr>
          <w:color w:val="D9D9D9" w:themeColor="background1" w:themeShade="D9"/>
          <w:lang w:val="en-GB"/>
        </w:rPr>
        <w:t xml:space="preserve"> requirement</w:t>
      </w:r>
      <w:bookmarkEnd w:id="32"/>
    </w:p>
    <w:p w14:paraId="63B6B2F4" w14:textId="77777777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3" w:name="_Toc316977404"/>
      <w:r w:rsidRPr="006D1C31">
        <w:rPr>
          <w:color w:val="D9D9D9" w:themeColor="background1" w:themeShade="D9"/>
          <w:lang w:val="en-GB"/>
        </w:rPr>
        <w:t>Availability requirement</w:t>
      </w:r>
      <w:bookmarkEnd w:id="33"/>
    </w:p>
    <w:p w14:paraId="72FC17A0" w14:textId="77777777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4" w:name="_Toc316977405"/>
      <w:r w:rsidRPr="006D1C31">
        <w:rPr>
          <w:color w:val="D9D9D9" w:themeColor="background1" w:themeShade="D9"/>
          <w:lang w:val="en-GB"/>
        </w:rPr>
        <w:t>Recover requirement</w:t>
      </w:r>
      <w:bookmarkEnd w:id="34"/>
    </w:p>
    <w:p w14:paraId="4C233EEC" w14:textId="77777777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5" w:name="_Toc316977406"/>
      <w:r w:rsidRPr="006D1C31">
        <w:rPr>
          <w:color w:val="D9D9D9" w:themeColor="background1" w:themeShade="D9"/>
          <w:lang w:val="en-GB"/>
        </w:rPr>
        <w:t>Robustness requirement</w:t>
      </w:r>
      <w:bookmarkEnd w:id="35"/>
    </w:p>
    <w:p w14:paraId="7F31CFDA" w14:textId="77777777" w:rsidR="00E32D1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6" w:name="_Toc316977407"/>
      <w:r w:rsidRPr="006D1C31">
        <w:rPr>
          <w:color w:val="D9D9D9" w:themeColor="background1" w:themeShade="D9"/>
          <w:lang w:val="en-GB"/>
        </w:rPr>
        <w:t>Security requirement</w:t>
      </w:r>
      <w:bookmarkEnd w:id="36"/>
    </w:p>
    <w:p w14:paraId="34FFE285" w14:textId="77777777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7" w:name="_Toc316977408"/>
      <w:r w:rsidRPr="006D1C31">
        <w:rPr>
          <w:color w:val="D9D9D9" w:themeColor="background1" w:themeShade="D9"/>
          <w:lang w:val="en-GB"/>
        </w:rPr>
        <w:t>Reliability requirement</w:t>
      </w:r>
      <w:bookmarkEnd w:id="37"/>
    </w:p>
    <w:p w14:paraId="57A1D9C3" w14:textId="77777777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8" w:name="_Toc316977409"/>
      <w:r w:rsidRPr="006D1C31">
        <w:rPr>
          <w:color w:val="D9D9D9" w:themeColor="background1" w:themeShade="D9"/>
          <w:lang w:val="en-GB"/>
        </w:rPr>
        <w:t>Maintainability requirement</w:t>
      </w:r>
      <w:bookmarkEnd w:id="38"/>
    </w:p>
    <w:p w14:paraId="772BF8AF" w14:textId="77777777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39" w:name="_Toc316977410"/>
      <w:r w:rsidRPr="006D1C31">
        <w:rPr>
          <w:color w:val="D9D9D9" w:themeColor="background1" w:themeShade="D9"/>
          <w:lang w:val="en-GB"/>
        </w:rPr>
        <w:t>Portability requirement</w:t>
      </w:r>
      <w:bookmarkEnd w:id="39"/>
    </w:p>
    <w:p w14:paraId="6CF05286" w14:textId="77777777" w:rsidR="00866307" w:rsidRPr="006D1C31" w:rsidRDefault="004855D6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40" w:name="_Toc316977411"/>
      <w:r w:rsidRPr="006D1C31">
        <w:rPr>
          <w:color w:val="D9D9D9" w:themeColor="background1" w:themeShade="D9"/>
          <w:lang w:val="en-GB"/>
        </w:rPr>
        <w:t>Extendibility</w:t>
      </w:r>
      <w:r w:rsidR="00866307" w:rsidRPr="006D1C31">
        <w:rPr>
          <w:color w:val="D9D9D9" w:themeColor="background1" w:themeShade="D9"/>
          <w:lang w:val="en-GB"/>
        </w:rPr>
        <w:t xml:space="preserve"> requirement</w:t>
      </w:r>
      <w:bookmarkEnd w:id="40"/>
    </w:p>
    <w:p w14:paraId="5A9ACFBF" w14:textId="77777777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41" w:name="_Toc316977412"/>
      <w:r w:rsidRPr="006D1C31">
        <w:rPr>
          <w:color w:val="D9D9D9" w:themeColor="background1" w:themeShade="D9"/>
          <w:lang w:val="en-GB"/>
        </w:rPr>
        <w:t>Reusability requirement</w:t>
      </w:r>
      <w:bookmarkEnd w:id="41"/>
    </w:p>
    <w:p w14:paraId="0020AFFA" w14:textId="77777777" w:rsidR="00866307" w:rsidRPr="006D1C31" w:rsidRDefault="00866307" w:rsidP="00FA1754">
      <w:pPr>
        <w:pStyle w:val="Heading3"/>
        <w:spacing w:line="360" w:lineRule="auto"/>
        <w:jc w:val="left"/>
        <w:rPr>
          <w:color w:val="D9D9D9" w:themeColor="background1" w:themeShade="D9"/>
          <w:lang w:val="en-GB"/>
        </w:rPr>
      </w:pPr>
      <w:bookmarkStart w:id="42" w:name="_Toc316977413"/>
      <w:r w:rsidRPr="006D1C31">
        <w:rPr>
          <w:color w:val="D9D9D9" w:themeColor="background1" w:themeShade="D9"/>
          <w:lang w:val="en-GB"/>
        </w:rPr>
        <w:t>Resource utilization requirement</w:t>
      </w:r>
      <w:bookmarkEnd w:id="42"/>
    </w:p>
    <w:p w14:paraId="010BB848" w14:textId="77777777" w:rsidR="005E300D" w:rsidRPr="006D1C31" w:rsidRDefault="009F05BD" w:rsidP="00FA1754">
      <w:pPr>
        <w:pStyle w:val="Heading1"/>
        <w:spacing w:line="360" w:lineRule="auto"/>
        <w:jc w:val="left"/>
        <w:rPr>
          <w:color w:val="D9D9D9" w:themeColor="background1" w:themeShade="D9"/>
        </w:rPr>
      </w:pPr>
      <w:bookmarkStart w:id="43" w:name="_Toc316977414"/>
      <w:r w:rsidRPr="006D1C31">
        <w:rPr>
          <w:color w:val="D9D9D9" w:themeColor="background1" w:themeShade="D9"/>
        </w:rPr>
        <w:t>GUI</w:t>
      </w:r>
      <w:bookmarkEnd w:id="43"/>
    </w:p>
    <w:p w14:paraId="39A946F3" w14:textId="77777777" w:rsidR="00866307" w:rsidRPr="006D1C31" w:rsidRDefault="009F05BD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 xml:space="preserve">Include </w:t>
      </w:r>
      <w:r w:rsidR="005B0D4E" w:rsidRPr="006D1C31">
        <w:rPr>
          <w:color w:val="D9D9D9" w:themeColor="background1" w:themeShade="D9"/>
        </w:rPr>
        <w:t>mock-ups</w:t>
      </w:r>
      <w:r w:rsidRPr="006D1C31">
        <w:rPr>
          <w:color w:val="D9D9D9" w:themeColor="background1" w:themeShade="D9"/>
        </w:rPr>
        <w:t xml:space="preserve"> of the key pages or stages of the system. Explain how they are linked. Explain how you addressed above requirements in the design.</w:t>
      </w:r>
      <w:r w:rsidR="001F0F2B" w:rsidRPr="006D1C31">
        <w:rPr>
          <w:color w:val="D9D9D9" w:themeColor="background1" w:themeShade="D9"/>
        </w:rPr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14:paraId="2E13A13F" w14:textId="77777777" w:rsidR="00326C21" w:rsidRPr="006D1C31" w:rsidRDefault="00326C21" w:rsidP="00FA1754">
      <w:pPr>
        <w:pStyle w:val="Heading1"/>
        <w:spacing w:line="360" w:lineRule="auto"/>
        <w:jc w:val="left"/>
        <w:rPr>
          <w:color w:val="D9D9D9" w:themeColor="background1" w:themeShade="D9"/>
        </w:rPr>
      </w:pPr>
      <w:bookmarkStart w:id="44" w:name="_Toc316977415"/>
      <w:r w:rsidRPr="006D1C31">
        <w:rPr>
          <w:color w:val="D9D9D9" w:themeColor="background1" w:themeShade="D9"/>
        </w:rPr>
        <w:lastRenderedPageBreak/>
        <w:t>System Architecture</w:t>
      </w:r>
      <w:bookmarkEnd w:id="44"/>
    </w:p>
    <w:p w14:paraId="421DB931" w14:textId="77777777" w:rsidR="00326C21" w:rsidRPr="006D1C31" w:rsidRDefault="00326C21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 xml:space="preserve">Use a class diagram to outline the structure of </w:t>
      </w:r>
      <w:r w:rsidR="001F0F2B" w:rsidRPr="006D1C31">
        <w:rPr>
          <w:color w:val="D9D9D9" w:themeColor="background1" w:themeShade="D9"/>
        </w:rPr>
        <w:t xml:space="preserve">the </w:t>
      </w:r>
      <w:r w:rsidRPr="006D1C31">
        <w:rPr>
          <w:color w:val="D9D9D9" w:themeColor="background1" w:themeShade="D9"/>
        </w:rPr>
        <w:t xml:space="preserve">system. </w:t>
      </w:r>
      <w:r w:rsidR="00DF5D6C" w:rsidRPr="006D1C31">
        <w:rPr>
          <w:color w:val="D9D9D9" w:themeColor="background1" w:themeShade="D9"/>
        </w:rPr>
        <w:t xml:space="preserve">Explain briefly why you have chosen this architecture. You might want to use Visio or Rational Rose to create these. </w:t>
      </w:r>
    </w:p>
    <w:p w14:paraId="09565556" w14:textId="77777777" w:rsidR="005E300D" w:rsidRPr="006D1C31" w:rsidRDefault="005E300D" w:rsidP="00FA1754">
      <w:pPr>
        <w:pStyle w:val="Heading1"/>
        <w:spacing w:line="360" w:lineRule="auto"/>
        <w:jc w:val="left"/>
        <w:rPr>
          <w:color w:val="D9D9D9" w:themeColor="background1" w:themeShade="D9"/>
        </w:rPr>
      </w:pPr>
      <w:bookmarkStart w:id="45" w:name="_Toc316977416"/>
      <w:r w:rsidRPr="006D1C31">
        <w:rPr>
          <w:color w:val="D9D9D9" w:themeColor="background1" w:themeShade="D9"/>
        </w:rPr>
        <w:t xml:space="preserve">System </w:t>
      </w:r>
      <w:r w:rsidR="00DF5D6C" w:rsidRPr="006D1C31">
        <w:rPr>
          <w:color w:val="D9D9D9" w:themeColor="background1" w:themeShade="D9"/>
        </w:rPr>
        <w:t>E</w:t>
      </w:r>
      <w:r w:rsidRPr="006D1C31">
        <w:rPr>
          <w:color w:val="D9D9D9" w:themeColor="background1" w:themeShade="D9"/>
        </w:rPr>
        <w:t>volution</w:t>
      </w:r>
      <w:bookmarkEnd w:id="45"/>
    </w:p>
    <w:p w14:paraId="50147120" w14:textId="77777777" w:rsidR="004855D6" w:rsidRPr="006D1C31" w:rsidRDefault="004855D6" w:rsidP="00FA1754">
      <w:pPr>
        <w:spacing w:line="360" w:lineRule="auto"/>
        <w:jc w:val="left"/>
        <w:rPr>
          <w:color w:val="D9D9D9" w:themeColor="background1" w:themeShade="D9"/>
        </w:rPr>
      </w:pPr>
      <w:r w:rsidRPr="006D1C31">
        <w:rPr>
          <w:color w:val="D9D9D9" w:themeColor="background1" w:themeShade="D9"/>
        </w:rPr>
        <w:t>This section describes how the system could evolve over time</w:t>
      </w:r>
      <w:r w:rsidR="005B0D4E" w:rsidRPr="006D1C31">
        <w:rPr>
          <w:color w:val="D9D9D9" w:themeColor="background1" w:themeShade="D9"/>
        </w:rPr>
        <w:t>.</w:t>
      </w:r>
    </w:p>
    <w:p w14:paraId="3B44AAE6" w14:textId="77777777" w:rsidR="008214CF" w:rsidRPr="006D1C31" w:rsidRDefault="008214CF" w:rsidP="00FA1754">
      <w:pPr>
        <w:spacing w:line="360" w:lineRule="auto"/>
        <w:jc w:val="left"/>
        <w:rPr>
          <w:color w:val="D9D9D9" w:themeColor="background1" w:themeShade="D9"/>
          <w:lang w:val="en-GB"/>
        </w:rPr>
      </w:pPr>
    </w:p>
    <w:p w14:paraId="545CFDF7" w14:textId="77777777" w:rsidR="005E300D" w:rsidRPr="006D1C31" w:rsidRDefault="005E300D" w:rsidP="00FA1754">
      <w:pPr>
        <w:spacing w:line="360" w:lineRule="auto"/>
        <w:jc w:val="left"/>
        <w:rPr>
          <w:color w:val="D9D9D9" w:themeColor="background1" w:themeShade="D9"/>
        </w:rPr>
      </w:pPr>
    </w:p>
    <w:sectPr w:rsidR="005E300D" w:rsidRPr="006D1C31" w:rsidSect="007443A6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359B6" w14:textId="77777777" w:rsidR="000E7105" w:rsidRDefault="000E7105">
      <w:r>
        <w:separator/>
      </w:r>
    </w:p>
  </w:endnote>
  <w:endnote w:type="continuationSeparator" w:id="0">
    <w:p w14:paraId="0C868964" w14:textId="77777777" w:rsidR="000E7105" w:rsidRDefault="000E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14"/>
      <w:gridCol w:w="3863"/>
    </w:tblGrid>
    <w:tr w:rsidR="000E7105" w14:paraId="7A3213AA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3C522AA" w14:textId="77777777" w:rsidR="000E7105" w:rsidRDefault="000E71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CCFC1C0" w14:textId="4B4B5AE3" w:rsidR="000E7105" w:rsidRPr="00E30708" w:rsidRDefault="000E7105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Pr="00E30708">
            <w:rPr>
              <w:rFonts w:ascii="Arial" w:hAnsi="Arial" w:cs="Arial"/>
            </w:rPr>
            <w:fldChar w:fldCharType="separate"/>
          </w:r>
          <w:r w:rsidR="00E0139F" w:rsidRPr="00E0139F">
            <w:rPr>
              <w:rFonts w:ascii="Arial" w:eastAsiaTheme="majorEastAsia" w:hAnsi="Arial" w:cs="Arial"/>
              <w:bCs/>
              <w:noProof/>
            </w:rPr>
            <w:t>9</w:t>
          </w:r>
          <w:r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948D576" w14:textId="77777777" w:rsidR="000E7105" w:rsidRDefault="000E71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E7105" w14:paraId="72A8A71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6E294E13" w14:textId="77777777" w:rsidR="000E7105" w:rsidRDefault="000E71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41A52FB4" w14:textId="77777777" w:rsidR="000E7105" w:rsidRDefault="000E710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923EF85" w14:textId="77777777" w:rsidR="000E7105" w:rsidRDefault="000E71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B1E2ACA" w14:textId="77777777" w:rsidR="000E7105" w:rsidRDefault="000E7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B932F" w14:textId="77777777" w:rsidR="000E7105" w:rsidRDefault="000E7105">
      <w:r>
        <w:separator/>
      </w:r>
    </w:p>
  </w:footnote>
  <w:footnote w:type="continuationSeparator" w:id="0">
    <w:p w14:paraId="48F21334" w14:textId="77777777" w:rsidR="000E7105" w:rsidRDefault="000E7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95F5E" w14:textId="7765FEA0" w:rsidR="000E7105" w:rsidRPr="00E30708" w:rsidRDefault="000E7105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  <w:r>
      <w:rPr>
        <w:lang w:val="en-GB"/>
      </w:rPr>
      <w:tab/>
    </w:r>
    <w:r>
      <w:rPr>
        <w:lang w:val="en-GB"/>
      </w:rPr>
      <w:tab/>
      <w:t>Group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4968"/>
        </w:tabs>
        <w:ind w:left="4968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9B"/>
    <w:rsid w:val="000274A0"/>
    <w:rsid w:val="000D02D5"/>
    <w:rsid w:val="000E7105"/>
    <w:rsid w:val="00114ED4"/>
    <w:rsid w:val="001F0F2B"/>
    <w:rsid w:val="00312A19"/>
    <w:rsid w:val="00326C21"/>
    <w:rsid w:val="003A514C"/>
    <w:rsid w:val="00421764"/>
    <w:rsid w:val="004538DC"/>
    <w:rsid w:val="00454F36"/>
    <w:rsid w:val="004855D6"/>
    <w:rsid w:val="004A330F"/>
    <w:rsid w:val="004F7C89"/>
    <w:rsid w:val="00546625"/>
    <w:rsid w:val="005B0D4E"/>
    <w:rsid w:val="005E300D"/>
    <w:rsid w:val="00622E9B"/>
    <w:rsid w:val="006305D8"/>
    <w:rsid w:val="00686D3F"/>
    <w:rsid w:val="006D1C31"/>
    <w:rsid w:val="006F7221"/>
    <w:rsid w:val="00710FC6"/>
    <w:rsid w:val="00716485"/>
    <w:rsid w:val="007443A6"/>
    <w:rsid w:val="00763B6D"/>
    <w:rsid w:val="007D20EE"/>
    <w:rsid w:val="008214CF"/>
    <w:rsid w:val="00866307"/>
    <w:rsid w:val="008979E6"/>
    <w:rsid w:val="008C45BB"/>
    <w:rsid w:val="00916E83"/>
    <w:rsid w:val="0095447C"/>
    <w:rsid w:val="0099798E"/>
    <w:rsid w:val="009C3EA6"/>
    <w:rsid w:val="009F05BD"/>
    <w:rsid w:val="00BD5889"/>
    <w:rsid w:val="00D722E3"/>
    <w:rsid w:val="00DF5D6C"/>
    <w:rsid w:val="00E0139F"/>
    <w:rsid w:val="00E01C88"/>
    <w:rsid w:val="00E30708"/>
    <w:rsid w:val="00E32D17"/>
    <w:rsid w:val="00EB090F"/>
    <w:rsid w:val="00EB2AD1"/>
    <w:rsid w:val="00F15429"/>
    <w:rsid w:val="00FA1754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693C57A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tabs>
        <w:tab w:val="clear" w:pos="4968"/>
        <w:tab w:val="num" w:pos="792"/>
      </w:tabs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2017-02-17T00:00:00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D367729376B448589C5651F7BFA96" ma:contentTypeVersion="0" ma:contentTypeDescription="Create a new document." ma:contentTypeScope="" ma:versionID="bf8bd5fe08017d9dbd4bdbb9e81389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Chrnd</b:Tag>
    <b:SourceType>InternetSite</b:SourceType>
    <b:Guid>{557B3F66-C807-449D-8873-80295790C6A2}</b:Guid>
    <b:Author>
      <b:Author>
        <b:NameList>
          <b:Person>
            <b:Last>Hagelskjaer</b:Last>
            <b:First>Christian</b:First>
          </b:Person>
        </b:NameList>
      </b:Author>
    </b:Author>
    <b:Title>Reverberation time (RT 60) – what is it and why is it important?</b:Title>
    <b:Year>n.d.</b:Year>
    <b:YearAccessed>2017</b:YearAccessed>
    <b:MonthAccessed>February</b:MonthAccessed>
    <b:DayAccessed>7</b:DayAccessed>
    <b:URL>http://www.hzandbits.com/articles/recording-studio-project-index/recording-studio-design-theory/reverberation-time-rt-60/#.WJnJ8TuLSUl</b:URL>
    <b:RefOrder>2</b:RefOrder>
  </b:Source>
  <b:Source>
    <b:Tag>Goond1</b:Tag>
    <b:SourceType>InternetSite</b:SourceType>
    <b:Guid>{BD54D467-03DB-4611-B062-08D9593069F4}</b:Guid>
    <b:Author>
      <b:Author>
        <b:Corporate>Google</b:Corporate>
      </b:Author>
    </b:Author>
    <b:Title>Dashboards</b:Title>
    <b:Year>n.d.</b:Year>
    <b:YearAccessed>2017</b:YearAccessed>
    <b:MonthAccessed>February</b:MonthAccessed>
    <b:DayAccessed>8</b:DayAccessed>
    <b:URL>https://developer.android.com/about/dashboards/index.html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BEA9C-73DF-4694-AA9B-6B3BD11A3646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73DE82E-B31E-4068-993B-16F10C871B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3B7180-E534-4A1D-A6D0-7CD62E52B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8A9321F-E67E-44C0-BFF7-A1424C0C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9EF59061.dotm</Template>
  <TotalTime>104</TotalTime>
  <Pages>13</Pages>
  <Words>1359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HCC2, HCCE2, BSHC2, BSHCE2, BSHBIS2, BSHBISE2</Company>
  <LinksUpToDate>false</LinksUpToDate>
  <CharactersWithSpaces>10035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Project: AAA (Acoustic Audio Assistant)</dc:subject>
  <dc:creator>Keith Feeney</dc:creator>
  <cp:lastModifiedBy>Keith Feeney</cp:lastModifiedBy>
  <cp:revision>4</cp:revision>
  <dcterms:created xsi:type="dcterms:W3CDTF">2017-02-07T12:30:00Z</dcterms:created>
  <dcterms:modified xsi:type="dcterms:W3CDTF">2017-02-08T12:14:00Z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0x010100C76D367729376B448589C5651F7BFA96</vt:lpwstr>
  </property>
</Properties>
</file>