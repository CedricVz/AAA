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0F" w:rsidRPr="00C44C0F" w:rsidRDefault="00C44C0F">
      <w:pPr>
        <w:rPr>
          <w:b/>
          <w:u w:val="single"/>
        </w:rPr>
      </w:pPr>
      <w:r w:rsidRPr="00C44C0F">
        <w:rPr>
          <w:b/>
          <w:u w:val="single"/>
        </w:rPr>
        <w:t>Team Project:</w:t>
      </w:r>
    </w:p>
    <w:p w:rsidR="00C44C0F" w:rsidRDefault="00737D6D" w:rsidP="00C44C0F">
      <w:r>
        <w:t>Proposal (Introduction)</w:t>
      </w:r>
      <w:r w:rsidR="00C44C0F">
        <w:t xml:space="preserve"> </w:t>
      </w:r>
    </w:p>
    <w:p w:rsidR="00C44C0F" w:rsidRDefault="009A2959" w:rsidP="00C44C0F">
      <w:pPr>
        <w:pStyle w:val="ListParagraph"/>
        <w:numPr>
          <w:ilvl w:val="0"/>
          <w:numId w:val="4"/>
        </w:numPr>
      </w:pPr>
      <w:r>
        <w:t>Cedric</w:t>
      </w:r>
      <w:r w:rsidR="00C44C0F">
        <w:t>, 2 minutes</w:t>
      </w:r>
    </w:p>
    <w:p w:rsidR="00C44C0F" w:rsidRDefault="00C87B88" w:rsidP="00C44C0F">
      <w:r>
        <w:t>Requirement</w:t>
      </w:r>
      <w:r w:rsidR="00737D6D">
        <w:t>s</w:t>
      </w:r>
    </w:p>
    <w:p w:rsidR="009A2959" w:rsidRDefault="009A2959" w:rsidP="009A2959">
      <w:pPr>
        <w:pStyle w:val="ListParagraph"/>
        <w:numPr>
          <w:ilvl w:val="0"/>
          <w:numId w:val="2"/>
        </w:numPr>
      </w:pPr>
      <w:r>
        <w:t xml:space="preserve">Colin, 2 minutes </w:t>
      </w:r>
      <w:r w:rsidR="00C87B88">
        <w:t>–</w:t>
      </w:r>
      <w:r>
        <w:t xml:space="preserve"> Functional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Requirement 4 – Sound Input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Requirement 7/8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If you can more into 2 minutes, add them.</w:t>
      </w:r>
    </w:p>
    <w:p w:rsidR="00C44C0F" w:rsidRDefault="00C87B88" w:rsidP="00C44C0F">
      <w:pPr>
        <w:pStyle w:val="ListParagraph"/>
        <w:numPr>
          <w:ilvl w:val="0"/>
          <w:numId w:val="2"/>
        </w:numPr>
      </w:pPr>
      <w:r>
        <w:t>Keith</w:t>
      </w:r>
      <w:r w:rsidR="009A2959">
        <w:t>, 2</w:t>
      </w:r>
      <w:r w:rsidR="00C44C0F">
        <w:t xml:space="preserve"> minutes</w:t>
      </w:r>
      <w:r>
        <w:t xml:space="preserve"> – Non functional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Navigation</w:t>
      </w:r>
    </w:p>
    <w:p w:rsidR="00C87B88" w:rsidRDefault="00C87B88" w:rsidP="00C87B88">
      <w:pPr>
        <w:pStyle w:val="ListParagraph"/>
        <w:numPr>
          <w:ilvl w:val="2"/>
          <w:numId w:val="2"/>
        </w:numPr>
      </w:pPr>
      <w:r>
        <w:t>Performance/Response time</w:t>
      </w:r>
    </w:p>
    <w:p w:rsidR="0083249C" w:rsidRDefault="0083249C" w:rsidP="00C87B88">
      <w:pPr>
        <w:pStyle w:val="ListParagraph"/>
        <w:numPr>
          <w:ilvl w:val="2"/>
          <w:numId w:val="2"/>
        </w:numPr>
      </w:pPr>
      <w:r>
        <w:t>Database</w:t>
      </w:r>
      <w:bookmarkStart w:id="0" w:name="_GoBack"/>
      <w:bookmarkEnd w:id="0"/>
    </w:p>
    <w:p w:rsidR="00737D6D" w:rsidRDefault="00737D6D">
      <w:r>
        <w:t>App</w:t>
      </w:r>
      <w:r w:rsidR="00C44C0F">
        <w:t xml:space="preserve"> (showing off app prototype)</w:t>
      </w:r>
    </w:p>
    <w:p w:rsidR="009A2959" w:rsidRDefault="009A2959" w:rsidP="009A2959">
      <w:pPr>
        <w:pStyle w:val="ListParagraph"/>
        <w:numPr>
          <w:ilvl w:val="0"/>
          <w:numId w:val="2"/>
        </w:numPr>
      </w:pPr>
      <w:r>
        <w:t xml:space="preserve">Fearghal – 2 </w:t>
      </w:r>
      <w:r w:rsidR="00C87B88">
        <w:t>minutes</w:t>
      </w:r>
    </w:p>
    <w:p w:rsidR="00C44C0F" w:rsidRDefault="00821320" w:rsidP="00C44C0F">
      <w:pPr>
        <w:pStyle w:val="ListParagraph"/>
        <w:numPr>
          <w:ilvl w:val="0"/>
          <w:numId w:val="2"/>
        </w:numPr>
      </w:pPr>
      <w:r>
        <w:t>Paddy -</w:t>
      </w:r>
      <w:r w:rsidR="00C87B88">
        <w:t xml:space="preserve"> 2</w:t>
      </w:r>
      <w:r w:rsidR="00C44C0F">
        <w:t xml:space="preserve"> minutes</w:t>
      </w:r>
    </w:p>
    <w:p w:rsidR="00C44C0F" w:rsidRDefault="00C44C0F" w:rsidP="00C44C0F"/>
    <w:p w:rsidR="00C44C0F" w:rsidRPr="00821320" w:rsidRDefault="00C44C0F" w:rsidP="00C44C0F">
      <w:pPr>
        <w:rPr>
          <w:b/>
          <w:u w:val="single"/>
        </w:rPr>
      </w:pPr>
      <w:r w:rsidRPr="00C44C0F">
        <w:rPr>
          <w:b/>
          <w:u w:val="single"/>
        </w:rPr>
        <w:t>Business Ent.</w:t>
      </w:r>
      <w:r w:rsidR="00821320">
        <w:rPr>
          <w:b/>
          <w:u w:val="single"/>
        </w:rPr>
        <w:t>:</w:t>
      </w:r>
    </w:p>
    <w:p w:rsidR="00C44C0F" w:rsidRDefault="00C44C0F" w:rsidP="00C44C0F">
      <w:r>
        <w:t xml:space="preserve">Introduction &amp; Marketing – Cedric – 2 </w:t>
      </w:r>
      <w:r w:rsidR="00821320">
        <w:t>minutes</w:t>
      </w:r>
    </w:p>
    <w:p w:rsidR="00C44C0F" w:rsidRDefault="00C44C0F" w:rsidP="00C44C0F">
      <w:r>
        <w:t xml:space="preserve">Marketing </w:t>
      </w:r>
      <w:r w:rsidR="009A2959">
        <w:t>Strategy</w:t>
      </w:r>
      <w:r>
        <w:t xml:space="preserve"> – Paddy</w:t>
      </w:r>
      <w:r w:rsidR="009A2959">
        <w:t xml:space="preserve"> -</w:t>
      </w:r>
      <w:r>
        <w:t xml:space="preserve"> 2 </w:t>
      </w:r>
      <w:r w:rsidR="00821320">
        <w:t>minutes</w:t>
      </w:r>
    </w:p>
    <w:p w:rsidR="00C44C0F" w:rsidRDefault="00C44C0F" w:rsidP="00C44C0F">
      <w:r>
        <w:t>Organisation / Management – Keith</w:t>
      </w:r>
      <w:r w:rsidR="009A2959">
        <w:t xml:space="preserve"> </w:t>
      </w:r>
      <w:r>
        <w:t xml:space="preserve">- 2 </w:t>
      </w:r>
      <w:r w:rsidR="00821320">
        <w:t>minutes</w:t>
      </w:r>
    </w:p>
    <w:p w:rsidR="00C44C0F" w:rsidRDefault="00C44C0F" w:rsidP="00C44C0F">
      <w:r>
        <w:t>Production / Operations – Fearghal</w:t>
      </w:r>
      <w:r w:rsidR="009A2959">
        <w:t xml:space="preserve"> -</w:t>
      </w:r>
      <w:r>
        <w:t xml:space="preserve"> 2 </w:t>
      </w:r>
      <w:r w:rsidR="00821320">
        <w:t>minutes</w:t>
      </w:r>
    </w:p>
    <w:p w:rsidR="009A2959" w:rsidRPr="00C44C0F" w:rsidRDefault="009A2959" w:rsidP="00C44C0F">
      <w:r>
        <w:t xml:space="preserve">Costing/Finance – Colin – 2 </w:t>
      </w:r>
      <w:r w:rsidR="00821320">
        <w:t>minutes</w:t>
      </w:r>
      <w:r>
        <w:t>.</w:t>
      </w:r>
    </w:p>
    <w:p w:rsidR="00C44C0F" w:rsidRDefault="00C44C0F" w:rsidP="00C44C0F"/>
    <w:p w:rsidR="00C44C0F" w:rsidRDefault="00C44C0F" w:rsidP="00C44C0F"/>
    <w:p w:rsidR="00C44C0F" w:rsidRDefault="00C44C0F" w:rsidP="00C44C0F"/>
    <w:p w:rsidR="00737D6D" w:rsidRDefault="00737D6D"/>
    <w:sectPr w:rsidR="0073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3893"/>
    <w:multiLevelType w:val="hybridMultilevel"/>
    <w:tmpl w:val="5498DA00"/>
    <w:lvl w:ilvl="0" w:tplc="7FC659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EC9"/>
    <w:multiLevelType w:val="hybridMultilevel"/>
    <w:tmpl w:val="A0241D1E"/>
    <w:lvl w:ilvl="0" w:tplc="741273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DF0AE3"/>
    <w:multiLevelType w:val="hybridMultilevel"/>
    <w:tmpl w:val="446EA9FE"/>
    <w:lvl w:ilvl="0" w:tplc="CFD84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43930"/>
    <w:multiLevelType w:val="hybridMultilevel"/>
    <w:tmpl w:val="4B3E21E8"/>
    <w:lvl w:ilvl="0" w:tplc="5E44BE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6D"/>
    <w:rsid w:val="00312863"/>
    <w:rsid w:val="00377E9F"/>
    <w:rsid w:val="00737D6D"/>
    <w:rsid w:val="00821320"/>
    <w:rsid w:val="0083249C"/>
    <w:rsid w:val="009A2959"/>
    <w:rsid w:val="00A43D94"/>
    <w:rsid w:val="00C44C0F"/>
    <w:rsid w:val="00C8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5AEA2"/>
  <w15:chartTrackingRefBased/>
  <w15:docId w15:val="{070949DB-16F5-4379-BDC9-3E894824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Cedric Vecchionacce</cp:lastModifiedBy>
  <cp:revision>2</cp:revision>
  <dcterms:created xsi:type="dcterms:W3CDTF">2017-03-09T09:32:00Z</dcterms:created>
  <dcterms:modified xsi:type="dcterms:W3CDTF">2017-03-14T00:39:00Z</dcterms:modified>
</cp:coreProperties>
</file>