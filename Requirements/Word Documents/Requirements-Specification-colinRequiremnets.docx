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9D035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D035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P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lastRenderedPageBreak/>
        <w:t>what</w:t>
      </w:r>
      <w:r>
        <w:t xml:space="preserve"> the system must accomplish. Other kinds of requirements (such as interface requirements</w:t>
      </w:r>
      <w:r w:rsidR="008F7A9E">
        <w:t xml:space="preserve"> </w:t>
      </w:r>
      <w:r>
        <w:t xml:space="preserve">,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w:t>
      </w:r>
      <w:bookmarkEnd w:id="29"/>
      <w:r w:rsidR="001903B7">
        <w:rPr>
          <w:lang w:val="en-IE"/>
        </w:rPr>
        <w:t>Database creation</w:t>
      </w:r>
    </w:p>
    <w:p w:rsidR="00E32D17" w:rsidRDefault="00E32D17" w:rsidP="00114ED4">
      <w:pPr>
        <w:pStyle w:val="Heading4"/>
        <w:tabs>
          <w:tab w:val="clear" w:pos="1224"/>
          <w:tab w:val="num" w:pos="1800"/>
        </w:tabs>
      </w:pPr>
      <w:r>
        <w:t>Description &amp; Priority</w:t>
      </w:r>
    </w:p>
    <w:p w:rsidR="00D77409" w:rsidRDefault="00D77409" w:rsidP="001903B7">
      <w:r>
        <w:t>T</w:t>
      </w:r>
      <w:r w:rsidR="001903B7">
        <w:t xml:space="preserve">he database will hold all the values that will be placed into every calculation. </w:t>
      </w:r>
    </w:p>
    <w:p w:rsidR="001903B7" w:rsidRPr="001903B7" w:rsidRDefault="00D77409" w:rsidP="001903B7">
      <w:r>
        <w:t>The database creation is essential to the application as t</w:t>
      </w:r>
      <w:r w:rsidR="001903B7">
        <w:t xml:space="preserve">he application will not function without a database. </w:t>
      </w:r>
    </w:p>
    <w:p w:rsidR="001F0F2B" w:rsidRDefault="001F0F2B" w:rsidP="001F0F2B">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AC56D0">
        <w:rPr>
          <w:lang w:val="en-GB"/>
        </w:rPr>
        <w:t>user selects the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system selects the value that corresponds with that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system </w:t>
      </w:r>
      <w:r w:rsidR="00AC56D0">
        <w:rPr>
          <w:lang w:val="en-GB"/>
        </w:rPr>
        <w:t>places that value into the calculation.</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user selects another material.</w:t>
      </w:r>
    </w:p>
    <w:p w:rsidR="00AC56D0" w:rsidRDefault="00AC56D0" w:rsidP="001F0F2B">
      <w:pPr>
        <w:numPr>
          <w:ilvl w:val="0"/>
          <w:numId w:val="12"/>
        </w:numPr>
        <w:tabs>
          <w:tab w:val="clear" w:pos="720"/>
          <w:tab w:val="num" w:pos="1296"/>
        </w:tabs>
        <w:spacing w:before="0" w:after="0"/>
        <w:ind w:left="1296"/>
        <w:jc w:val="left"/>
        <w:rPr>
          <w:lang w:val="en-GB"/>
        </w:rPr>
      </w:pPr>
      <w:r>
        <w:rPr>
          <w:lang w:val="en-GB"/>
        </w:rPr>
        <w:t>Steps 1 – 4 are repeated until all values are inserted into the calculation.</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w:t>
      </w:r>
      <w:bookmarkEnd w:id="30"/>
      <w:r w:rsidR="00D77409">
        <w:rPr>
          <w:lang w:val="en-IE"/>
        </w:rPr>
        <w:t>Sound input</w:t>
      </w:r>
    </w:p>
    <w:p w:rsidR="005B0D4E" w:rsidRDefault="005B0D4E" w:rsidP="00114ED4">
      <w:pPr>
        <w:pStyle w:val="Heading4"/>
        <w:tabs>
          <w:tab w:val="clear" w:pos="1224"/>
          <w:tab w:val="num" w:pos="1800"/>
        </w:tabs>
      </w:pPr>
      <w:r>
        <w:t>Description &amp; Priority</w:t>
      </w:r>
    </w:p>
    <w:p w:rsidR="005B0D4E" w:rsidRDefault="003368F7" w:rsidP="00DF5D6C">
      <w:pPr>
        <w:rPr>
          <w:lang w:val="en-IE"/>
        </w:rPr>
      </w:pPr>
      <w:r>
        <w:rPr>
          <w:lang w:val="en-IE"/>
        </w:rPr>
        <w:t>The application will be able to record an input from the phone’s mi</w:t>
      </w:r>
      <w:r w:rsidR="009D0359">
        <w:rPr>
          <w:lang w:val="en-IE"/>
        </w:rPr>
        <w:t xml:space="preserve">crophone and read the frequency </w:t>
      </w:r>
      <w:r>
        <w:rPr>
          <w:lang w:val="en-IE"/>
        </w:rPr>
        <w:t xml:space="preserve">to measure </w:t>
      </w:r>
      <w:r w:rsidR="009D0359">
        <w:rPr>
          <w:lang w:val="en-IE"/>
        </w:rPr>
        <w:t>the reverberation time</w:t>
      </w:r>
      <w:r>
        <w:rPr>
          <w:lang w:val="en-IE"/>
        </w:rPr>
        <w:t xml:space="preserve"> in the room and what needs to be done to correct the </w:t>
      </w:r>
      <w:r w:rsidR="009D0359">
        <w:rPr>
          <w:lang w:val="en-IE"/>
        </w:rPr>
        <w:t>acoustic</w:t>
      </w:r>
      <w:r>
        <w:rPr>
          <w:lang w:val="en-IE"/>
        </w:rPr>
        <w:t xml:space="preserve"> quality. </w:t>
      </w:r>
    </w:p>
    <w:p w:rsidR="00D77409" w:rsidRDefault="009D0359" w:rsidP="00DF5D6C">
      <w:pPr>
        <w:rPr>
          <w:lang w:val="en-IE"/>
        </w:rPr>
      </w:pPr>
      <w:r>
        <w:rPr>
          <w:lang w:val="en-IE"/>
        </w:rPr>
        <w:t>The sound input is</w:t>
      </w:r>
      <w:r w:rsidR="00D77409">
        <w:rPr>
          <w:lang w:val="en-IE"/>
        </w:rPr>
        <w:t xml:space="preserve"> essential for the application as the application will still be functional by allowing the user to access the calculations. However, the Sound input function will make the application easier and more user friendly to those who are not familiar with sound engineering, which make up a large percentage of our target audience. </w:t>
      </w:r>
    </w:p>
    <w:p w:rsidR="005B0D4E" w:rsidRDefault="005B0D4E" w:rsidP="00114ED4">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scope of this use case is to </w:t>
      </w:r>
      <w:r w:rsidR="003368F7">
        <w:rPr>
          <w:lang w:val="en-GB"/>
        </w:rPr>
        <w:t xml:space="preserve">record the </w:t>
      </w:r>
      <w:r w:rsidR="009D0359">
        <w:rPr>
          <w:lang w:val="en-GB"/>
        </w:rPr>
        <w:t>reverberation time</w:t>
      </w:r>
      <w:r w:rsidR="003368F7">
        <w:rPr>
          <w:lang w:val="en-GB"/>
        </w:rPr>
        <w:t xml:space="preserve"> of a room and turn that recording into a value that can be measured by the system.</w:t>
      </w:r>
      <w:r w:rsidR="009D0359">
        <w:rPr>
          <w:lang w:val="en-GB"/>
        </w:rPr>
        <w:t xml:space="preserve"> Known as RT60.</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w:t>
      </w:r>
      <w:r w:rsidR="003368F7">
        <w:rPr>
          <w:lang w:val="en-GB"/>
        </w:rPr>
        <w:t xml:space="preserve">recording that will be measured by the system.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3368F7" w:rsidP="00114ED4">
      <w:pPr>
        <w:ind w:left="576"/>
        <w:rPr>
          <w:lang w:val="en-GB"/>
        </w:rPr>
      </w:pPr>
      <w:r>
        <w:rPr>
          <w:lang w:val="en-GB"/>
        </w:rPr>
        <w:t xml:space="preserve">The system is in recording sound through the phones microphone to turn the sound into a value using the sounds frequency. </w:t>
      </w:r>
    </w:p>
    <w:p w:rsidR="00114ED4" w:rsidRPr="00716485" w:rsidRDefault="00114ED4" w:rsidP="00114ED4">
      <w:pPr>
        <w:ind w:left="576"/>
        <w:rPr>
          <w:b/>
        </w:rPr>
      </w:pPr>
      <w:r w:rsidRPr="00716485">
        <w:rPr>
          <w:b/>
        </w:rPr>
        <w:t>Activation</w:t>
      </w:r>
    </w:p>
    <w:p w:rsidR="00114ED4" w:rsidRDefault="00D77409" w:rsidP="00114ED4">
      <w:pPr>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114ED4">
      <w:pPr>
        <w:ind w:left="576"/>
        <w:rPr>
          <w:b/>
        </w:rPr>
      </w:pPr>
      <w:r w:rsidRPr="00716485">
        <w:rPr>
          <w:b/>
        </w:rPr>
        <w:t>Main flow</w:t>
      </w:r>
    </w:p>
    <w:p w:rsidR="00114ED4" w:rsidRDefault="00114ED4" w:rsidP="00D77409">
      <w:pPr>
        <w:numPr>
          <w:ilvl w:val="0"/>
          <w:numId w:val="24"/>
        </w:numPr>
        <w:spacing w:before="0" w:after="0"/>
        <w:jc w:val="left"/>
        <w:rPr>
          <w:lang w:val="en-GB"/>
        </w:rPr>
      </w:pPr>
      <w:r>
        <w:rPr>
          <w:lang w:val="en-GB"/>
        </w:rPr>
        <w:t xml:space="preserve">The system identifies </w:t>
      </w:r>
      <w:r w:rsidR="00D77409">
        <w:rPr>
          <w:lang w:val="en-GB"/>
        </w:rPr>
        <w:t xml:space="preserve">that the user has selected sound input. </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D77409">
      <w:pPr>
        <w:numPr>
          <w:ilvl w:val="0"/>
          <w:numId w:val="24"/>
        </w:numPr>
        <w:spacing w:before="0" w:after="0"/>
        <w:jc w:val="left"/>
        <w:rPr>
          <w:lang w:val="en-GB"/>
        </w:rPr>
      </w:pPr>
      <w:r>
        <w:rPr>
          <w:lang w:val="en-GB"/>
        </w:rPr>
        <w:t xml:space="preserve">The system </w:t>
      </w:r>
      <w:r w:rsidR="00D77409">
        <w:rPr>
          <w:lang w:val="en-GB"/>
        </w:rPr>
        <w:t>records the sound from the clap</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 xml:space="preserve">system turns this sound into a frequency value for the system to use alongside values received from the database. </w:t>
      </w:r>
    </w:p>
    <w:p w:rsidR="00114ED4" w:rsidRPr="00716485" w:rsidRDefault="00D77409" w:rsidP="00114ED4">
      <w:pPr>
        <w:ind w:left="576"/>
        <w:rPr>
          <w:b/>
        </w:rPr>
      </w:pPr>
      <w:r>
        <w:rPr>
          <w:b/>
        </w:rPr>
        <w:t xml:space="preserve">Exceptional </w:t>
      </w:r>
      <w:r w:rsidR="00114ED4" w:rsidRPr="00716485">
        <w:rPr>
          <w:b/>
        </w:rPr>
        <w:t>flow</w:t>
      </w:r>
    </w:p>
    <w:p w:rsidR="00114ED4" w:rsidRDefault="00D77409" w:rsidP="00114ED4">
      <w:pPr>
        <w:pStyle w:val="A"/>
        <w:numPr>
          <w:ilvl w:val="0"/>
          <w:numId w:val="0"/>
        </w:numPr>
        <w:ind w:left="933" w:hanging="357"/>
      </w:pPr>
      <w:r>
        <w:t>E</w:t>
      </w:r>
      <w:r w:rsidR="00114ED4">
        <w:t xml:space="preserve">1 : </w:t>
      </w:r>
      <w:r>
        <w:t xml:space="preserve">Failed recording. </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114ED4">
      <w:pPr>
        <w:pStyle w:val="A"/>
        <w:numPr>
          <w:ilvl w:val="0"/>
          <w:numId w:val="15"/>
        </w:numPr>
        <w:tabs>
          <w:tab w:val="clear" w:pos="720"/>
          <w:tab w:val="num" w:pos="1296"/>
        </w:tabs>
        <w:ind w:left="1296"/>
      </w:pPr>
      <w:r>
        <w:t xml:space="preserve">The </w:t>
      </w:r>
      <w:r w:rsidR="00D77409">
        <w:t>system begins recording and gives the user a set of instructions (Make the room quiet, Clap, stay silent until the recording is finished)</w:t>
      </w:r>
    </w:p>
    <w:p w:rsidR="00114ED4" w:rsidRDefault="00114ED4" w:rsidP="00114ED4">
      <w:pPr>
        <w:pStyle w:val="A"/>
        <w:numPr>
          <w:ilvl w:val="0"/>
          <w:numId w:val="15"/>
        </w:numPr>
        <w:tabs>
          <w:tab w:val="clear" w:pos="720"/>
          <w:tab w:val="num" w:pos="1296"/>
        </w:tabs>
        <w:ind w:left="1296"/>
      </w:pPr>
      <w:r>
        <w:t xml:space="preserve">The </w:t>
      </w:r>
      <w:r w:rsidR="00D77409">
        <w:t>system records the sound from the clap.</w:t>
      </w:r>
    </w:p>
    <w:p w:rsidR="00D77409" w:rsidRDefault="00D77409" w:rsidP="00114ED4">
      <w:pPr>
        <w:pStyle w:val="A"/>
        <w:numPr>
          <w:ilvl w:val="0"/>
          <w:numId w:val="15"/>
        </w:numPr>
        <w:tabs>
          <w:tab w:val="clear" w:pos="720"/>
          <w:tab w:val="num" w:pos="1296"/>
        </w:tabs>
        <w:ind w:left="1296"/>
      </w:pPr>
      <w:r>
        <w:t>The system cannot turn this sound into a frequency due to the recording being invalid.</w:t>
      </w:r>
    </w:p>
    <w:p w:rsidR="00114ED4" w:rsidRDefault="00D77409" w:rsidP="00D77409">
      <w:pPr>
        <w:pStyle w:val="A"/>
        <w:numPr>
          <w:ilvl w:val="0"/>
          <w:numId w:val="15"/>
        </w:numPr>
        <w:tabs>
          <w:tab w:val="clear" w:pos="720"/>
          <w:tab w:val="num" w:pos="1296"/>
        </w:tabs>
        <w:ind w:left="1296"/>
      </w:pPr>
      <w:r>
        <w:t xml:space="preserve">The system asks the user to retry the process. </w:t>
      </w:r>
    </w:p>
    <w:p w:rsidR="00114ED4" w:rsidRDefault="00114ED4" w:rsidP="00D77409">
      <w:pPr>
        <w:pStyle w:val="A"/>
        <w:numPr>
          <w:ilvl w:val="0"/>
          <w:numId w:val="0"/>
        </w:numPr>
      </w:pPr>
    </w:p>
    <w:p w:rsidR="00114ED4" w:rsidRPr="00716485" w:rsidRDefault="00114ED4" w:rsidP="00114ED4">
      <w:pPr>
        <w:ind w:left="576"/>
        <w:rPr>
          <w:b/>
        </w:rPr>
      </w:pPr>
      <w:r w:rsidRPr="00716485">
        <w:rPr>
          <w:b/>
        </w:rPr>
        <w:t>Termination</w:t>
      </w:r>
    </w:p>
    <w:p w:rsidR="00114ED4" w:rsidRDefault="00D77409" w:rsidP="00114ED4">
      <w:pPr>
        <w:ind w:left="576"/>
        <w:rPr>
          <w:lang w:val="en-GB"/>
        </w:rPr>
      </w:pPr>
      <w:r>
        <w:rPr>
          <w:lang w:val="en-GB"/>
        </w:rPr>
        <w:t xml:space="preserve">The system </w:t>
      </w:r>
      <w:r w:rsidR="00122417">
        <w:rPr>
          <w:lang w:val="en-GB"/>
        </w:rPr>
        <w:t xml:space="preserve">has turned the sound input into a frequency value.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3368F7" w:rsidRDefault="003368F7" w:rsidP="003368F7">
      <w:pPr>
        <w:pStyle w:val="Heading3"/>
        <w:tabs>
          <w:tab w:val="clear" w:pos="1080"/>
          <w:tab w:val="num" w:pos="1656"/>
        </w:tabs>
        <w:rPr>
          <w:lang w:val="en-IE"/>
        </w:rPr>
      </w:pPr>
      <w:r>
        <w:t>Requirement</w:t>
      </w:r>
      <w:r>
        <w:rPr>
          <w:lang w:val="en-IE"/>
        </w:rPr>
        <w:t xml:space="preserve"> </w:t>
      </w:r>
      <w:r w:rsidR="00A47202">
        <w:rPr>
          <w:lang w:val="en-IE"/>
        </w:rPr>
        <w:t>3 Input for calculations</w:t>
      </w:r>
    </w:p>
    <w:p w:rsidR="003368F7" w:rsidRDefault="003368F7" w:rsidP="003368F7">
      <w:pPr>
        <w:pStyle w:val="Heading4"/>
        <w:tabs>
          <w:tab w:val="clear" w:pos="1224"/>
          <w:tab w:val="num" w:pos="1800"/>
        </w:tabs>
      </w:pPr>
      <w:r>
        <w:t>Description &amp; Priority</w:t>
      </w:r>
    </w:p>
    <w:p w:rsidR="003368F7" w:rsidRDefault="008323C6" w:rsidP="003368F7">
      <w:pPr>
        <w:rPr>
          <w:lang w:val="en-IE"/>
        </w:rPr>
      </w:pPr>
      <w:r>
        <w:rPr>
          <w:lang w:val="en-IE"/>
        </w:rPr>
        <w:t>This is how the user will input their specific values that will enter into the calculation.</w:t>
      </w:r>
    </w:p>
    <w:p w:rsidR="008323C6" w:rsidRDefault="008323C6" w:rsidP="003368F7">
      <w:pPr>
        <w:rPr>
          <w:lang w:val="en-IE"/>
        </w:rPr>
      </w:pPr>
      <w:r>
        <w:rPr>
          <w:lang w:val="en-IE"/>
        </w:rPr>
        <w:t xml:space="preserve">This is essential because without the users input the calculation cannot be accurate for the users specific use case.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t>Precondition</w:t>
      </w:r>
    </w:p>
    <w:p w:rsidR="003368F7" w:rsidRDefault="003368F7" w:rsidP="003368F7">
      <w:pPr>
        <w:ind w:left="576"/>
        <w:rPr>
          <w:lang w:val="en-GB"/>
        </w:rPr>
      </w:pPr>
      <w:r>
        <w:rPr>
          <w:lang w:val="en-GB"/>
        </w:rPr>
        <w:t xml:space="preserve">The system is </w:t>
      </w:r>
      <w:r w:rsidR="008323C6">
        <w:rPr>
          <w:lang w:val="en-GB"/>
        </w:rPr>
        <w:t>waiting for an input</w:t>
      </w:r>
    </w:p>
    <w:p w:rsidR="003368F7" w:rsidRPr="00716485" w:rsidRDefault="003368F7" w:rsidP="003368F7">
      <w:pPr>
        <w:ind w:left="576"/>
        <w:rPr>
          <w:b/>
        </w:rPr>
      </w:pPr>
      <w:r w:rsidRPr="00716485">
        <w:rPr>
          <w:b/>
        </w:rPr>
        <w:t>Activation</w:t>
      </w:r>
    </w:p>
    <w:p w:rsidR="003368F7" w:rsidRDefault="003368F7" w:rsidP="003368F7">
      <w:pPr>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122417">
      <w:pPr>
        <w:ind w:left="576"/>
        <w:rPr>
          <w:b/>
        </w:rPr>
      </w:pPr>
      <w:r w:rsidRPr="00716485">
        <w:rPr>
          <w:b/>
        </w:rPr>
        <w:t>Main flow</w:t>
      </w:r>
    </w:p>
    <w:p w:rsidR="00122417" w:rsidRPr="00122417" w:rsidRDefault="00122417" w:rsidP="00122417">
      <w:pPr>
        <w:numPr>
          <w:ilvl w:val="0"/>
          <w:numId w:val="25"/>
        </w:numPr>
        <w:spacing w:before="0" w:after="0"/>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122417">
      <w:pPr>
        <w:numPr>
          <w:ilvl w:val="0"/>
          <w:numId w:val="25"/>
        </w:numPr>
        <w:spacing w:before="0" w:after="0"/>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122417">
      <w:pPr>
        <w:numPr>
          <w:ilvl w:val="0"/>
          <w:numId w:val="25"/>
        </w:numPr>
        <w:spacing w:before="0" w:after="0"/>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 xml:space="preserve">places these values into the calculation </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122417">
        <w:rPr>
          <w:lang w:val="en-GB"/>
        </w:rPr>
        <w:t xml:space="preserve">has accepted all inputs from the user and they have been placed into the calculation.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Default="003368F7" w:rsidP="003368F7">
      <w:pPr>
        <w:ind w:left="576"/>
      </w:pPr>
      <w:r>
        <w:t>The system goes into a wait state</w:t>
      </w:r>
    </w:p>
    <w:p w:rsidR="003368F7" w:rsidRDefault="003368F7" w:rsidP="003368F7">
      <w:pPr>
        <w:ind w:left="576"/>
      </w:pPr>
    </w:p>
    <w:p w:rsidR="003368F7" w:rsidRDefault="003368F7" w:rsidP="003368F7">
      <w:pPr>
        <w:pStyle w:val="Heading3"/>
        <w:tabs>
          <w:tab w:val="clear" w:pos="1080"/>
          <w:tab w:val="num" w:pos="1656"/>
        </w:tabs>
        <w:rPr>
          <w:lang w:val="en-IE"/>
        </w:rPr>
      </w:pPr>
      <w:r>
        <w:t>Requirement</w:t>
      </w:r>
      <w:r>
        <w:rPr>
          <w:lang w:val="en-IE"/>
        </w:rPr>
        <w:t xml:space="preserve"> </w:t>
      </w:r>
      <w:r w:rsidR="00122417">
        <w:rPr>
          <w:lang w:val="en-IE"/>
        </w:rPr>
        <w:t>4 out</w:t>
      </w:r>
      <w:r w:rsidR="0077192B">
        <w:rPr>
          <w:lang w:val="en-IE"/>
        </w:rPr>
        <w:t>put</w:t>
      </w:r>
      <w:r w:rsidR="00122417">
        <w:rPr>
          <w:lang w:val="en-IE"/>
        </w:rPr>
        <w:t xml:space="preserve"> from calculations. </w:t>
      </w:r>
    </w:p>
    <w:p w:rsidR="003368F7" w:rsidRDefault="003368F7" w:rsidP="003368F7">
      <w:pPr>
        <w:pStyle w:val="Heading4"/>
        <w:tabs>
          <w:tab w:val="clear" w:pos="1224"/>
          <w:tab w:val="num" w:pos="1800"/>
        </w:tabs>
      </w:pPr>
      <w:r>
        <w:t>Description &amp; Priority</w:t>
      </w:r>
    </w:p>
    <w:p w:rsidR="003368F7" w:rsidRDefault="0077192B" w:rsidP="003368F7">
      <w:pPr>
        <w:rPr>
          <w:lang w:val="en-IE"/>
        </w:rPr>
      </w:pPr>
      <w:r>
        <w:rPr>
          <w:lang w:val="en-IE"/>
        </w:rPr>
        <w:t>This is the output from the calculations, this is what the user will receive after the calculation has used all the values from their input and the database.</w:t>
      </w:r>
    </w:p>
    <w:p w:rsidR="0077192B" w:rsidRDefault="0077192B" w:rsidP="003368F7">
      <w:pPr>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the what they need to do to reach this value. </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t>Precondition</w:t>
      </w:r>
    </w:p>
    <w:p w:rsidR="003368F7" w:rsidRDefault="003368F7" w:rsidP="003368F7">
      <w:pPr>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3368F7">
      <w:pPr>
        <w:ind w:left="576"/>
        <w:rPr>
          <w:b/>
        </w:rPr>
      </w:pPr>
      <w:r w:rsidRPr="00716485">
        <w:rPr>
          <w:b/>
        </w:rPr>
        <w:t>Activation</w:t>
      </w:r>
    </w:p>
    <w:p w:rsidR="0077192B" w:rsidRDefault="0077192B" w:rsidP="0077192B">
      <w:pPr>
        <w:ind w:left="576"/>
        <w:rPr>
          <w:lang w:val="en-GB"/>
        </w:rPr>
      </w:pPr>
      <w:r>
        <w:rPr>
          <w:lang w:val="en-GB"/>
        </w:rPr>
        <w:t>This use case starts when a user presses calculate.</w:t>
      </w:r>
    </w:p>
    <w:p w:rsidR="003368F7" w:rsidRPr="00716485" w:rsidRDefault="003368F7" w:rsidP="003368F7">
      <w:pPr>
        <w:ind w:left="576"/>
        <w:rPr>
          <w:b/>
        </w:rPr>
      </w:pPr>
      <w:r w:rsidRPr="00716485">
        <w:rPr>
          <w:b/>
        </w:rPr>
        <w:t>Main flow</w:t>
      </w:r>
    </w:p>
    <w:p w:rsidR="003368F7" w:rsidRDefault="003368F7" w:rsidP="00B74744">
      <w:pPr>
        <w:numPr>
          <w:ilvl w:val="0"/>
          <w:numId w:val="27"/>
        </w:numPr>
        <w:spacing w:before="0" w:after="0"/>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B74744">
      <w:pPr>
        <w:numPr>
          <w:ilvl w:val="0"/>
          <w:numId w:val="27"/>
        </w:numPr>
        <w:spacing w:before="0" w:after="0"/>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B74744">
      <w:pPr>
        <w:numPr>
          <w:ilvl w:val="0"/>
          <w:numId w:val="27"/>
        </w:numPr>
        <w:spacing w:before="0" w:after="0"/>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77192B">
        <w:rPr>
          <w:lang w:val="en-GB"/>
        </w:rPr>
        <w:t xml:space="preserve">displays the value and the instructions.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Pr="00114ED4" w:rsidRDefault="003368F7" w:rsidP="003368F7">
      <w:pPr>
        <w:ind w:left="576"/>
      </w:pPr>
      <w:r>
        <w:t>The system goes into a wait state</w:t>
      </w:r>
    </w:p>
    <w:p w:rsidR="003368F7" w:rsidRPr="00114ED4" w:rsidRDefault="003368F7" w:rsidP="003368F7">
      <w:pPr>
        <w:ind w:left="576"/>
      </w:pPr>
    </w:p>
    <w:p w:rsidR="009D0359" w:rsidRDefault="009D0359" w:rsidP="009D0359">
      <w:pPr>
        <w:pStyle w:val="Heading3"/>
        <w:tabs>
          <w:tab w:val="clear" w:pos="1080"/>
          <w:tab w:val="num" w:pos="1656"/>
        </w:tabs>
        <w:rPr>
          <w:lang w:val="en-IE"/>
        </w:rPr>
      </w:pPr>
      <w:r>
        <w:t>Requirement</w:t>
      </w:r>
      <w:r>
        <w:rPr>
          <w:lang w:val="en-IE"/>
        </w:rPr>
        <w:t xml:space="preserve"> 5 Scenario</w:t>
      </w:r>
    </w:p>
    <w:p w:rsidR="009D0359" w:rsidRDefault="009D0359" w:rsidP="009D0359">
      <w:pPr>
        <w:pStyle w:val="Heading4"/>
        <w:tabs>
          <w:tab w:val="clear" w:pos="1224"/>
          <w:tab w:val="num" w:pos="1800"/>
        </w:tabs>
      </w:pPr>
      <w:r>
        <w:t>Description &amp; Priority</w:t>
      </w:r>
    </w:p>
    <w:p w:rsidR="00B74744" w:rsidRDefault="009D0359" w:rsidP="009D0359">
      <w:pPr>
        <w:rPr>
          <w:lang w:val="en-IE"/>
        </w:rPr>
      </w:pPr>
      <w:r>
        <w:rPr>
          <w:lang w:val="en-IE"/>
        </w:rPr>
        <w:t xml:space="preserve">The application </w:t>
      </w:r>
      <w:r w:rsidR="003A43F8">
        <w:rPr>
          <w:lang w:val="en-IE"/>
        </w:rPr>
        <w:t xml:space="preserve">will ask the user to select a variety of scenarios based on their specific needs. </w:t>
      </w:r>
    </w:p>
    <w:p w:rsidR="009D0359" w:rsidRDefault="003A43F8" w:rsidP="009D0359">
      <w:pPr>
        <w:rPr>
          <w:lang w:val="en-IE"/>
        </w:rPr>
      </w:pPr>
      <w:r>
        <w:rPr>
          <w:lang w:val="en-IE"/>
        </w:rPr>
        <w:t>These selections will change the values throughout the application so choosing a scenario is essential</w:t>
      </w:r>
    </w:p>
    <w:p w:rsidR="009D0359" w:rsidRDefault="009D0359" w:rsidP="009D0359">
      <w:pPr>
        <w:pStyle w:val="Heading4"/>
        <w:tabs>
          <w:tab w:val="clear" w:pos="1224"/>
          <w:tab w:val="num" w:pos="1800"/>
        </w:tabs>
      </w:pPr>
      <w:r w:rsidRPr="005B0D4E">
        <w:t xml:space="preserve">Use Case </w:t>
      </w:r>
    </w:p>
    <w:p w:rsidR="009D0359" w:rsidRPr="00716485" w:rsidRDefault="009D0359" w:rsidP="009D0359">
      <w:pPr>
        <w:ind w:left="576"/>
        <w:rPr>
          <w:b/>
          <w:lang w:val="en-GB"/>
        </w:rPr>
      </w:pPr>
      <w:r w:rsidRPr="00716485">
        <w:rPr>
          <w:b/>
          <w:lang w:val="en-GB"/>
        </w:rPr>
        <w:t>Scope</w:t>
      </w:r>
    </w:p>
    <w:p w:rsidR="00B74744" w:rsidRDefault="009D0359" w:rsidP="009D0359">
      <w:pPr>
        <w:ind w:left="576"/>
        <w:rPr>
          <w:lang w:val="en-GB"/>
        </w:rPr>
      </w:pPr>
      <w:r>
        <w:rPr>
          <w:lang w:val="en-GB"/>
        </w:rPr>
        <w:t xml:space="preserve">The scope of this use case is to </w:t>
      </w:r>
      <w:r w:rsidR="00B74744">
        <w:rPr>
          <w:lang w:val="en-GB"/>
        </w:rPr>
        <w:t xml:space="preserve">change the values in the calculations based on the scenario chosen. </w:t>
      </w:r>
    </w:p>
    <w:p w:rsidR="009D0359" w:rsidRDefault="009D0359" w:rsidP="009D0359">
      <w:pPr>
        <w:ind w:left="576"/>
        <w:rPr>
          <w:lang w:val="en-GB"/>
        </w:rPr>
      </w:pPr>
      <w:r w:rsidRPr="00716485">
        <w:rPr>
          <w:b/>
          <w:lang w:val="en-GB"/>
        </w:rPr>
        <w:t>Description</w:t>
      </w:r>
    </w:p>
    <w:p w:rsidR="009D0359" w:rsidRDefault="009D0359" w:rsidP="009D0359">
      <w:pPr>
        <w:ind w:left="576"/>
        <w:rPr>
          <w:lang w:val="en-GB"/>
        </w:rPr>
      </w:pPr>
      <w:r>
        <w:rPr>
          <w:lang w:val="en-GB"/>
        </w:rPr>
        <w:t xml:space="preserve">This use case describes the </w:t>
      </w:r>
      <w:r w:rsidR="00B74744">
        <w:rPr>
          <w:lang w:val="en-GB"/>
        </w:rPr>
        <w:t>different scenarios for creating an acoustic treatment and changes the values in the application depending on the scenario.</w:t>
      </w:r>
    </w:p>
    <w:p w:rsidR="009D0359" w:rsidRPr="00716485" w:rsidRDefault="009D0359" w:rsidP="009D0359">
      <w:pPr>
        <w:ind w:left="576"/>
        <w:rPr>
          <w:b/>
          <w:lang w:val="en-GB"/>
        </w:rPr>
      </w:pPr>
      <w:r w:rsidRPr="00716485">
        <w:rPr>
          <w:b/>
          <w:lang w:val="en-GB"/>
        </w:rPr>
        <w:t>Flow Description</w:t>
      </w:r>
    </w:p>
    <w:p w:rsidR="009D0359" w:rsidRPr="00716485" w:rsidRDefault="009D0359" w:rsidP="009D0359">
      <w:pPr>
        <w:ind w:left="576"/>
        <w:rPr>
          <w:b/>
        </w:rPr>
      </w:pPr>
      <w:r w:rsidRPr="00716485">
        <w:rPr>
          <w:b/>
        </w:rPr>
        <w:t>Precondition</w:t>
      </w:r>
    </w:p>
    <w:p w:rsidR="009D0359" w:rsidRDefault="009D0359" w:rsidP="009D0359">
      <w:pPr>
        <w:ind w:left="576"/>
        <w:rPr>
          <w:lang w:val="en-GB"/>
        </w:rPr>
      </w:pPr>
      <w:r>
        <w:rPr>
          <w:lang w:val="en-GB"/>
        </w:rPr>
        <w:t xml:space="preserve">The system is </w:t>
      </w:r>
      <w:r w:rsidR="00B74744">
        <w:rPr>
          <w:lang w:val="en-GB"/>
        </w:rPr>
        <w:t>waiting for the user to select a scenario.</w:t>
      </w:r>
    </w:p>
    <w:p w:rsidR="009D0359" w:rsidRPr="00716485" w:rsidRDefault="009D0359" w:rsidP="009D0359">
      <w:pPr>
        <w:ind w:left="576"/>
        <w:rPr>
          <w:b/>
        </w:rPr>
      </w:pPr>
      <w:r w:rsidRPr="00716485">
        <w:rPr>
          <w:b/>
        </w:rPr>
        <w:t>Activation</w:t>
      </w:r>
    </w:p>
    <w:p w:rsidR="009D0359" w:rsidRDefault="009D0359" w:rsidP="009D0359">
      <w:pPr>
        <w:ind w:left="576"/>
        <w:rPr>
          <w:lang w:val="en-GB"/>
        </w:rPr>
      </w:pPr>
      <w:r>
        <w:rPr>
          <w:lang w:val="en-GB"/>
        </w:rPr>
        <w:t xml:space="preserve">This use case starts when the user </w:t>
      </w:r>
      <w:r w:rsidR="00B74744">
        <w:rPr>
          <w:lang w:val="en-GB"/>
        </w:rPr>
        <w:t xml:space="preserve">chooses a scenario. </w:t>
      </w:r>
    </w:p>
    <w:p w:rsidR="009D0359" w:rsidRPr="00716485" w:rsidRDefault="009D0359" w:rsidP="009D0359">
      <w:pPr>
        <w:ind w:left="576"/>
        <w:rPr>
          <w:b/>
        </w:rPr>
      </w:pPr>
      <w:r w:rsidRPr="00716485">
        <w:rPr>
          <w:b/>
        </w:rPr>
        <w:t>Main flow</w:t>
      </w:r>
    </w:p>
    <w:p w:rsidR="009D0359" w:rsidRDefault="009D0359" w:rsidP="00B74744">
      <w:pPr>
        <w:numPr>
          <w:ilvl w:val="0"/>
          <w:numId w:val="26"/>
        </w:numPr>
        <w:spacing w:before="0" w:after="0"/>
        <w:jc w:val="left"/>
        <w:rPr>
          <w:lang w:val="en-GB"/>
        </w:rPr>
      </w:pPr>
      <w:r>
        <w:rPr>
          <w:lang w:val="en-GB"/>
        </w:rPr>
        <w:t xml:space="preserve">The system identifies </w:t>
      </w:r>
      <w:r w:rsidR="00B74744">
        <w:rPr>
          <w:lang w:val="en-GB"/>
        </w:rPr>
        <w:t>the scenario chosen by the user.</w:t>
      </w:r>
      <w:r>
        <w:rPr>
          <w:lang w:val="en-GB"/>
        </w:rPr>
        <w:t xml:space="preserve"> </w:t>
      </w:r>
    </w:p>
    <w:p w:rsidR="009D0359" w:rsidRDefault="009D0359" w:rsidP="00B74744">
      <w:pPr>
        <w:numPr>
          <w:ilvl w:val="0"/>
          <w:numId w:val="26"/>
        </w:numPr>
        <w:spacing w:before="0" w:after="0"/>
        <w:jc w:val="left"/>
        <w:rPr>
          <w:lang w:val="en-GB"/>
        </w:rPr>
      </w:pPr>
      <w:r>
        <w:rPr>
          <w:lang w:val="en-GB"/>
        </w:rPr>
        <w:t xml:space="preserve">The system </w:t>
      </w:r>
      <w:r w:rsidR="00B74744">
        <w:rPr>
          <w:lang w:val="en-GB"/>
        </w:rPr>
        <w:t xml:space="preserve">selects the corresponding range of values for the chosen scenario. </w:t>
      </w:r>
    </w:p>
    <w:p w:rsidR="009D0359" w:rsidRPr="00B74744" w:rsidRDefault="009D0359" w:rsidP="00B74744">
      <w:pPr>
        <w:numPr>
          <w:ilvl w:val="0"/>
          <w:numId w:val="26"/>
        </w:numPr>
        <w:spacing w:before="0" w:after="0"/>
        <w:jc w:val="left"/>
        <w:rPr>
          <w:lang w:val="en-GB"/>
        </w:rPr>
      </w:pPr>
      <w:r>
        <w:rPr>
          <w:lang w:val="en-GB"/>
        </w:rPr>
        <w:t xml:space="preserve">The system </w:t>
      </w:r>
      <w:r w:rsidR="00B74744">
        <w:rPr>
          <w:lang w:val="en-GB"/>
        </w:rPr>
        <w:t>continues as normal.</w:t>
      </w:r>
    </w:p>
    <w:p w:rsidR="009D0359" w:rsidRPr="00716485" w:rsidRDefault="009D0359" w:rsidP="009D0359">
      <w:pPr>
        <w:ind w:left="576"/>
        <w:rPr>
          <w:b/>
        </w:rPr>
      </w:pPr>
      <w:r w:rsidRPr="00716485">
        <w:rPr>
          <w:b/>
        </w:rPr>
        <w:t>Termination</w:t>
      </w:r>
    </w:p>
    <w:p w:rsidR="009D0359" w:rsidRDefault="009D0359" w:rsidP="009D0359">
      <w:pPr>
        <w:ind w:left="576"/>
        <w:rPr>
          <w:lang w:val="en-GB"/>
        </w:rPr>
      </w:pPr>
      <w:r>
        <w:rPr>
          <w:lang w:val="en-GB"/>
        </w:rPr>
        <w:t xml:space="preserve">The system has </w:t>
      </w:r>
      <w:r w:rsidR="00B74744">
        <w:rPr>
          <w:lang w:val="en-GB"/>
        </w:rPr>
        <w:t xml:space="preserve">selected the values for the chosen scenario and the system continues. </w:t>
      </w:r>
    </w:p>
    <w:p w:rsidR="009D0359" w:rsidRDefault="009D0359" w:rsidP="009D0359">
      <w:pPr>
        <w:ind w:left="576"/>
        <w:rPr>
          <w:b/>
        </w:rPr>
      </w:pPr>
      <w:bookmarkStart w:id="31" w:name="_GoBack"/>
      <w:bookmarkEnd w:id="31"/>
    </w:p>
    <w:p w:rsidR="009D0359" w:rsidRPr="00716485" w:rsidRDefault="009D0359" w:rsidP="009D0359">
      <w:pPr>
        <w:ind w:left="576"/>
        <w:rPr>
          <w:b/>
        </w:rPr>
      </w:pPr>
      <w:r w:rsidRPr="00716485">
        <w:rPr>
          <w:b/>
        </w:rPr>
        <w:t>Post condition</w:t>
      </w:r>
    </w:p>
    <w:p w:rsidR="009D0359" w:rsidRPr="00114ED4" w:rsidRDefault="009D0359" w:rsidP="009D0359">
      <w:pPr>
        <w:ind w:left="576"/>
      </w:pPr>
      <w:r>
        <w:t>The system goes into a wait state</w:t>
      </w:r>
    </w:p>
    <w:p w:rsidR="003368F7" w:rsidRDefault="003368F7"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744" w:rsidRDefault="00B74744">
      <w:r>
        <w:separator/>
      </w:r>
    </w:p>
  </w:endnote>
  <w:endnote w:type="continuationSeparator" w:id="0">
    <w:p w:rsidR="00B74744" w:rsidRDefault="00B7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B74744">
      <w:trPr>
        <w:trHeight w:val="151"/>
      </w:trPr>
      <w:tc>
        <w:tcPr>
          <w:tcW w:w="2250" w:type="pct"/>
          <w:tcBorders>
            <w:bottom w:val="single" w:sz="4" w:space="0" w:color="4F81BD" w:themeColor="accent1"/>
          </w:tcBorders>
        </w:tcPr>
        <w:p w:rsidR="00B74744" w:rsidRDefault="00B74744">
          <w:pPr>
            <w:pStyle w:val="Header"/>
            <w:rPr>
              <w:rFonts w:asciiTheme="majorHAnsi" w:eastAsiaTheme="majorEastAsia" w:hAnsiTheme="majorHAnsi" w:cstheme="majorBidi"/>
              <w:b/>
              <w:bCs/>
            </w:rPr>
          </w:pPr>
        </w:p>
      </w:tc>
      <w:tc>
        <w:tcPr>
          <w:tcW w:w="500" w:type="pct"/>
          <w:vMerge w:val="restart"/>
          <w:noWrap/>
          <w:vAlign w:val="center"/>
        </w:tcPr>
        <w:p w:rsidR="00B74744" w:rsidRPr="00E30708" w:rsidRDefault="00B74744">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0478BB" w:rsidRPr="000478BB">
            <w:rPr>
              <w:rFonts w:ascii="Arial" w:eastAsiaTheme="majorEastAsia" w:hAnsi="Arial" w:cs="Arial"/>
              <w:bCs/>
              <w:noProof/>
            </w:rPr>
            <w:t>9</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B74744" w:rsidRDefault="00B74744">
          <w:pPr>
            <w:pStyle w:val="Header"/>
            <w:rPr>
              <w:rFonts w:asciiTheme="majorHAnsi" w:eastAsiaTheme="majorEastAsia" w:hAnsiTheme="majorHAnsi" w:cstheme="majorBidi"/>
              <w:b/>
              <w:bCs/>
            </w:rPr>
          </w:pPr>
        </w:p>
      </w:tc>
    </w:tr>
    <w:tr w:rsidR="00B74744">
      <w:trPr>
        <w:trHeight w:val="150"/>
      </w:trPr>
      <w:tc>
        <w:tcPr>
          <w:tcW w:w="2250" w:type="pct"/>
          <w:tcBorders>
            <w:top w:val="single" w:sz="4" w:space="0" w:color="4F81BD" w:themeColor="accent1"/>
          </w:tcBorders>
        </w:tcPr>
        <w:p w:rsidR="00B74744" w:rsidRDefault="00B74744">
          <w:pPr>
            <w:pStyle w:val="Header"/>
            <w:rPr>
              <w:rFonts w:asciiTheme="majorHAnsi" w:eastAsiaTheme="majorEastAsia" w:hAnsiTheme="majorHAnsi" w:cstheme="majorBidi"/>
              <w:b/>
              <w:bCs/>
            </w:rPr>
          </w:pPr>
        </w:p>
      </w:tc>
      <w:tc>
        <w:tcPr>
          <w:tcW w:w="500" w:type="pct"/>
          <w:vMerge/>
        </w:tcPr>
        <w:p w:rsidR="00B74744" w:rsidRDefault="00B747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74744" w:rsidRDefault="00B74744">
          <w:pPr>
            <w:pStyle w:val="Header"/>
            <w:rPr>
              <w:rFonts w:asciiTheme="majorHAnsi" w:eastAsiaTheme="majorEastAsia" w:hAnsiTheme="majorHAnsi" w:cstheme="majorBidi"/>
              <w:b/>
              <w:bCs/>
            </w:rPr>
          </w:pPr>
        </w:p>
      </w:tc>
    </w:tr>
  </w:tbl>
  <w:p w:rsidR="00B74744" w:rsidRDefault="00B74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744" w:rsidRDefault="00B74744">
      <w:r>
        <w:separator/>
      </w:r>
    </w:p>
  </w:footnote>
  <w:footnote w:type="continuationSeparator" w:id="0">
    <w:p w:rsidR="00B74744" w:rsidRDefault="00B747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744" w:rsidRPr="00E30708" w:rsidRDefault="00B74744"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5E7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0"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3"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4"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1"/>
  </w:num>
  <w:num w:numId="4">
    <w:abstractNumId w:val="12"/>
  </w:num>
  <w:num w:numId="5">
    <w:abstractNumId w:val="8"/>
  </w:num>
  <w:num w:numId="6">
    <w:abstractNumId w:val="3"/>
  </w:num>
  <w:num w:numId="7">
    <w:abstractNumId w:val="20"/>
  </w:num>
  <w:num w:numId="8">
    <w:abstractNumId w:val="6"/>
  </w:num>
  <w:num w:numId="9">
    <w:abstractNumId w:val="22"/>
  </w:num>
  <w:num w:numId="10">
    <w:abstractNumId w:val="5"/>
  </w:num>
  <w:num w:numId="11">
    <w:abstractNumId w:val="14"/>
  </w:num>
  <w:num w:numId="12">
    <w:abstractNumId w:val="4"/>
  </w:num>
  <w:num w:numId="13">
    <w:abstractNumId w:val="16"/>
  </w:num>
  <w:num w:numId="14">
    <w:abstractNumId w:val="9"/>
  </w:num>
  <w:num w:numId="15">
    <w:abstractNumId w:val="13"/>
  </w:num>
  <w:num w:numId="16">
    <w:abstractNumId w:val="7"/>
  </w:num>
  <w:num w:numId="17">
    <w:abstractNumId w:val="2"/>
  </w:num>
  <w:num w:numId="18">
    <w:abstractNumId w:val="23"/>
  </w:num>
  <w:num w:numId="19">
    <w:abstractNumId w:val="10"/>
  </w:num>
  <w:num w:numId="20">
    <w:abstractNumId w:val="1"/>
  </w:num>
  <w:num w:numId="21">
    <w:abstractNumId w:val="19"/>
  </w:num>
  <w:num w:numId="22">
    <w:abstractNumId w:val="18"/>
  </w:num>
  <w:num w:numId="23">
    <w:abstractNumId w:val="15"/>
  </w:num>
  <w:num w:numId="24">
    <w:abstractNumId w:val="24"/>
  </w:num>
  <w:num w:numId="25">
    <w:abstractNumId w:val="17"/>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478BB"/>
    <w:rsid w:val="000D02D5"/>
    <w:rsid w:val="00114ED4"/>
    <w:rsid w:val="00122417"/>
    <w:rsid w:val="001903B7"/>
    <w:rsid w:val="001F0F2B"/>
    <w:rsid w:val="00326C21"/>
    <w:rsid w:val="003368F7"/>
    <w:rsid w:val="003629FA"/>
    <w:rsid w:val="003A43F8"/>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7192B"/>
    <w:rsid w:val="007D20EE"/>
    <w:rsid w:val="008214CF"/>
    <w:rsid w:val="008323C6"/>
    <w:rsid w:val="00866307"/>
    <w:rsid w:val="008979E6"/>
    <w:rsid w:val="008F7A9E"/>
    <w:rsid w:val="00916E83"/>
    <w:rsid w:val="0095447C"/>
    <w:rsid w:val="009D0359"/>
    <w:rsid w:val="009F05BD"/>
    <w:rsid w:val="00A47202"/>
    <w:rsid w:val="00AC56D0"/>
    <w:rsid w:val="00B74744"/>
    <w:rsid w:val="00D722E3"/>
    <w:rsid w:val="00D77409"/>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62E79FE1"/>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31748DC2.dotm</Template>
  <TotalTime>1</TotalTime>
  <Pages>11</Pages>
  <Words>1774</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12503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Colin Allen</cp:lastModifiedBy>
  <cp:revision>2</cp:revision>
  <dcterms:created xsi:type="dcterms:W3CDTF">2017-02-09T10:06:00Z</dcterms:created>
  <dcterms:modified xsi:type="dcterms:W3CDTF">2017-02-09T10:06:00Z</dcterms:modified>
</cp:coreProperties>
</file>